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647565"/>
        <w:docPartObj>
          <w:docPartGallery w:val="Cover Pages"/>
          <w:docPartUnique/>
        </w:docPartObj>
      </w:sdtPr>
      <w:sdtEndPr>
        <w:rPr>
          <w:lang w:val="en-GB"/>
        </w:rPr>
      </w:sdtEndPr>
      <w:sdtContent>
        <w:p w14:paraId="4F990558" w14:textId="77777777" w:rsidR="00BD3F50" w:rsidRDefault="003017E7" w:rsidP="009917A6">
          <w:pPr>
            <w:jc w:val="right"/>
          </w:pPr>
          <w:r>
            <w:rPr>
              <w:noProof/>
              <w:sz w:val="20"/>
              <w:szCs w:val="20"/>
            </w:rPr>
            <mc:AlternateContent>
              <mc:Choice Requires="wps">
                <w:drawing>
                  <wp:anchor distT="0" distB="0" distL="114300" distR="114300" simplePos="0" relativeHeight="251657728" behindDoc="0" locked="0" layoutInCell="1" allowOverlap="1" wp14:anchorId="1BDB2137" wp14:editId="4095EC0F">
                    <wp:simplePos x="0" y="0"/>
                    <wp:positionH relativeFrom="column">
                      <wp:posOffset>-345440</wp:posOffset>
                    </wp:positionH>
                    <wp:positionV relativeFrom="paragraph">
                      <wp:posOffset>299085</wp:posOffset>
                    </wp:positionV>
                    <wp:extent cx="57175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717540" cy="0"/>
                            </a:xfrm>
                            <a:prstGeom prst="line">
                              <a:avLst/>
                            </a:prstGeom>
                            <a:ln>
                              <a:solidFill>
                                <a:srgbClr val="2626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F2AEC" id="Straight Connector 8"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pt,23.55pt" to="423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" strokecolor="#262626" strokeweight=".5pt">
                    <v:stroke joinstyle="miter"/>
                  </v:line>
                </w:pict>
              </mc:Fallback>
            </mc:AlternateContent>
          </w:r>
        </w:p>
        <w:p w14:paraId="3C6ED051" w14:textId="77777777" w:rsidR="00277708" w:rsidRDefault="00277708" w:rsidP="009917A6">
          <w:pPr>
            <w:jc w:val="right"/>
          </w:pPr>
        </w:p>
        <w:p w14:paraId="023A9AFB" w14:textId="2C715EE2" w:rsidR="00277708" w:rsidRPr="00EA6FA5" w:rsidRDefault="00000000" w:rsidP="009917A6">
          <w:pPr>
            <w:pStyle w:val="Title"/>
            <w:jc w:val="right"/>
            <w:rPr>
              <w:color w:val="FAA632"/>
              <w:lang w:val="en-US"/>
            </w:rPr>
          </w:pPr>
          <w:sdt>
            <w:sdtPr>
              <w:rPr>
                <w:color w:val="FAA632"/>
                <w:lang w:val="en-US"/>
              </w:rPr>
              <w:alias w:val="Title"/>
              <w:tag w:val=""/>
              <w:id w:val="-2058534454"/>
              <w:placeholder>
                <w:docPart w:val="5FB67D6E53FF4A08B9A1C041C1EF81A6"/>
              </w:placeholder>
              <w:dataBinding w:prefixMappings="xmlns:ns0='http://purl.org/dc/elements/1.1/' xmlns:ns1='http://schemas.openxmlformats.org/package/2006/metadata/core-properties' " w:xpath="/ns1:coreProperties[1]/ns0:title[1]" w:storeItemID="{6C3C8BC8-F283-45AE-878A-BAB7291924A1}"/>
              <w:text/>
            </w:sdtPr>
            <w:sdtContent>
              <w:r w:rsidR="00EA6FA5">
                <w:rPr>
                  <w:color w:val="FAA632"/>
                  <w:lang w:val="en-US"/>
                </w:rPr>
                <w:t>Dashboard Documentation</w:t>
              </w:r>
            </w:sdtContent>
          </w:sdt>
        </w:p>
        <w:p w14:paraId="1D5843B6" w14:textId="1451D793" w:rsidR="00277708" w:rsidRPr="00EA6FA5" w:rsidRDefault="00000000" w:rsidP="009917A6">
          <w:pPr>
            <w:pStyle w:val="Subtitle"/>
            <w:jc w:val="right"/>
            <w:rPr>
              <w:lang w:val="en-US"/>
            </w:rPr>
          </w:pPr>
          <w:sdt>
            <w:sdtPr>
              <w:rPr>
                <w:lang w:val="en-US"/>
              </w:rPr>
              <w:alias w:val="Subject"/>
              <w:tag w:val=""/>
              <w:id w:val="791011538"/>
              <w:placeholder>
                <w:docPart w:val="9869C2D90182431E840436C32FB10189"/>
              </w:placeholder>
              <w:dataBinding w:prefixMappings="xmlns:ns0='http://purl.org/dc/elements/1.1/' xmlns:ns1='http://schemas.openxmlformats.org/package/2006/metadata/core-properties' " w:xpath="/ns1:coreProperties[1]/ns0:subject[1]" w:storeItemID="{6C3C8BC8-F283-45AE-878A-BAB7291924A1}"/>
              <w:text/>
            </w:sdtPr>
            <w:sdtContent>
              <w:r w:rsidR="00EA6FA5">
                <w:rPr>
                  <w:lang w:val="en-US"/>
                </w:rPr>
                <w:t>Circular Risk Model</w:t>
              </w:r>
            </w:sdtContent>
          </w:sdt>
        </w:p>
        <w:p w14:paraId="5E2A5D42" w14:textId="77777777" w:rsidR="001957E8" w:rsidRPr="00EA6FA5" w:rsidRDefault="001957E8" w:rsidP="009917A6">
          <w:pPr>
            <w:jc w:val="right"/>
            <w:rPr>
              <w:sz w:val="28"/>
              <w:szCs w:val="28"/>
              <w:lang w:val="en-US"/>
            </w:rPr>
          </w:pPr>
        </w:p>
        <w:p w14:paraId="1A488A0A" w14:textId="77777777" w:rsidR="001957E8" w:rsidRPr="00EA6FA5" w:rsidRDefault="001957E8" w:rsidP="00D54996">
          <w:pPr>
            <w:jc w:val="both"/>
            <w:rPr>
              <w:sz w:val="28"/>
              <w:szCs w:val="28"/>
              <w:lang w:val="en-US"/>
            </w:rPr>
          </w:pPr>
        </w:p>
        <w:p w14:paraId="6BE46C09" w14:textId="77777777" w:rsidR="001957E8" w:rsidRPr="00EA6FA5" w:rsidRDefault="001957E8" w:rsidP="00D54996">
          <w:pPr>
            <w:jc w:val="both"/>
            <w:rPr>
              <w:sz w:val="28"/>
              <w:szCs w:val="28"/>
              <w:lang w:val="en-US"/>
            </w:rPr>
          </w:pPr>
        </w:p>
        <w:p w14:paraId="35117D45" w14:textId="77777777" w:rsidR="001957E8" w:rsidRPr="00EA6FA5" w:rsidRDefault="001957E8" w:rsidP="00D54996">
          <w:pPr>
            <w:jc w:val="both"/>
            <w:rPr>
              <w:sz w:val="28"/>
              <w:szCs w:val="28"/>
              <w:lang w:val="en-US"/>
            </w:rPr>
          </w:pPr>
        </w:p>
        <w:p w14:paraId="7AFF9E66" w14:textId="77777777" w:rsidR="000C7727" w:rsidRPr="00EA6FA5" w:rsidRDefault="000C7727" w:rsidP="00D54996">
          <w:pPr>
            <w:jc w:val="both"/>
            <w:rPr>
              <w:sz w:val="28"/>
              <w:szCs w:val="28"/>
              <w:lang w:val="en-US"/>
            </w:rPr>
          </w:pPr>
        </w:p>
        <w:p w14:paraId="3B6CA332" w14:textId="77777777" w:rsidR="001957E8" w:rsidRPr="00EA6FA5" w:rsidRDefault="001957E8" w:rsidP="00D54996">
          <w:pPr>
            <w:jc w:val="both"/>
            <w:rPr>
              <w:sz w:val="28"/>
              <w:szCs w:val="28"/>
              <w:lang w:val="en-US"/>
            </w:rPr>
          </w:pPr>
        </w:p>
        <w:p w14:paraId="51BD7D9E" w14:textId="12C00270" w:rsidR="00277708" w:rsidRPr="00EA6FA5" w:rsidRDefault="001B33D1" w:rsidP="009917A6">
          <w:pPr>
            <w:jc w:val="center"/>
            <w:rPr>
              <w:sz w:val="28"/>
              <w:szCs w:val="28"/>
              <w:lang w:val="en-US"/>
            </w:rPr>
          </w:pPr>
          <w:r w:rsidRPr="00EA6FA5">
            <w:rPr>
              <w:lang w:val="en-US"/>
            </w:rPr>
            <w:br/>
          </w:r>
        </w:p>
        <w:p w14:paraId="6D890909" w14:textId="13C6E586" w:rsidR="00277708" w:rsidRPr="001A3D7F" w:rsidRDefault="00CD249D" w:rsidP="009917A6">
          <w:pPr>
            <w:jc w:val="center"/>
            <w:rPr>
              <w:sz w:val="28"/>
              <w:szCs w:val="28"/>
              <w:lang w:val="en-GB"/>
            </w:rPr>
          </w:pPr>
          <w:r>
            <w:rPr>
              <w:sz w:val="28"/>
              <w:szCs w:val="28"/>
              <w:lang w:val="en-GB"/>
            </w:rPr>
            <w:t xml:space="preserve">Model version: </w:t>
          </w:r>
          <w:r w:rsidR="005F2A61">
            <w:rPr>
              <w:sz w:val="28"/>
              <w:szCs w:val="28"/>
              <w:lang w:val="en-GB"/>
            </w:rPr>
            <w:t>0.1</w:t>
          </w:r>
        </w:p>
        <w:p w14:paraId="3D2C9B07" w14:textId="3976B1BE" w:rsidR="001A3D7F" w:rsidRPr="00503320" w:rsidRDefault="005F2A61" w:rsidP="009917A6">
          <w:pPr>
            <w:jc w:val="center"/>
            <w:rPr>
              <w:lang w:val="en-GB"/>
            </w:rPr>
          </w:pPr>
          <w:sdt>
            <w:sdtPr>
              <w:rPr>
                <w:sz w:val="28"/>
                <w:szCs w:val="28"/>
                <w:lang w:val="en-US"/>
              </w:rPr>
              <w:alias w:val="Publish Date"/>
              <w:tag w:val=""/>
              <w:id w:val="-435525609"/>
              <w:placeholder>
                <w:docPart w:val="2F31076DC42E42E39FE6D036BF214582"/>
              </w:placeholder>
              <w:dataBinding w:prefixMappings="xmlns:ns0='http://schemas.microsoft.com/office/2006/coverPageProps' " w:xpath="/ns0:CoverPageProperties[1]/ns0:PublishDate[1]" w:storeItemID="{55AF091B-3C7A-41E3-B477-F2FDAA23CFDA}"/>
              <w:date w:fullDate="2023-07-31T00:00:00Z">
                <w:dateFormat w:val="dd/MM/yyyy"/>
                <w:lid w:val="nl-NL"/>
                <w:storeMappedDataAs w:val="dateTime"/>
                <w:calendar w:val="gregorian"/>
              </w:date>
            </w:sdtPr>
            <w:sdtContent>
              <w:r w:rsidRPr="00EA6FA5">
                <w:rPr>
                  <w:sz w:val="28"/>
                  <w:szCs w:val="28"/>
                  <w:lang w:val="en-US"/>
                </w:rPr>
                <w:t>31/07/2023</w:t>
              </w:r>
            </w:sdtContent>
          </w:sdt>
        </w:p>
        <w:p w14:paraId="73441FA6" w14:textId="77777777" w:rsidR="00B01E2A" w:rsidRDefault="00B01E2A" w:rsidP="00D54996">
          <w:pPr>
            <w:jc w:val="both"/>
            <w:rPr>
              <w:lang w:val="en-GB"/>
            </w:rPr>
          </w:pPr>
        </w:p>
        <w:p w14:paraId="177F27C8" w14:textId="77777777" w:rsidR="000C7727" w:rsidRPr="00503320" w:rsidRDefault="000C7727" w:rsidP="00D54996">
          <w:pPr>
            <w:jc w:val="both"/>
            <w:rPr>
              <w:lang w:val="en-GB"/>
            </w:rPr>
          </w:pPr>
        </w:p>
        <w:p w14:paraId="0425DC88" w14:textId="77777777" w:rsidR="00FF4909" w:rsidRPr="00503320" w:rsidRDefault="00FF4909" w:rsidP="00D54996">
          <w:pPr>
            <w:jc w:val="both"/>
            <w:rPr>
              <w:lang w:val="en-GB"/>
            </w:rPr>
          </w:pPr>
        </w:p>
        <w:p w14:paraId="3B89FBB6" w14:textId="77777777" w:rsidR="00FF4909" w:rsidRPr="00503320" w:rsidRDefault="00FF4909" w:rsidP="00D54996">
          <w:pPr>
            <w:jc w:val="both"/>
            <w:rPr>
              <w:lang w:val="en-GB"/>
            </w:rPr>
          </w:pPr>
        </w:p>
        <w:p w14:paraId="378A58B3" w14:textId="77777777" w:rsidR="00FF4909" w:rsidRPr="00503320" w:rsidRDefault="00FF4909" w:rsidP="00D54996">
          <w:pPr>
            <w:jc w:val="both"/>
            <w:rPr>
              <w:lang w:val="en-GB"/>
            </w:rPr>
          </w:pPr>
        </w:p>
        <w:p w14:paraId="51798DDD" w14:textId="77777777" w:rsidR="00FF4909" w:rsidRPr="00503320" w:rsidRDefault="00FF4909" w:rsidP="00D54996">
          <w:pPr>
            <w:jc w:val="both"/>
            <w:rPr>
              <w:lang w:val="en-GB"/>
            </w:rPr>
          </w:pPr>
        </w:p>
        <w:p w14:paraId="3F443206" w14:textId="77777777" w:rsidR="00FF4909" w:rsidRPr="00503320" w:rsidRDefault="00FF4909" w:rsidP="00D54996">
          <w:pPr>
            <w:jc w:val="both"/>
            <w:rPr>
              <w:lang w:val="en-GB"/>
            </w:rPr>
          </w:pPr>
        </w:p>
        <w:p w14:paraId="363FE8BF" w14:textId="77777777" w:rsidR="00FF4909" w:rsidRPr="00503320" w:rsidRDefault="00FF4909" w:rsidP="00D54996">
          <w:pPr>
            <w:jc w:val="both"/>
            <w:rPr>
              <w:lang w:val="en-GB"/>
            </w:rPr>
          </w:pPr>
        </w:p>
        <w:p w14:paraId="4CD0B5B0" w14:textId="77777777" w:rsidR="00FF4909" w:rsidRPr="00503320" w:rsidRDefault="00FF4909" w:rsidP="00D54996">
          <w:pPr>
            <w:jc w:val="both"/>
            <w:rPr>
              <w:lang w:val="en-GB"/>
            </w:rPr>
          </w:pPr>
        </w:p>
        <w:p w14:paraId="7DD6F3A8" w14:textId="77777777" w:rsidR="00A61513" w:rsidRDefault="00A61513" w:rsidP="00D54996">
          <w:pPr>
            <w:tabs>
              <w:tab w:val="left" w:pos="2824"/>
            </w:tabs>
            <w:jc w:val="both"/>
            <w:rPr>
              <w:sz w:val="32"/>
              <w:szCs w:val="32"/>
              <w:lang w:val="en-GB"/>
            </w:rPr>
          </w:pPr>
          <w:r w:rsidRPr="00A61513">
            <w:rPr>
              <w:noProof/>
              <w:sz w:val="28"/>
              <w:szCs w:val="28"/>
              <w:lang w:val="en-GB"/>
            </w:rPr>
            <mc:AlternateContent>
              <mc:Choice Requires="wps">
                <w:drawing>
                  <wp:anchor distT="45720" distB="45720" distL="114300" distR="114300" simplePos="0" relativeHeight="251659776" behindDoc="0" locked="0" layoutInCell="1" allowOverlap="1" wp14:anchorId="528DD450" wp14:editId="1E92B97C">
                    <wp:simplePos x="0" y="0"/>
                    <wp:positionH relativeFrom="column">
                      <wp:posOffset>-346710</wp:posOffset>
                    </wp:positionH>
                    <wp:positionV relativeFrom="paragraph">
                      <wp:posOffset>328930</wp:posOffset>
                    </wp:positionV>
                    <wp:extent cx="46342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230" cy="1404620"/>
                            </a:xfrm>
                            <a:prstGeom prst="rect">
                              <a:avLst/>
                            </a:prstGeom>
                            <a:noFill/>
                            <a:ln w="9525">
                              <a:noFill/>
                              <a:miter lim="800000"/>
                              <a:headEnd/>
                              <a:tailEnd/>
                            </a:ln>
                          </wps:spPr>
                          <wps:txbx>
                            <w:txbxContent>
                              <w:p w14:paraId="33B54B58" w14:textId="04643F31" w:rsidR="00A61513" w:rsidRPr="00A61513" w:rsidRDefault="00600120">
                                <w:pPr>
                                  <w:rPr>
                                    <w:sz w:val="28"/>
                                    <w:szCs w:val="28"/>
                                    <w:lang w:val="en-GB"/>
                                  </w:rPr>
                                </w:pPr>
                                <w:r>
                                  <w:rPr>
                                    <w:sz w:val="28"/>
                                    <w:szCs w:val="28"/>
                                    <w:lang w:val="en-GB"/>
                                  </w:rPr>
                                  <w:t>Financial Risk Management</w:t>
                                </w:r>
                                <w:r w:rsidR="00EA6FA5">
                                  <w:rPr>
                                    <w:sz w:val="28"/>
                                    <w:szCs w:val="28"/>
                                    <w:lang w:val="en-GB"/>
                                  </w:rPr>
                                  <w:tab/>
                                </w:r>
                                <w:r w:rsidR="00A3740B">
                                  <w:rPr>
                                    <w:sz w:val="28"/>
                                    <w:szCs w:val="28"/>
                                    <w:lang w:val="en-GB"/>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8DD450" id="_x0000_t202" coordsize="21600,21600" o:spt="202" path="m,l,21600r21600,l21600,xe">
                    <v:stroke joinstyle="miter"/>
                    <v:path gradientshapeok="t" o:connecttype="rect"/>
                  </v:shapetype>
                  <v:shape id="Text Box 2" o:spid="_x0000_s1026" type="#_x0000_t202" style="position:absolute;left:0;text-align:left;margin-left:-27.3pt;margin-top:25.9pt;width:364.9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" filled="f" stroked="f">
                    <v:textbox style="mso-fit-shape-to-text:t">
                      <w:txbxContent>
                        <w:p w14:paraId="33B54B58" w14:textId="04643F31" w:rsidR="00A61513" w:rsidRPr="00A61513" w:rsidRDefault="00600120">
                          <w:pPr>
                            <w:rPr>
                              <w:sz w:val="28"/>
                              <w:szCs w:val="28"/>
                              <w:lang w:val="en-GB"/>
                            </w:rPr>
                          </w:pPr>
                          <w:r>
                            <w:rPr>
                              <w:sz w:val="28"/>
                              <w:szCs w:val="28"/>
                              <w:lang w:val="en-GB"/>
                            </w:rPr>
                            <w:t>Financial Risk Management</w:t>
                          </w:r>
                          <w:r w:rsidR="00EA6FA5">
                            <w:rPr>
                              <w:sz w:val="28"/>
                              <w:szCs w:val="28"/>
                              <w:lang w:val="en-GB"/>
                            </w:rPr>
                            <w:tab/>
                          </w:r>
                          <w:r w:rsidR="00A3740B">
                            <w:rPr>
                              <w:sz w:val="28"/>
                              <w:szCs w:val="28"/>
                              <w:lang w:val="en-GB"/>
                            </w:rPr>
                            <w:t xml:space="preserve"> </w:t>
                          </w:r>
                        </w:p>
                      </w:txbxContent>
                    </v:textbox>
                    <w10:wrap type="square"/>
                  </v:shape>
                </w:pict>
              </mc:Fallback>
            </mc:AlternateContent>
          </w:r>
        </w:p>
        <w:p w14:paraId="3A4E6240" w14:textId="4C47919C" w:rsidR="003017E7" w:rsidRDefault="003017E7" w:rsidP="00D54996">
          <w:pPr>
            <w:tabs>
              <w:tab w:val="left" w:pos="2824"/>
            </w:tabs>
            <w:jc w:val="both"/>
            <w:rPr>
              <w:sz w:val="32"/>
              <w:szCs w:val="32"/>
              <w:lang w:val="en-GB"/>
            </w:rPr>
          </w:pPr>
          <w:r>
            <w:rPr>
              <w:noProof/>
              <w:sz w:val="20"/>
              <w:szCs w:val="20"/>
            </w:rPr>
            <mc:AlternateContent>
              <mc:Choice Requires="wps">
                <w:drawing>
                  <wp:anchor distT="0" distB="0" distL="114300" distR="114300" simplePos="0" relativeHeight="251655680" behindDoc="0" locked="0" layoutInCell="1" allowOverlap="1" wp14:anchorId="584B4565" wp14:editId="5AB22368">
                    <wp:simplePos x="0" y="0"/>
                    <wp:positionH relativeFrom="column">
                      <wp:posOffset>-342899</wp:posOffset>
                    </wp:positionH>
                    <wp:positionV relativeFrom="paragraph">
                      <wp:posOffset>386715</wp:posOffset>
                    </wp:positionV>
                    <wp:extent cx="5715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15000" cy="0"/>
                            </a:xfrm>
                            <a:prstGeom prst="line">
                              <a:avLst/>
                            </a:prstGeom>
                            <a:ln>
                              <a:solidFill>
                                <a:srgbClr val="2626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4A3954" id="Straight Connector 6"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30.45pt" to="42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" strokecolor="#262626" strokeweight=".5pt">
                    <v:stroke joinstyle="miter"/>
                  </v:line>
                </w:pict>
              </mc:Fallback>
            </mc:AlternateContent>
          </w:r>
        </w:p>
        <w:p w14:paraId="6C1C1294" w14:textId="77777777" w:rsidR="00BD3F50" w:rsidRPr="003017E7" w:rsidRDefault="00363ADF" w:rsidP="00D54996">
          <w:pPr>
            <w:tabs>
              <w:tab w:val="left" w:pos="3585"/>
            </w:tabs>
            <w:jc w:val="both"/>
            <w:rPr>
              <w:sz w:val="32"/>
              <w:szCs w:val="32"/>
              <w:lang w:val="en-GB"/>
            </w:rPr>
          </w:pPr>
          <w:r>
            <w:rPr>
              <w:sz w:val="32"/>
              <w:szCs w:val="32"/>
              <w:lang w:val="en-GB"/>
            </w:rPr>
            <w:tab/>
          </w:r>
        </w:p>
      </w:sdtContent>
    </w:sdt>
    <w:p w14:paraId="5524B834" w14:textId="77777777" w:rsidR="00C05771" w:rsidRPr="00D04870" w:rsidRDefault="00135EBE" w:rsidP="00D54996">
      <w:pPr>
        <w:pStyle w:val="heading1NoNumbering"/>
        <w:jc w:val="both"/>
      </w:pPr>
      <w:bookmarkStart w:id="0" w:name="_Toc107491026"/>
      <w:bookmarkStart w:id="1" w:name="_Toc141703211"/>
      <w:r w:rsidRPr="00D04870">
        <w:lastRenderedPageBreak/>
        <w:t>Table of Contents</w:t>
      </w:r>
      <w:bookmarkEnd w:id="1"/>
    </w:p>
    <w:sdt>
      <w:sdtPr>
        <w:id w:val="725801334"/>
        <w:docPartObj>
          <w:docPartGallery w:val="Table of Contents"/>
          <w:docPartUnique/>
        </w:docPartObj>
      </w:sdtPr>
      <w:sdtEndPr>
        <w:rPr>
          <w:b/>
          <w:bCs/>
          <w:noProof/>
        </w:rPr>
      </w:sdtEndPr>
      <w:sdtContent>
        <w:p w14:paraId="6D2DA779" w14:textId="2D5B11A1" w:rsidR="00382670" w:rsidRDefault="00B87F1A" w:rsidP="00D54996">
          <w:pPr>
            <w:pStyle w:val="TOC1"/>
            <w:tabs>
              <w:tab w:val="right" w:leader="dot" w:pos="8493"/>
            </w:tabs>
            <w:jc w:val="both"/>
            <w:rPr>
              <w:rFonts w:asciiTheme="minorHAnsi" w:eastAsiaTheme="minorEastAsia" w:hAnsiTheme="minorHAnsi"/>
              <w:noProof/>
              <w:color w:val="auto"/>
              <w:kern w:val="2"/>
              <w:lang w:val="en-US"/>
              <w14:ligatures w14:val="standardContextual"/>
            </w:rPr>
          </w:pPr>
          <w:r>
            <w:fldChar w:fldCharType="begin"/>
          </w:r>
          <w:r>
            <w:instrText xml:space="preserve"> TOC \o "1-5" \h \z \u </w:instrText>
          </w:r>
          <w:r>
            <w:fldChar w:fldCharType="separate"/>
          </w:r>
          <w:hyperlink w:anchor="_Toc141703211" w:history="1">
            <w:r w:rsidR="00382670" w:rsidRPr="00CF10B1">
              <w:rPr>
                <w:rStyle w:val="Hyperlink"/>
                <w:noProof/>
              </w:rPr>
              <w:t>Table of Contents</w:t>
            </w:r>
            <w:r w:rsidR="00382670">
              <w:rPr>
                <w:noProof/>
                <w:webHidden/>
              </w:rPr>
              <w:tab/>
            </w:r>
            <w:r w:rsidR="00382670">
              <w:rPr>
                <w:noProof/>
                <w:webHidden/>
              </w:rPr>
              <w:fldChar w:fldCharType="begin"/>
            </w:r>
            <w:r w:rsidR="00382670">
              <w:rPr>
                <w:noProof/>
                <w:webHidden/>
              </w:rPr>
              <w:instrText xml:space="preserve"> PAGEREF _Toc141703211 \h </w:instrText>
            </w:r>
            <w:r w:rsidR="00382670">
              <w:rPr>
                <w:noProof/>
                <w:webHidden/>
              </w:rPr>
            </w:r>
            <w:r w:rsidR="00382670">
              <w:rPr>
                <w:noProof/>
                <w:webHidden/>
              </w:rPr>
              <w:fldChar w:fldCharType="separate"/>
            </w:r>
            <w:r w:rsidR="00382670">
              <w:rPr>
                <w:noProof/>
                <w:webHidden/>
              </w:rPr>
              <w:t>1</w:t>
            </w:r>
            <w:r w:rsidR="00382670">
              <w:rPr>
                <w:noProof/>
                <w:webHidden/>
              </w:rPr>
              <w:fldChar w:fldCharType="end"/>
            </w:r>
          </w:hyperlink>
        </w:p>
        <w:p w14:paraId="0B7EC200" w14:textId="3EE94344" w:rsidR="00382670" w:rsidRDefault="00382670" w:rsidP="00D54996">
          <w:pPr>
            <w:pStyle w:val="TOC1"/>
            <w:tabs>
              <w:tab w:val="left" w:pos="1100"/>
              <w:tab w:val="right" w:leader="dot" w:pos="8493"/>
            </w:tabs>
            <w:jc w:val="both"/>
            <w:rPr>
              <w:rFonts w:asciiTheme="minorHAnsi" w:eastAsiaTheme="minorEastAsia" w:hAnsiTheme="minorHAnsi"/>
              <w:noProof/>
              <w:color w:val="auto"/>
              <w:kern w:val="2"/>
              <w:lang w:val="en-US"/>
              <w14:ligatures w14:val="standardContextual"/>
            </w:rPr>
          </w:pPr>
          <w:hyperlink w:anchor="_Toc141703212" w:history="1">
            <w:r w:rsidRPr="00CF10B1">
              <w:rPr>
                <w:rStyle w:val="Hyperlink"/>
                <w:noProof/>
              </w:rPr>
              <w:t>1</w:t>
            </w:r>
            <w:r>
              <w:rPr>
                <w:rFonts w:asciiTheme="minorHAnsi" w:eastAsiaTheme="minorEastAsia" w:hAnsiTheme="minorHAnsi"/>
                <w:noProof/>
                <w:color w:val="auto"/>
                <w:kern w:val="2"/>
                <w:lang w:val="en-US"/>
                <w14:ligatures w14:val="standardContextual"/>
              </w:rPr>
              <w:tab/>
            </w:r>
            <w:r w:rsidRPr="00CF10B1">
              <w:rPr>
                <w:rStyle w:val="Hyperlink"/>
                <w:noProof/>
              </w:rPr>
              <w:t>Introduction</w:t>
            </w:r>
            <w:r>
              <w:rPr>
                <w:noProof/>
                <w:webHidden/>
              </w:rPr>
              <w:tab/>
            </w:r>
            <w:r>
              <w:rPr>
                <w:noProof/>
                <w:webHidden/>
              </w:rPr>
              <w:fldChar w:fldCharType="begin"/>
            </w:r>
            <w:r>
              <w:rPr>
                <w:noProof/>
                <w:webHidden/>
              </w:rPr>
              <w:instrText xml:space="preserve"> PAGEREF _Toc141703212 \h </w:instrText>
            </w:r>
            <w:r>
              <w:rPr>
                <w:noProof/>
                <w:webHidden/>
              </w:rPr>
            </w:r>
            <w:r>
              <w:rPr>
                <w:noProof/>
                <w:webHidden/>
              </w:rPr>
              <w:fldChar w:fldCharType="separate"/>
            </w:r>
            <w:r>
              <w:rPr>
                <w:noProof/>
                <w:webHidden/>
              </w:rPr>
              <w:t>1</w:t>
            </w:r>
            <w:r>
              <w:rPr>
                <w:noProof/>
                <w:webHidden/>
              </w:rPr>
              <w:fldChar w:fldCharType="end"/>
            </w:r>
          </w:hyperlink>
        </w:p>
        <w:p w14:paraId="18E52E61" w14:textId="4678260C" w:rsidR="00382670" w:rsidRDefault="00382670" w:rsidP="00D54996">
          <w:pPr>
            <w:pStyle w:val="TOC2"/>
            <w:tabs>
              <w:tab w:val="left" w:pos="1100"/>
              <w:tab w:val="right" w:leader="dot" w:pos="8493"/>
            </w:tabs>
            <w:jc w:val="both"/>
            <w:rPr>
              <w:rFonts w:asciiTheme="minorHAnsi" w:eastAsiaTheme="minorEastAsia" w:hAnsiTheme="minorHAnsi"/>
              <w:bCs w:val="0"/>
              <w:color w:val="auto"/>
              <w:kern w:val="2"/>
              <w:lang w:val="en-US"/>
              <w14:ligatures w14:val="standardContextual"/>
            </w:rPr>
          </w:pPr>
          <w:hyperlink w:anchor="_Toc141703213" w:history="1">
            <w:r w:rsidRPr="00CF10B1">
              <w:rPr>
                <w:rStyle w:val="Hyperlink"/>
              </w:rPr>
              <w:t>1.1</w:t>
            </w:r>
            <w:r>
              <w:rPr>
                <w:rFonts w:asciiTheme="minorHAnsi" w:eastAsiaTheme="minorEastAsia" w:hAnsiTheme="minorHAnsi"/>
                <w:bCs w:val="0"/>
                <w:color w:val="auto"/>
                <w:kern w:val="2"/>
                <w:lang w:val="en-US"/>
                <w14:ligatures w14:val="standardContextual"/>
              </w:rPr>
              <w:tab/>
            </w:r>
            <w:r w:rsidRPr="00CF10B1">
              <w:rPr>
                <w:rStyle w:val="Hyperlink"/>
              </w:rPr>
              <w:t>Model purpose</w:t>
            </w:r>
            <w:r>
              <w:rPr>
                <w:webHidden/>
              </w:rPr>
              <w:tab/>
            </w:r>
            <w:r>
              <w:rPr>
                <w:webHidden/>
              </w:rPr>
              <w:fldChar w:fldCharType="begin"/>
            </w:r>
            <w:r>
              <w:rPr>
                <w:webHidden/>
              </w:rPr>
              <w:instrText xml:space="preserve"> PAGEREF _Toc141703213 \h </w:instrText>
            </w:r>
            <w:r>
              <w:rPr>
                <w:webHidden/>
              </w:rPr>
            </w:r>
            <w:r>
              <w:rPr>
                <w:webHidden/>
              </w:rPr>
              <w:fldChar w:fldCharType="separate"/>
            </w:r>
            <w:r>
              <w:rPr>
                <w:webHidden/>
              </w:rPr>
              <w:t>1</w:t>
            </w:r>
            <w:r>
              <w:rPr>
                <w:webHidden/>
              </w:rPr>
              <w:fldChar w:fldCharType="end"/>
            </w:r>
          </w:hyperlink>
        </w:p>
        <w:p w14:paraId="2B30F171" w14:textId="05B8E8EC" w:rsidR="00382670" w:rsidRDefault="00382670" w:rsidP="00D54996">
          <w:pPr>
            <w:pStyle w:val="TOC2"/>
            <w:tabs>
              <w:tab w:val="left" w:pos="1100"/>
              <w:tab w:val="right" w:leader="dot" w:pos="8493"/>
            </w:tabs>
            <w:jc w:val="both"/>
            <w:rPr>
              <w:rFonts w:asciiTheme="minorHAnsi" w:eastAsiaTheme="minorEastAsia" w:hAnsiTheme="minorHAnsi"/>
              <w:bCs w:val="0"/>
              <w:color w:val="auto"/>
              <w:kern w:val="2"/>
              <w:lang w:val="en-US"/>
              <w14:ligatures w14:val="standardContextual"/>
            </w:rPr>
          </w:pPr>
          <w:hyperlink w:anchor="_Toc141703214" w:history="1">
            <w:r w:rsidRPr="00CF10B1">
              <w:rPr>
                <w:rStyle w:val="Hyperlink"/>
              </w:rPr>
              <w:t>1.2</w:t>
            </w:r>
            <w:r>
              <w:rPr>
                <w:rFonts w:asciiTheme="minorHAnsi" w:eastAsiaTheme="minorEastAsia" w:hAnsiTheme="minorHAnsi"/>
                <w:bCs w:val="0"/>
                <w:color w:val="auto"/>
                <w:kern w:val="2"/>
                <w:lang w:val="en-US"/>
                <w14:ligatures w14:val="standardContextual"/>
              </w:rPr>
              <w:tab/>
            </w:r>
            <w:r w:rsidRPr="00CF10B1">
              <w:rPr>
                <w:rStyle w:val="Hyperlink"/>
              </w:rPr>
              <w:t>Specification and Scope</w:t>
            </w:r>
            <w:r>
              <w:rPr>
                <w:webHidden/>
              </w:rPr>
              <w:tab/>
            </w:r>
            <w:r>
              <w:rPr>
                <w:webHidden/>
              </w:rPr>
              <w:fldChar w:fldCharType="begin"/>
            </w:r>
            <w:r>
              <w:rPr>
                <w:webHidden/>
              </w:rPr>
              <w:instrText xml:space="preserve"> PAGEREF _Toc141703214 \h </w:instrText>
            </w:r>
            <w:r>
              <w:rPr>
                <w:webHidden/>
              </w:rPr>
            </w:r>
            <w:r>
              <w:rPr>
                <w:webHidden/>
              </w:rPr>
              <w:fldChar w:fldCharType="separate"/>
            </w:r>
            <w:r>
              <w:rPr>
                <w:webHidden/>
              </w:rPr>
              <w:t>1</w:t>
            </w:r>
            <w:r>
              <w:rPr>
                <w:webHidden/>
              </w:rPr>
              <w:fldChar w:fldCharType="end"/>
            </w:r>
          </w:hyperlink>
        </w:p>
        <w:p w14:paraId="0FAB4A5B" w14:textId="5C16201F" w:rsidR="00382670" w:rsidRDefault="00382670" w:rsidP="00D54996">
          <w:pPr>
            <w:pStyle w:val="TOC1"/>
            <w:tabs>
              <w:tab w:val="left" w:pos="1100"/>
              <w:tab w:val="right" w:leader="dot" w:pos="8493"/>
            </w:tabs>
            <w:jc w:val="both"/>
            <w:rPr>
              <w:rFonts w:asciiTheme="minorHAnsi" w:eastAsiaTheme="minorEastAsia" w:hAnsiTheme="minorHAnsi"/>
              <w:noProof/>
              <w:color w:val="auto"/>
              <w:kern w:val="2"/>
              <w:lang w:val="en-US"/>
              <w14:ligatures w14:val="standardContextual"/>
            </w:rPr>
          </w:pPr>
          <w:hyperlink w:anchor="_Toc141703215" w:history="1">
            <w:r w:rsidRPr="00CF10B1">
              <w:rPr>
                <w:rStyle w:val="Hyperlink"/>
                <w:noProof/>
              </w:rPr>
              <w:t>2</w:t>
            </w:r>
            <w:r>
              <w:rPr>
                <w:rFonts w:asciiTheme="minorHAnsi" w:eastAsiaTheme="minorEastAsia" w:hAnsiTheme="minorHAnsi"/>
                <w:noProof/>
                <w:color w:val="auto"/>
                <w:kern w:val="2"/>
                <w:lang w:val="en-US"/>
                <w14:ligatures w14:val="standardContextual"/>
              </w:rPr>
              <w:tab/>
            </w:r>
            <w:r w:rsidRPr="00CF10B1">
              <w:rPr>
                <w:rStyle w:val="Hyperlink"/>
                <w:noProof/>
              </w:rPr>
              <w:t>Dashboard Creation</w:t>
            </w:r>
            <w:r>
              <w:rPr>
                <w:noProof/>
                <w:webHidden/>
              </w:rPr>
              <w:tab/>
            </w:r>
            <w:r>
              <w:rPr>
                <w:noProof/>
                <w:webHidden/>
              </w:rPr>
              <w:fldChar w:fldCharType="begin"/>
            </w:r>
            <w:r>
              <w:rPr>
                <w:noProof/>
                <w:webHidden/>
              </w:rPr>
              <w:instrText xml:space="preserve"> PAGEREF _Toc141703215 \h </w:instrText>
            </w:r>
            <w:r>
              <w:rPr>
                <w:noProof/>
                <w:webHidden/>
              </w:rPr>
            </w:r>
            <w:r>
              <w:rPr>
                <w:noProof/>
                <w:webHidden/>
              </w:rPr>
              <w:fldChar w:fldCharType="separate"/>
            </w:r>
            <w:r>
              <w:rPr>
                <w:noProof/>
                <w:webHidden/>
              </w:rPr>
              <w:t>2</w:t>
            </w:r>
            <w:r>
              <w:rPr>
                <w:noProof/>
                <w:webHidden/>
              </w:rPr>
              <w:fldChar w:fldCharType="end"/>
            </w:r>
          </w:hyperlink>
        </w:p>
        <w:p w14:paraId="3950316B" w14:textId="04119678" w:rsidR="00382670" w:rsidRDefault="00382670" w:rsidP="00D54996">
          <w:pPr>
            <w:pStyle w:val="TOC2"/>
            <w:tabs>
              <w:tab w:val="left" w:pos="1100"/>
              <w:tab w:val="right" w:leader="dot" w:pos="8493"/>
            </w:tabs>
            <w:jc w:val="both"/>
            <w:rPr>
              <w:rFonts w:asciiTheme="minorHAnsi" w:eastAsiaTheme="minorEastAsia" w:hAnsiTheme="minorHAnsi"/>
              <w:bCs w:val="0"/>
              <w:color w:val="auto"/>
              <w:kern w:val="2"/>
              <w:lang w:val="en-US"/>
              <w14:ligatures w14:val="standardContextual"/>
            </w:rPr>
          </w:pPr>
          <w:hyperlink w:anchor="_Toc141703216" w:history="1">
            <w:r w:rsidRPr="00CF10B1">
              <w:rPr>
                <w:rStyle w:val="Hyperlink"/>
              </w:rPr>
              <w:t>2.1</w:t>
            </w:r>
            <w:r>
              <w:rPr>
                <w:rFonts w:asciiTheme="minorHAnsi" w:eastAsiaTheme="minorEastAsia" w:hAnsiTheme="minorHAnsi"/>
                <w:bCs w:val="0"/>
                <w:color w:val="auto"/>
                <w:kern w:val="2"/>
                <w:lang w:val="en-US"/>
                <w14:ligatures w14:val="standardContextual"/>
              </w:rPr>
              <w:tab/>
            </w:r>
            <w:r w:rsidRPr="00CF10B1">
              <w:rPr>
                <w:rStyle w:val="Hyperlink"/>
              </w:rPr>
              <w:t>Chosen Frameworks</w:t>
            </w:r>
            <w:r>
              <w:rPr>
                <w:webHidden/>
              </w:rPr>
              <w:tab/>
            </w:r>
            <w:r>
              <w:rPr>
                <w:webHidden/>
              </w:rPr>
              <w:fldChar w:fldCharType="begin"/>
            </w:r>
            <w:r>
              <w:rPr>
                <w:webHidden/>
              </w:rPr>
              <w:instrText xml:space="preserve"> PAGEREF _Toc141703216 \h </w:instrText>
            </w:r>
            <w:r>
              <w:rPr>
                <w:webHidden/>
              </w:rPr>
            </w:r>
            <w:r>
              <w:rPr>
                <w:webHidden/>
              </w:rPr>
              <w:fldChar w:fldCharType="separate"/>
            </w:r>
            <w:r>
              <w:rPr>
                <w:webHidden/>
              </w:rPr>
              <w:t>2</w:t>
            </w:r>
            <w:r>
              <w:rPr>
                <w:webHidden/>
              </w:rPr>
              <w:fldChar w:fldCharType="end"/>
            </w:r>
          </w:hyperlink>
        </w:p>
        <w:p w14:paraId="54849DBA" w14:textId="74D771D2" w:rsidR="00382670" w:rsidRDefault="00382670" w:rsidP="00D54996">
          <w:pPr>
            <w:pStyle w:val="TOC2"/>
            <w:tabs>
              <w:tab w:val="left" w:pos="1100"/>
              <w:tab w:val="right" w:leader="dot" w:pos="8493"/>
            </w:tabs>
            <w:jc w:val="both"/>
            <w:rPr>
              <w:rFonts w:asciiTheme="minorHAnsi" w:eastAsiaTheme="minorEastAsia" w:hAnsiTheme="minorHAnsi"/>
              <w:bCs w:val="0"/>
              <w:color w:val="auto"/>
              <w:kern w:val="2"/>
              <w:lang w:val="en-US"/>
              <w14:ligatures w14:val="standardContextual"/>
            </w:rPr>
          </w:pPr>
          <w:hyperlink w:anchor="_Toc141703217" w:history="1">
            <w:r w:rsidRPr="00CF10B1">
              <w:rPr>
                <w:rStyle w:val="Hyperlink"/>
              </w:rPr>
              <w:t>2.2</w:t>
            </w:r>
            <w:r>
              <w:rPr>
                <w:rFonts w:asciiTheme="minorHAnsi" w:eastAsiaTheme="minorEastAsia" w:hAnsiTheme="minorHAnsi"/>
                <w:bCs w:val="0"/>
                <w:color w:val="auto"/>
                <w:kern w:val="2"/>
                <w:lang w:val="en-US"/>
                <w14:ligatures w14:val="standardContextual"/>
              </w:rPr>
              <w:tab/>
            </w:r>
            <w:r w:rsidRPr="00CF10B1">
              <w:rPr>
                <w:rStyle w:val="Hyperlink"/>
              </w:rPr>
              <w:t>Set up the Dashboard</w:t>
            </w:r>
            <w:r>
              <w:rPr>
                <w:webHidden/>
              </w:rPr>
              <w:tab/>
            </w:r>
            <w:r>
              <w:rPr>
                <w:webHidden/>
              </w:rPr>
              <w:fldChar w:fldCharType="begin"/>
            </w:r>
            <w:r>
              <w:rPr>
                <w:webHidden/>
              </w:rPr>
              <w:instrText xml:space="preserve"> PAGEREF _Toc141703217 \h </w:instrText>
            </w:r>
            <w:r>
              <w:rPr>
                <w:webHidden/>
              </w:rPr>
            </w:r>
            <w:r>
              <w:rPr>
                <w:webHidden/>
              </w:rPr>
              <w:fldChar w:fldCharType="separate"/>
            </w:r>
            <w:r>
              <w:rPr>
                <w:webHidden/>
              </w:rPr>
              <w:t>2</w:t>
            </w:r>
            <w:r>
              <w:rPr>
                <w:webHidden/>
              </w:rPr>
              <w:fldChar w:fldCharType="end"/>
            </w:r>
          </w:hyperlink>
        </w:p>
        <w:p w14:paraId="7EA3C9D3" w14:textId="0A4794D3" w:rsidR="00382670" w:rsidRDefault="00382670" w:rsidP="00D54996">
          <w:pPr>
            <w:pStyle w:val="TOC2"/>
            <w:tabs>
              <w:tab w:val="left" w:pos="1100"/>
              <w:tab w:val="right" w:leader="dot" w:pos="8493"/>
            </w:tabs>
            <w:jc w:val="both"/>
            <w:rPr>
              <w:rFonts w:asciiTheme="minorHAnsi" w:eastAsiaTheme="minorEastAsia" w:hAnsiTheme="minorHAnsi"/>
              <w:bCs w:val="0"/>
              <w:color w:val="auto"/>
              <w:kern w:val="2"/>
              <w:lang w:val="en-US"/>
              <w14:ligatures w14:val="standardContextual"/>
            </w:rPr>
          </w:pPr>
          <w:hyperlink w:anchor="_Toc141703218" w:history="1">
            <w:r w:rsidRPr="00CF10B1">
              <w:rPr>
                <w:rStyle w:val="Hyperlink"/>
              </w:rPr>
              <w:t>2.3</w:t>
            </w:r>
            <w:r>
              <w:rPr>
                <w:rFonts w:asciiTheme="minorHAnsi" w:eastAsiaTheme="minorEastAsia" w:hAnsiTheme="minorHAnsi"/>
                <w:bCs w:val="0"/>
                <w:color w:val="auto"/>
                <w:kern w:val="2"/>
                <w:lang w:val="en-US"/>
                <w14:ligatures w14:val="standardContextual"/>
              </w:rPr>
              <w:tab/>
            </w:r>
            <w:r w:rsidRPr="00CF10B1">
              <w:rPr>
                <w:rStyle w:val="Hyperlink"/>
              </w:rPr>
              <w:t>Connect Google Sheet</w:t>
            </w:r>
            <w:r>
              <w:rPr>
                <w:webHidden/>
              </w:rPr>
              <w:tab/>
            </w:r>
            <w:r>
              <w:rPr>
                <w:webHidden/>
              </w:rPr>
              <w:fldChar w:fldCharType="begin"/>
            </w:r>
            <w:r>
              <w:rPr>
                <w:webHidden/>
              </w:rPr>
              <w:instrText xml:space="preserve"> PAGEREF _Toc141703218 \h </w:instrText>
            </w:r>
            <w:r>
              <w:rPr>
                <w:webHidden/>
              </w:rPr>
            </w:r>
            <w:r>
              <w:rPr>
                <w:webHidden/>
              </w:rPr>
              <w:fldChar w:fldCharType="separate"/>
            </w:r>
            <w:r>
              <w:rPr>
                <w:webHidden/>
              </w:rPr>
              <w:t>3</w:t>
            </w:r>
            <w:r>
              <w:rPr>
                <w:webHidden/>
              </w:rPr>
              <w:fldChar w:fldCharType="end"/>
            </w:r>
          </w:hyperlink>
        </w:p>
        <w:p w14:paraId="6C829B03" w14:textId="60AB26D2" w:rsidR="00382670" w:rsidRDefault="00382670" w:rsidP="00D54996">
          <w:pPr>
            <w:pStyle w:val="TOC1"/>
            <w:tabs>
              <w:tab w:val="left" w:pos="1100"/>
              <w:tab w:val="right" w:leader="dot" w:pos="8493"/>
            </w:tabs>
            <w:jc w:val="both"/>
            <w:rPr>
              <w:rFonts w:asciiTheme="minorHAnsi" w:eastAsiaTheme="minorEastAsia" w:hAnsiTheme="minorHAnsi"/>
              <w:noProof/>
              <w:color w:val="auto"/>
              <w:kern w:val="2"/>
              <w:lang w:val="en-US"/>
              <w14:ligatures w14:val="standardContextual"/>
            </w:rPr>
          </w:pPr>
          <w:hyperlink w:anchor="_Toc141703219" w:history="1">
            <w:r w:rsidRPr="00CF10B1">
              <w:rPr>
                <w:rStyle w:val="Hyperlink"/>
                <w:noProof/>
              </w:rPr>
              <w:t>3</w:t>
            </w:r>
            <w:r>
              <w:rPr>
                <w:rFonts w:asciiTheme="minorHAnsi" w:eastAsiaTheme="minorEastAsia" w:hAnsiTheme="minorHAnsi"/>
                <w:noProof/>
                <w:color w:val="auto"/>
                <w:kern w:val="2"/>
                <w:lang w:val="en-US"/>
                <w14:ligatures w14:val="standardContextual"/>
              </w:rPr>
              <w:tab/>
            </w:r>
            <w:r w:rsidRPr="00CF10B1">
              <w:rPr>
                <w:rStyle w:val="Hyperlink"/>
                <w:noProof/>
              </w:rPr>
              <w:t>Risk Score Calculation</w:t>
            </w:r>
            <w:r>
              <w:rPr>
                <w:noProof/>
                <w:webHidden/>
              </w:rPr>
              <w:tab/>
            </w:r>
            <w:r>
              <w:rPr>
                <w:noProof/>
                <w:webHidden/>
              </w:rPr>
              <w:fldChar w:fldCharType="begin"/>
            </w:r>
            <w:r>
              <w:rPr>
                <w:noProof/>
                <w:webHidden/>
              </w:rPr>
              <w:instrText xml:space="preserve"> PAGEREF _Toc141703219 \h </w:instrText>
            </w:r>
            <w:r>
              <w:rPr>
                <w:noProof/>
                <w:webHidden/>
              </w:rPr>
            </w:r>
            <w:r>
              <w:rPr>
                <w:noProof/>
                <w:webHidden/>
              </w:rPr>
              <w:fldChar w:fldCharType="separate"/>
            </w:r>
            <w:r>
              <w:rPr>
                <w:noProof/>
                <w:webHidden/>
              </w:rPr>
              <w:t>3</w:t>
            </w:r>
            <w:r>
              <w:rPr>
                <w:noProof/>
                <w:webHidden/>
              </w:rPr>
              <w:fldChar w:fldCharType="end"/>
            </w:r>
          </w:hyperlink>
        </w:p>
        <w:p w14:paraId="6981A990" w14:textId="36428FE9" w:rsidR="00382670" w:rsidRDefault="00382670" w:rsidP="00D54996">
          <w:pPr>
            <w:pStyle w:val="TOC1"/>
            <w:tabs>
              <w:tab w:val="left" w:pos="1100"/>
              <w:tab w:val="right" w:leader="dot" w:pos="8493"/>
            </w:tabs>
            <w:jc w:val="both"/>
            <w:rPr>
              <w:rFonts w:asciiTheme="minorHAnsi" w:eastAsiaTheme="minorEastAsia" w:hAnsiTheme="minorHAnsi"/>
              <w:noProof/>
              <w:color w:val="auto"/>
              <w:kern w:val="2"/>
              <w:lang w:val="en-US"/>
              <w14:ligatures w14:val="standardContextual"/>
            </w:rPr>
          </w:pPr>
          <w:hyperlink w:anchor="_Toc141703220" w:history="1">
            <w:r w:rsidRPr="00CF10B1">
              <w:rPr>
                <w:rStyle w:val="Hyperlink"/>
                <w:noProof/>
              </w:rPr>
              <w:t>4</w:t>
            </w:r>
            <w:r>
              <w:rPr>
                <w:rFonts w:asciiTheme="minorHAnsi" w:eastAsiaTheme="minorEastAsia" w:hAnsiTheme="minorHAnsi"/>
                <w:noProof/>
                <w:color w:val="auto"/>
                <w:kern w:val="2"/>
                <w:lang w:val="en-US"/>
                <w14:ligatures w14:val="standardContextual"/>
              </w:rPr>
              <w:tab/>
            </w:r>
            <w:r w:rsidRPr="00CF10B1">
              <w:rPr>
                <w:rStyle w:val="Hyperlink"/>
                <w:noProof/>
              </w:rPr>
              <w:t>Templates</w:t>
            </w:r>
            <w:r>
              <w:rPr>
                <w:noProof/>
                <w:webHidden/>
              </w:rPr>
              <w:tab/>
            </w:r>
            <w:r>
              <w:rPr>
                <w:noProof/>
                <w:webHidden/>
              </w:rPr>
              <w:fldChar w:fldCharType="begin"/>
            </w:r>
            <w:r>
              <w:rPr>
                <w:noProof/>
                <w:webHidden/>
              </w:rPr>
              <w:instrText xml:space="preserve"> PAGEREF _Toc141703220 \h </w:instrText>
            </w:r>
            <w:r>
              <w:rPr>
                <w:noProof/>
                <w:webHidden/>
              </w:rPr>
            </w:r>
            <w:r>
              <w:rPr>
                <w:noProof/>
                <w:webHidden/>
              </w:rPr>
              <w:fldChar w:fldCharType="separate"/>
            </w:r>
            <w:r>
              <w:rPr>
                <w:noProof/>
                <w:webHidden/>
              </w:rPr>
              <w:t>4</w:t>
            </w:r>
            <w:r>
              <w:rPr>
                <w:noProof/>
                <w:webHidden/>
              </w:rPr>
              <w:fldChar w:fldCharType="end"/>
            </w:r>
          </w:hyperlink>
        </w:p>
        <w:p w14:paraId="2E52F3AC" w14:textId="53B708B9" w:rsidR="00382670" w:rsidRDefault="00382670" w:rsidP="00D54996">
          <w:pPr>
            <w:pStyle w:val="TOC2"/>
            <w:tabs>
              <w:tab w:val="left" w:pos="1100"/>
              <w:tab w:val="right" w:leader="dot" w:pos="8493"/>
            </w:tabs>
            <w:jc w:val="both"/>
            <w:rPr>
              <w:rFonts w:asciiTheme="minorHAnsi" w:eastAsiaTheme="minorEastAsia" w:hAnsiTheme="minorHAnsi"/>
              <w:bCs w:val="0"/>
              <w:color w:val="auto"/>
              <w:kern w:val="2"/>
              <w:lang w:val="en-US"/>
              <w14:ligatures w14:val="standardContextual"/>
            </w:rPr>
          </w:pPr>
          <w:hyperlink w:anchor="_Toc141703221" w:history="1">
            <w:r w:rsidRPr="00CF10B1">
              <w:rPr>
                <w:rStyle w:val="Hyperlink"/>
              </w:rPr>
              <w:t>4.1</w:t>
            </w:r>
            <w:r>
              <w:rPr>
                <w:rFonts w:asciiTheme="minorHAnsi" w:eastAsiaTheme="minorEastAsia" w:hAnsiTheme="minorHAnsi"/>
                <w:bCs w:val="0"/>
                <w:color w:val="auto"/>
                <w:kern w:val="2"/>
                <w:lang w:val="en-US"/>
                <w14:ligatures w14:val="standardContextual"/>
              </w:rPr>
              <w:tab/>
            </w:r>
            <w:r w:rsidRPr="00CF10B1">
              <w:rPr>
                <w:rStyle w:val="Hyperlink"/>
              </w:rPr>
              <w:t>Conclusion</w:t>
            </w:r>
            <w:r>
              <w:rPr>
                <w:webHidden/>
              </w:rPr>
              <w:tab/>
            </w:r>
            <w:r>
              <w:rPr>
                <w:webHidden/>
              </w:rPr>
              <w:fldChar w:fldCharType="begin"/>
            </w:r>
            <w:r>
              <w:rPr>
                <w:webHidden/>
              </w:rPr>
              <w:instrText xml:space="preserve"> PAGEREF _Toc141703221 \h </w:instrText>
            </w:r>
            <w:r>
              <w:rPr>
                <w:webHidden/>
              </w:rPr>
            </w:r>
            <w:r>
              <w:rPr>
                <w:webHidden/>
              </w:rPr>
              <w:fldChar w:fldCharType="separate"/>
            </w:r>
            <w:r>
              <w:rPr>
                <w:webHidden/>
              </w:rPr>
              <w:t>4</w:t>
            </w:r>
            <w:r>
              <w:rPr>
                <w:webHidden/>
              </w:rPr>
              <w:fldChar w:fldCharType="end"/>
            </w:r>
          </w:hyperlink>
        </w:p>
        <w:p w14:paraId="3F5AD8B6" w14:textId="4C1307A3" w:rsidR="00382670" w:rsidRDefault="00382670" w:rsidP="00D54996">
          <w:pPr>
            <w:pStyle w:val="TOC1"/>
            <w:tabs>
              <w:tab w:val="right" w:leader="dot" w:pos="8493"/>
            </w:tabs>
            <w:jc w:val="both"/>
            <w:rPr>
              <w:rFonts w:asciiTheme="minorHAnsi" w:eastAsiaTheme="minorEastAsia" w:hAnsiTheme="minorHAnsi"/>
              <w:noProof/>
              <w:color w:val="auto"/>
              <w:kern w:val="2"/>
              <w:lang w:val="en-US"/>
              <w14:ligatures w14:val="standardContextual"/>
            </w:rPr>
          </w:pPr>
          <w:hyperlink w:anchor="_Toc141703222" w:history="1">
            <w:r w:rsidRPr="00CF10B1">
              <w:rPr>
                <w:rStyle w:val="Hyperlink"/>
                <w:noProof/>
              </w:rPr>
              <w:t>Appendix</w:t>
            </w:r>
            <w:r>
              <w:rPr>
                <w:noProof/>
                <w:webHidden/>
              </w:rPr>
              <w:tab/>
            </w:r>
            <w:r>
              <w:rPr>
                <w:noProof/>
                <w:webHidden/>
              </w:rPr>
              <w:fldChar w:fldCharType="begin"/>
            </w:r>
            <w:r>
              <w:rPr>
                <w:noProof/>
                <w:webHidden/>
              </w:rPr>
              <w:instrText xml:space="preserve"> PAGEREF _Toc141703222 \h </w:instrText>
            </w:r>
            <w:r>
              <w:rPr>
                <w:noProof/>
                <w:webHidden/>
              </w:rPr>
            </w:r>
            <w:r>
              <w:rPr>
                <w:noProof/>
                <w:webHidden/>
              </w:rPr>
              <w:fldChar w:fldCharType="separate"/>
            </w:r>
            <w:r>
              <w:rPr>
                <w:noProof/>
                <w:webHidden/>
              </w:rPr>
              <w:t>5</w:t>
            </w:r>
            <w:r>
              <w:rPr>
                <w:noProof/>
                <w:webHidden/>
              </w:rPr>
              <w:fldChar w:fldCharType="end"/>
            </w:r>
          </w:hyperlink>
        </w:p>
        <w:p w14:paraId="1B38A60C" w14:textId="7045868A" w:rsidR="00382670" w:rsidRDefault="00382670" w:rsidP="00D54996">
          <w:pPr>
            <w:pStyle w:val="TOC2"/>
            <w:tabs>
              <w:tab w:val="left" w:pos="1540"/>
              <w:tab w:val="right" w:leader="dot" w:pos="8493"/>
            </w:tabs>
            <w:jc w:val="both"/>
            <w:rPr>
              <w:rFonts w:asciiTheme="minorHAnsi" w:eastAsiaTheme="minorEastAsia" w:hAnsiTheme="minorHAnsi"/>
              <w:bCs w:val="0"/>
              <w:color w:val="auto"/>
              <w:kern w:val="2"/>
              <w:lang w:val="en-US"/>
              <w14:ligatures w14:val="standardContextual"/>
            </w:rPr>
          </w:pPr>
          <w:hyperlink w:anchor="_Toc141703223" w:history="1">
            <w:r w:rsidRPr="00CF10B1">
              <w:rPr>
                <w:rStyle w:val="Hyperlink"/>
              </w:rPr>
              <w:t>Appendix A:</w:t>
            </w:r>
            <w:r>
              <w:rPr>
                <w:rFonts w:asciiTheme="minorHAnsi" w:eastAsiaTheme="minorEastAsia" w:hAnsiTheme="minorHAnsi"/>
                <w:bCs w:val="0"/>
                <w:color w:val="auto"/>
                <w:kern w:val="2"/>
                <w:lang w:val="en-US"/>
                <w14:ligatures w14:val="standardContextual"/>
              </w:rPr>
              <w:tab/>
            </w:r>
            <w:r w:rsidRPr="00CF10B1">
              <w:rPr>
                <w:rStyle w:val="Hyperlink"/>
              </w:rPr>
              <w:t>Link to Excel file</w:t>
            </w:r>
            <w:r>
              <w:rPr>
                <w:webHidden/>
              </w:rPr>
              <w:tab/>
            </w:r>
            <w:r>
              <w:rPr>
                <w:webHidden/>
              </w:rPr>
              <w:fldChar w:fldCharType="begin"/>
            </w:r>
            <w:r>
              <w:rPr>
                <w:webHidden/>
              </w:rPr>
              <w:instrText xml:space="preserve"> PAGEREF _Toc141703223 \h </w:instrText>
            </w:r>
            <w:r>
              <w:rPr>
                <w:webHidden/>
              </w:rPr>
            </w:r>
            <w:r>
              <w:rPr>
                <w:webHidden/>
              </w:rPr>
              <w:fldChar w:fldCharType="separate"/>
            </w:r>
            <w:r>
              <w:rPr>
                <w:webHidden/>
              </w:rPr>
              <w:t>5</w:t>
            </w:r>
            <w:r>
              <w:rPr>
                <w:webHidden/>
              </w:rPr>
              <w:fldChar w:fldCharType="end"/>
            </w:r>
          </w:hyperlink>
        </w:p>
        <w:p w14:paraId="6746CB5C" w14:textId="339DC2A7" w:rsidR="00382670" w:rsidRDefault="00382670" w:rsidP="00D54996">
          <w:pPr>
            <w:pStyle w:val="TOC2"/>
            <w:tabs>
              <w:tab w:val="left" w:pos="1540"/>
              <w:tab w:val="right" w:leader="dot" w:pos="8493"/>
            </w:tabs>
            <w:jc w:val="both"/>
            <w:rPr>
              <w:rFonts w:asciiTheme="minorHAnsi" w:eastAsiaTheme="minorEastAsia" w:hAnsiTheme="minorHAnsi"/>
              <w:bCs w:val="0"/>
              <w:color w:val="auto"/>
              <w:kern w:val="2"/>
              <w:lang w:val="en-US"/>
              <w14:ligatures w14:val="standardContextual"/>
            </w:rPr>
          </w:pPr>
          <w:hyperlink w:anchor="_Toc141703224" w:history="1">
            <w:r w:rsidRPr="00CF10B1">
              <w:rPr>
                <w:rStyle w:val="Hyperlink"/>
              </w:rPr>
              <w:t>Appendix B:</w:t>
            </w:r>
            <w:r>
              <w:rPr>
                <w:rFonts w:asciiTheme="minorHAnsi" w:eastAsiaTheme="minorEastAsia" w:hAnsiTheme="minorHAnsi"/>
                <w:bCs w:val="0"/>
                <w:color w:val="auto"/>
                <w:kern w:val="2"/>
                <w:lang w:val="en-US"/>
                <w14:ligatures w14:val="standardContextual"/>
              </w:rPr>
              <w:tab/>
            </w:r>
            <w:r w:rsidRPr="00CF10B1">
              <w:rPr>
                <w:rStyle w:val="Hyperlink"/>
              </w:rPr>
              <w:t>Documents Received</w:t>
            </w:r>
            <w:r>
              <w:rPr>
                <w:webHidden/>
              </w:rPr>
              <w:tab/>
            </w:r>
            <w:r>
              <w:rPr>
                <w:webHidden/>
              </w:rPr>
              <w:fldChar w:fldCharType="begin"/>
            </w:r>
            <w:r>
              <w:rPr>
                <w:webHidden/>
              </w:rPr>
              <w:instrText xml:space="preserve"> PAGEREF _Toc141703224 \h </w:instrText>
            </w:r>
            <w:r>
              <w:rPr>
                <w:webHidden/>
              </w:rPr>
            </w:r>
            <w:r>
              <w:rPr>
                <w:webHidden/>
              </w:rPr>
              <w:fldChar w:fldCharType="separate"/>
            </w:r>
            <w:r>
              <w:rPr>
                <w:webHidden/>
              </w:rPr>
              <w:t>5</w:t>
            </w:r>
            <w:r>
              <w:rPr>
                <w:webHidden/>
              </w:rPr>
              <w:fldChar w:fldCharType="end"/>
            </w:r>
          </w:hyperlink>
        </w:p>
        <w:p w14:paraId="21F480AF" w14:textId="3C7339E1" w:rsidR="00382670" w:rsidRDefault="00382670" w:rsidP="00D54996">
          <w:pPr>
            <w:pStyle w:val="TOC2"/>
            <w:tabs>
              <w:tab w:val="left" w:pos="1540"/>
              <w:tab w:val="right" w:leader="dot" w:pos="8493"/>
            </w:tabs>
            <w:jc w:val="both"/>
            <w:rPr>
              <w:rFonts w:asciiTheme="minorHAnsi" w:eastAsiaTheme="minorEastAsia" w:hAnsiTheme="minorHAnsi"/>
              <w:bCs w:val="0"/>
              <w:color w:val="auto"/>
              <w:kern w:val="2"/>
              <w:lang w:val="en-US"/>
              <w14:ligatures w14:val="standardContextual"/>
            </w:rPr>
          </w:pPr>
          <w:hyperlink w:anchor="_Toc141703225" w:history="1">
            <w:r w:rsidRPr="00CF10B1">
              <w:rPr>
                <w:rStyle w:val="Hyperlink"/>
              </w:rPr>
              <w:t>Appendix C:</w:t>
            </w:r>
            <w:r>
              <w:rPr>
                <w:rFonts w:asciiTheme="minorHAnsi" w:eastAsiaTheme="minorEastAsia" w:hAnsiTheme="minorHAnsi"/>
                <w:bCs w:val="0"/>
                <w:color w:val="auto"/>
                <w:kern w:val="2"/>
                <w:lang w:val="en-US"/>
                <w14:ligatures w14:val="standardContextual"/>
              </w:rPr>
              <w:tab/>
            </w:r>
            <w:r w:rsidRPr="00CF10B1">
              <w:rPr>
                <w:rStyle w:val="Hyperlink"/>
              </w:rPr>
              <w:t>Reference List</w:t>
            </w:r>
            <w:r>
              <w:rPr>
                <w:webHidden/>
              </w:rPr>
              <w:tab/>
            </w:r>
            <w:r>
              <w:rPr>
                <w:webHidden/>
              </w:rPr>
              <w:fldChar w:fldCharType="begin"/>
            </w:r>
            <w:r>
              <w:rPr>
                <w:webHidden/>
              </w:rPr>
              <w:instrText xml:space="preserve"> PAGEREF _Toc141703225 \h </w:instrText>
            </w:r>
            <w:r>
              <w:rPr>
                <w:webHidden/>
              </w:rPr>
            </w:r>
            <w:r>
              <w:rPr>
                <w:webHidden/>
              </w:rPr>
              <w:fldChar w:fldCharType="separate"/>
            </w:r>
            <w:r>
              <w:rPr>
                <w:webHidden/>
              </w:rPr>
              <w:t>5</w:t>
            </w:r>
            <w:r>
              <w:rPr>
                <w:webHidden/>
              </w:rPr>
              <w:fldChar w:fldCharType="end"/>
            </w:r>
          </w:hyperlink>
        </w:p>
        <w:p w14:paraId="21516695" w14:textId="3BF98182" w:rsidR="00B87F1A" w:rsidRDefault="00B87F1A" w:rsidP="00D54996">
          <w:pPr>
            <w:jc w:val="both"/>
          </w:pPr>
          <w:r>
            <w:fldChar w:fldCharType="end"/>
          </w:r>
        </w:p>
      </w:sdtContent>
    </w:sdt>
    <w:p w14:paraId="3CB6169D" w14:textId="77777777" w:rsidR="00483EDC" w:rsidRDefault="00483EDC">
      <w:pPr>
        <w:rPr>
          <w:b/>
          <w:bCs/>
          <w:sz w:val="44"/>
          <w:szCs w:val="32"/>
          <w:lang w:val="en-GB"/>
        </w:rPr>
      </w:pPr>
      <w:bookmarkStart w:id="2" w:name="_Toc141703212"/>
      <w:bookmarkEnd w:id="0"/>
      <w:r>
        <w:br w:type="page"/>
      </w:r>
    </w:p>
    <w:p w14:paraId="69990949" w14:textId="24C53605" w:rsidR="004E5136" w:rsidRDefault="00BD2E09" w:rsidP="00D54996">
      <w:pPr>
        <w:pStyle w:val="Heading1"/>
        <w:jc w:val="both"/>
      </w:pPr>
      <w:r>
        <w:lastRenderedPageBreak/>
        <w:t>Introduction</w:t>
      </w:r>
      <w:bookmarkEnd w:id="2"/>
    </w:p>
    <w:p w14:paraId="2F061DD2" w14:textId="0B297418" w:rsidR="00496454" w:rsidRDefault="00CF0DF9" w:rsidP="00D54996">
      <w:pPr>
        <w:jc w:val="both"/>
        <w:rPr>
          <w:lang w:val="en-GB"/>
        </w:rPr>
      </w:pPr>
      <w:r>
        <w:rPr>
          <w:lang w:val="en-GB"/>
        </w:rPr>
        <w:t xml:space="preserve">This document </w:t>
      </w:r>
      <w:r w:rsidR="00B36DC1">
        <w:rPr>
          <w:lang w:val="en-GB"/>
        </w:rPr>
        <w:t>describes</w:t>
      </w:r>
      <w:r w:rsidR="00EA6FA5">
        <w:rPr>
          <w:lang w:val="en-GB"/>
        </w:rPr>
        <w:t xml:space="preserve"> the process of developing the dashboard for modelling the risk of circular economy companies. </w:t>
      </w:r>
      <w:r w:rsidR="00483EDC">
        <w:rPr>
          <w:lang w:val="en-GB"/>
        </w:rPr>
        <w:t xml:space="preserve">The dashboard is available </w:t>
      </w:r>
      <w:hyperlink r:id="rId12" w:history="1">
        <w:r w:rsidR="00483EDC" w:rsidRPr="00483EDC">
          <w:rPr>
            <w:rStyle w:val="Hyperlink"/>
            <w:lang w:val="en-GB"/>
          </w:rPr>
          <w:t>here</w:t>
        </w:r>
      </w:hyperlink>
      <w:r w:rsidR="00483EDC">
        <w:rPr>
          <w:rStyle w:val="FootnoteReference"/>
          <w:lang w:val="en-GB"/>
        </w:rPr>
        <w:footnoteReference w:id="1"/>
      </w:r>
      <w:r w:rsidR="00483EDC">
        <w:rPr>
          <w:lang w:val="en-GB"/>
        </w:rPr>
        <w:t xml:space="preserve">. The code is available on </w:t>
      </w:r>
      <w:hyperlink r:id="rId13" w:history="1">
        <w:r w:rsidR="00483EDC" w:rsidRPr="00483EDC">
          <w:rPr>
            <w:rStyle w:val="Hyperlink"/>
            <w:lang w:val="en-GB"/>
          </w:rPr>
          <w:t xml:space="preserve">this </w:t>
        </w:r>
        <w:proofErr w:type="spellStart"/>
        <w:r w:rsidR="00483EDC" w:rsidRPr="00483EDC">
          <w:rPr>
            <w:rStyle w:val="Hyperlink"/>
            <w:lang w:val="en-GB"/>
          </w:rPr>
          <w:t>Github</w:t>
        </w:r>
        <w:proofErr w:type="spellEnd"/>
      </w:hyperlink>
      <w:r w:rsidR="00483EDC">
        <w:rPr>
          <w:rStyle w:val="FootnoteReference"/>
          <w:lang w:val="en-GB"/>
        </w:rPr>
        <w:footnoteReference w:id="2"/>
      </w:r>
      <w:r w:rsidR="00483EDC">
        <w:rPr>
          <w:lang w:val="en-GB"/>
        </w:rPr>
        <w:t>.</w:t>
      </w:r>
    </w:p>
    <w:p w14:paraId="7F796E08" w14:textId="30AF09DC" w:rsidR="005F2A61" w:rsidRDefault="00CD249D" w:rsidP="00D54996">
      <w:pPr>
        <w:pStyle w:val="Heading2"/>
        <w:jc w:val="both"/>
      </w:pPr>
      <w:bookmarkStart w:id="3" w:name="_Toc141703213"/>
      <w:r>
        <w:t>Model</w:t>
      </w:r>
      <w:r w:rsidR="005F2A61">
        <w:t xml:space="preserve"> purpose</w:t>
      </w:r>
      <w:bookmarkEnd w:id="3"/>
    </w:p>
    <w:p w14:paraId="0C8C652B" w14:textId="057725AE" w:rsidR="005F2A61" w:rsidRPr="005F2A61" w:rsidRDefault="00CD249D" w:rsidP="00D54996">
      <w:pPr>
        <w:jc w:val="both"/>
        <w:rPr>
          <w:lang w:val="en-GB"/>
        </w:rPr>
      </w:pPr>
      <w:r>
        <w:rPr>
          <w:lang w:val="en-GB"/>
        </w:rPr>
        <w:t xml:space="preserve">The dashboard for the circular risk model outputs a risk score given input parameters corresponding to a circular economy company. This score can be used as a decision factor in deciding which circular economy deals are accepted or rejected by, for example, banks. In addition, the dashboard can give insight into which risk factors are important in making </w:t>
      </w:r>
      <w:r w:rsidR="00382670">
        <w:rPr>
          <w:lang w:val="en-GB"/>
        </w:rPr>
        <w:t>these kinds of decisions</w:t>
      </w:r>
      <w:r>
        <w:rPr>
          <w:lang w:val="en-GB"/>
        </w:rPr>
        <w:t xml:space="preserve">. </w:t>
      </w:r>
    </w:p>
    <w:p w14:paraId="28559919" w14:textId="77777777" w:rsidR="005F2A61" w:rsidRDefault="005F2A61" w:rsidP="00D54996">
      <w:pPr>
        <w:pStyle w:val="Heading2"/>
        <w:jc w:val="both"/>
      </w:pPr>
      <w:bookmarkStart w:id="4" w:name="_Toc141703214"/>
      <w:r>
        <w:t>Specification and Scope</w:t>
      </w:r>
      <w:bookmarkEnd w:id="4"/>
    </w:p>
    <w:p w14:paraId="1490E77B" w14:textId="26F399F2" w:rsidR="00483EDC" w:rsidRDefault="005F2A61" w:rsidP="00D54996">
      <w:pPr>
        <w:jc w:val="both"/>
        <w:rPr>
          <w:lang w:val="en-GB"/>
        </w:rPr>
      </w:pPr>
      <w:r>
        <w:rPr>
          <w:lang w:val="en-GB"/>
        </w:rPr>
        <w:t xml:space="preserve">The scope of the dashboard is to test a first draft of the circular risk model (v0.1). This draft can be used to obtain preliminary results and to test the model. The obtained feedback and results can be used to create a second draft of the model (v0.5), which can be tested by a selection of companies. After evaluation of the second draft, the final version of the circular risk model and dashboard can be created (v1.0). </w:t>
      </w:r>
      <w:r w:rsidR="00483EDC">
        <w:rPr>
          <w:lang w:val="en-GB"/>
        </w:rPr>
        <w:br/>
      </w:r>
    </w:p>
    <w:p w14:paraId="6A65B346" w14:textId="77777777" w:rsidR="00483EDC" w:rsidRDefault="00483EDC">
      <w:pPr>
        <w:rPr>
          <w:lang w:val="en-GB"/>
        </w:rPr>
      </w:pPr>
      <w:r>
        <w:rPr>
          <w:lang w:val="en-GB"/>
        </w:rPr>
        <w:br w:type="page"/>
      </w:r>
    </w:p>
    <w:p w14:paraId="1AE49474" w14:textId="2F8FB75B" w:rsidR="00CD5AEF" w:rsidRPr="00CD5AEF" w:rsidRDefault="00EA6FA5" w:rsidP="00D54996">
      <w:pPr>
        <w:pStyle w:val="Heading1"/>
        <w:jc w:val="both"/>
      </w:pPr>
      <w:bookmarkStart w:id="5" w:name="_Toc141703215"/>
      <w:r>
        <w:lastRenderedPageBreak/>
        <w:t>Dashboard Creation</w:t>
      </w:r>
      <w:bookmarkEnd w:id="5"/>
    </w:p>
    <w:p w14:paraId="4E1FD8CB" w14:textId="2A5816C4" w:rsidR="008E7F24" w:rsidRDefault="00EB2FAC" w:rsidP="00D54996">
      <w:pPr>
        <w:jc w:val="both"/>
        <w:rPr>
          <w:lang w:val="en-GB"/>
        </w:rPr>
      </w:pPr>
      <w:r>
        <w:rPr>
          <w:lang w:val="en-GB"/>
        </w:rPr>
        <w:t>This chapter describe</w:t>
      </w:r>
      <w:r w:rsidR="00EA6FA5">
        <w:rPr>
          <w:lang w:val="en-GB"/>
        </w:rPr>
        <w:t xml:space="preserve">s how the </w:t>
      </w:r>
      <w:r w:rsidR="00CD249D">
        <w:rPr>
          <w:lang w:val="en-GB"/>
        </w:rPr>
        <w:t>d</w:t>
      </w:r>
      <w:r w:rsidR="00EA6FA5">
        <w:rPr>
          <w:lang w:val="en-GB"/>
        </w:rPr>
        <w:t xml:space="preserve">ashboard </w:t>
      </w:r>
      <w:r w:rsidR="00483EDC">
        <w:rPr>
          <w:lang w:val="en-GB"/>
        </w:rPr>
        <w:t>was</w:t>
      </w:r>
      <w:r w:rsidR="00EA6FA5">
        <w:rPr>
          <w:lang w:val="en-GB"/>
        </w:rPr>
        <w:t xml:space="preserve"> created and hosted, and how user inputs are stored</w:t>
      </w:r>
      <w:r w:rsidR="00483EDC">
        <w:rPr>
          <w:lang w:val="en-GB"/>
        </w:rPr>
        <w:t>.</w:t>
      </w:r>
    </w:p>
    <w:p w14:paraId="55B02D24" w14:textId="77777777" w:rsidR="005F2A61" w:rsidRDefault="005F2A61" w:rsidP="00D54996">
      <w:pPr>
        <w:pStyle w:val="Heading2"/>
        <w:jc w:val="both"/>
      </w:pPr>
      <w:bookmarkStart w:id="6" w:name="_Toc141703216"/>
      <w:r>
        <w:t>Chosen Frameworks</w:t>
      </w:r>
      <w:bookmarkEnd w:id="6"/>
    </w:p>
    <w:p w14:paraId="62C0A301" w14:textId="30982BBA" w:rsidR="005F2A61" w:rsidRDefault="005F2A61" w:rsidP="00D54996">
      <w:pPr>
        <w:jc w:val="both"/>
        <w:rPr>
          <w:lang w:val="en-GB"/>
        </w:rPr>
      </w:pPr>
      <w:r>
        <w:rPr>
          <w:b/>
          <w:bCs/>
          <w:lang w:val="en-GB"/>
        </w:rPr>
        <w:t xml:space="preserve">Streamlit: </w:t>
      </w:r>
      <w:r>
        <w:rPr>
          <w:lang w:val="en-GB"/>
        </w:rPr>
        <w:t xml:space="preserve">The dashboard is created using </w:t>
      </w:r>
      <w:hyperlink r:id="rId14" w:history="1">
        <w:r w:rsidRPr="00CD249D">
          <w:rPr>
            <w:rStyle w:val="Hyperlink"/>
            <w:lang w:val="en-GB"/>
          </w:rPr>
          <w:t>Streamlit</w:t>
        </w:r>
      </w:hyperlink>
      <w:r w:rsidR="00CD249D">
        <w:rPr>
          <w:rStyle w:val="FootnoteReference"/>
          <w:lang w:val="en-GB"/>
        </w:rPr>
        <w:footnoteReference w:id="3"/>
      </w:r>
      <w:r>
        <w:rPr>
          <w:lang w:val="en-GB"/>
        </w:rPr>
        <w:t xml:space="preserve">, which is an open-source app framework that makes it very easy to quickly create good-looking dashboards using Python. Additional advantages of Streamlit </w:t>
      </w:r>
      <w:r w:rsidR="00CD249D">
        <w:rPr>
          <w:lang w:val="en-GB"/>
        </w:rPr>
        <w:t>are</w:t>
      </w:r>
      <w:r>
        <w:rPr>
          <w:lang w:val="en-GB"/>
        </w:rPr>
        <w:t xml:space="preserve"> that their platform makes it possible to host dashboards for free, and that it works very well with </w:t>
      </w:r>
      <w:hyperlink r:id="rId15" w:history="1">
        <w:proofErr w:type="spellStart"/>
        <w:r w:rsidRPr="00CD249D">
          <w:rPr>
            <w:rStyle w:val="Hyperlink"/>
            <w:lang w:val="en-GB"/>
          </w:rPr>
          <w:t>Github</w:t>
        </w:r>
        <w:proofErr w:type="spellEnd"/>
      </w:hyperlink>
      <w:r w:rsidR="00CD249D">
        <w:rPr>
          <w:rStyle w:val="FootnoteReference"/>
          <w:lang w:val="en-GB"/>
        </w:rPr>
        <w:footnoteReference w:id="4"/>
      </w:r>
      <w:r>
        <w:rPr>
          <w:lang w:val="en-GB"/>
        </w:rPr>
        <w:t>.</w:t>
      </w:r>
    </w:p>
    <w:p w14:paraId="13701BC7" w14:textId="66C5AE7E" w:rsidR="005F2A61" w:rsidRDefault="005F2A61" w:rsidP="00D54996">
      <w:pPr>
        <w:jc w:val="both"/>
        <w:rPr>
          <w:lang w:val="en-GB"/>
        </w:rPr>
      </w:pPr>
      <w:r>
        <w:rPr>
          <w:b/>
          <w:bCs/>
          <w:lang w:val="en-GB"/>
        </w:rPr>
        <w:t xml:space="preserve">Google Sheets: </w:t>
      </w:r>
      <w:r>
        <w:rPr>
          <w:lang w:val="en-GB"/>
        </w:rPr>
        <w:t xml:space="preserve">The user inputs from the Streamlit dashboard are stored in a </w:t>
      </w:r>
      <w:hyperlink r:id="rId16" w:history="1">
        <w:r w:rsidRPr="00CD249D">
          <w:rPr>
            <w:rStyle w:val="Hyperlink"/>
            <w:lang w:val="en-GB"/>
          </w:rPr>
          <w:t>Google Spreadsheet</w:t>
        </w:r>
      </w:hyperlink>
      <w:r w:rsidR="00CD249D">
        <w:rPr>
          <w:rStyle w:val="FootnoteReference"/>
          <w:lang w:val="en-GB"/>
        </w:rPr>
        <w:footnoteReference w:id="5"/>
      </w:r>
      <w:r>
        <w:rPr>
          <w:lang w:val="en-GB"/>
        </w:rPr>
        <w:t xml:space="preserve">. The first reason for this decision is that Google Spreadsheets works well together with Streamlit. The second reason is that Google Spreadsheets are easily shareable or exportable to CSV or Excel format. </w:t>
      </w:r>
    </w:p>
    <w:p w14:paraId="36CCB57E" w14:textId="09669423" w:rsidR="00E9569F" w:rsidRDefault="00EA6FA5" w:rsidP="00D54996">
      <w:pPr>
        <w:pStyle w:val="Heading2"/>
        <w:jc w:val="both"/>
      </w:pPr>
      <w:bookmarkStart w:id="7" w:name="_Toc141703217"/>
      <w:r>
        <w:t>Set up</w:t>
      </w:r>
      <w:r w:rsidR="0059020C">
        <w:t xml:space="preserve"> the</w:t>
      </w:r>
      <w:r>
        <w:t xml:space="preserve"> </w:t>
      </w:r>
      <w:r w:rsidR="00E135C0">
        <w:t>Dashboard</w:t>
      </w:r>
      <w:bookmarkEnd w:id="7"/>
    </w:p>
    <w:p w14:paraId="713A7D22" w14:textId="77777777" w:rsidR="00E135C0" w:rsidRDefault="00E135C0" w:rsidP="0045031C">
      <w:pPr>
        <w:spacing w:line="240" w:lineRule="auto"/>
        <w:jc w:val="both"/>
        <w:rPr>
          <w:lang w:val="en-GB"/>
        </w:rPr>
      </w:pPr>
      <w:r>
        <w:rPr>
          <w:lang w:val="en-GB"/>
        </w:rPr>
        <w:t xml:space="preserve">Creating a Streamlit dashboard and hosting it on their platform only needs a couple of steps: </w:t>
      </w:r>
    </w:p>
    <w:p w14:paraId="122F70F0" w14:textId="30B7F338" w:rsidR="00E135C0" w:rsidRDefault="0016526B" w:rsidP="0016526B">
      <w:pPr>
        <w:pStyle w:val="ListParagraph"/>
        <w:numPr>
          <w:ilvl w:val="0"/>
          <w:numId w:val="33"/>
        </w:numPr>
        <w:spacing w:line="276" w:lineRule="auto"/>
        <w:jc w:val="both"/>
        <w:rPr>
          <w:lang w:val="en-GB"/>
        </w:rPr>
      </w:pPr>
      <w:r w:rsidRPr="00E5342C">
        <w:rPr>
          <w:i/>
          <w:iCs/>
          <w:lang w:val="en-GB"/>
        </w:rPr>
        <w:drawing>
          <wp:anchor distT="0" distB="0" distL="114300" distR="114300" simplePos="0" relativeHeight="251663872" behindDoc="0" locked="0" layoutInCell="1" allowOverlap="1" wp14:anchorId="0E7593B5" wp14:editId="6DA028DB">
            <wp:simplePos x="0" y="0"/>
            <wp:positionH relativeFrom="column">
              <wp:posOffset>4010660</wp:posOffset>
            </wp:positionH>
            <wp:positionV relativeFrom="paragraph">
              <wp:posOffset>184843</wp:posOffset>
            </wp:positionV>
            <wp:extent cx="762000" cy="230505"/>
            <wp:effectExtent l="0" t="0" r="0" b="0"/>
            <wp:wrapSquare wrapText="bothSides"/>
            <wp:docPr id="830629979" name="Picture 83062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88398" name=""/>
                    <pic:cNvPicPr/>
                  </pic:nvPicPr>
                  <pic:blipFill>
                    <a:blip r:embed="rId17">
                      <a:extLst>
                        <a:ext uri="{28A0092B-C50C-407E-A947-70E740481C1C}">
                          <a14:useLocalDpi xmlns:a14="http://schemas.microsoft.com/office/drawing/2010/main" val="0"/>
                        </a:ext>
                      </a:extLst>
                    </a:blip>
                    <a:stretch>
                      <a:fillRect/>
                    </a:stretch>
                  </pic:blipFill>
                  <pic:spPr>
                    <a:xfrm>
                      <a:off x="0" y="0"/>
                      <a:ext cx="762000" cy="230505"/>
                    </a:xfrm>
                    <a:prstGeom prst="rect">
                      <a:avLst/>
                    </a:prstGeom>
                  </pic:spPr>
                </pic:pic>
              </a:graphicData>
            </a:graphic>
            <wp14:sizeRelH relativeFrom="margin">
              <wp14:pctWidth>0</wp14:pctWidth>
            </wp14:sizeRelH>
            <wp14:sizeRelV relativeFrom="margin">
              <wp14:pctHeight>0</wp14:pctHeight>
            </wp14:sizeRelV>
          </wp:anchor>
        </w:drawing>
      </w:r>
      <w:r w:rsidR="00E135C0">
        <w:rPr>
          <w:lang w:val="en-GB"/>
        </w:rPr>
        <w:t xml:space="preserve">Create an account for </w:t>
      </w:r>
      <w:hyperlink r:id="rId18" w:history="1">
        <w:r w:rsidR="00E135C0" w:rsidRPr="0059020C">
          <w:rPr>
            <w:rStyle w:val="Hyperlink"/>
            <w:lang w:val="en-GB"/>
          </w:rPr>
          <w:t>Streamlit Cloud</w:t>
        </w:r>
      </w:hyperlink>
      <w:r w:rsidR="0059020C">
        <w:rPr>
          <w:rStyle w:val="FootnoteReference"/>
          <w:lang w:val="en-GB"/>
        </w:rPr>
        <w:footnoteReference w:id="6"/>
      </w:r>
      <w:r w:rsidR="0059020C">
        <w:rPr>
          <w:lang w:val="en-GB"/>
        </w:rPr>
        <w:t>.</w:t>
      </w:r>
    </w:p>
    <w:p w14:paraId="18147DDF" w14:textId="5DF0780D" w:rsidR="00E135C0" w:rsidRDefault="00E135C0" w:rsidP="0016526B">
      <w:pPr>
        <w:pStyle w:val="ListParagraph"/>
        <w:numPr>
          <w:ilvl w:val="0"/>
          <w:numId w:val="33"/>
        </w:numPr>
        <w:spacing w:line="276" w:lineRule="auto"/>
        <w:jc w:val="both"/>
        <w:rPr>
          <w:lang w:val="en-GB"/>
        </w:rPr>
      </w:pPr>
      <w:r>
        <w:rPr>
          <w:lang w:val="en-GB"/>
        </w:rPr>
        <w:t>Connect the account to</w:t>
      </w:r>
      <w:r w:rsidR="00E5342C">
        <w:rPr>
          <w:lang w:val="en-GB"/>
        </w:rPr>
        <w:t xml:space="preserve"> a</w:t>
      </w:r>
      <w:r>
        <w:rPr>
          <w:lang w:val="en-GB"/>
        </w:rPr>
        <w:t xml:space="preserve"> </w:t>
      </w:r>
      <w:proofErr w:type="spellStart"/>
      <w:r>
        <w:rPr>
          <w:lang w:val="en-GB"/>
        </w:rPr>
        <w:t>Github</w:t>
      </w:r>
      <w:proofErr w:type="spellEnd"/>
      <w:r w:rsidR="00E5342C">
        <w:rPr>
          <w:lang w:val="en-GB"/>
        </w:rPr>
        <w:t xml:space="preserve"> account by clicking</w:t>
      </w:r>
    </w:p>
    <w:p w14:paraId="3EF60FA5" w14:textId="449A018B" w:rsidR="00E135C0" w:rsidRDefault="00E135C0" w:rsidP="0045031C">
      <w:pPr>
        <w:pStyle w:val="ListParagraph"/>
        <w:numPr>
          <w:ilvl w:val="0"/>
          <w:numId w:val="33"/>
        </w:numPr>
        <w:spacing w:line="276" w:lineRule="auto"/>
        <w:jc w:val="both"/>
        <w:rPr>
          <w:lang w:val="en-GB"/>
        </w:rPr>
      </w:pPr>
      <w:r>
        <w:rPr>
          <w:lang w:val="en-GB"/>
        </w:rPr>
        <w:t xml:space="preserve">Create a </w:t>
      </w:r>
      <w:proofErr w:type="spellStart"/>
      <w:r>
        <w:rPr>
          <w:lang w:val="en-GB"/>
        </w:rPr>
        <w:t>Github</w:t>
      </w:r>
      <w:proofErr w:type="spellEnd"/>
      <w:r>
        <w:rPr>
          <w:lang w:val="en-GB"/>
        </w:rPr>
        <w:t xml:space="preserve"> repository for the Streamlit app</w:t>
      </w:r>
      <w:r w:rsidR="0059020C">
        <w:rPr>
          <w:lang w:val="en-GB"/>
        </w:rPr>
        <w:t>.</w:t>
      </w:r>
    </w:p>
    <w:p w14:paraId="37A95597" w14:textId="15205B23" w:rsidR="00363FFB" w:rsidRDefault="00363FFB" w:rsidP="00374F9B">
      <w:pPr>
        <w:pStyle w:val="ListParagraph"/>
        <w:numPr>
          <w:ilvl w:val="0"/>
          <w:numId w:val="33"/>
        </w:numPr>
        <w:spacing w:line="240" w:lineRule="auto"/>
        <w:jc w:val="both"/>
        <w:rPr>
          <w:lang w:val="en-GB"/>
        </w:rPr>
      </w:pPr>
      <w:r>
        <w:rPr>
          <w:lang w:val="en-GB"/>
        </w:rPr>
        <w:t xml:space="preserve">Create a </w:t>
      </w:r>
      <w:r w:rsidR="00F564EF">
        <w:rPr>
          <w:lang w:val="en-GB"/>
        </w:rPr>
        <w:t>P</w:t>
      </w:r>
      <w:r>
        <w:rPr>
          <w:lang w:val="en-GB"/>
        </w:rPr>
        <w:t xml:space="preserve">ython script in the repository, make sure </w:t>
      </w:r>
      <w:hyperlink r:id="rId19" w:history="1">
        <w:r w:rsidRPr="0059020C">
          <w:rPr>
            <w:rStyle w:val="Hyperlink"/>
            <w:lang w:val="en-GB"/>
          </w:rPr>
          <w:t>Streamlit is installed</w:t>
        </w:r>
      </w:hyperlink>
      <w:r w:rsidR="0059020C">
        <w:rPr>
          <w:rStyle w:val="FootnoteReference"/>
          <w:lang w:val="en-GB"/>
        </w:rPr>
        <w:footnoteReference w:id="7"/>
      </w:r>
      <w:r>
        <w:rPr>
          <w:lang w:val="en-GB"/>
        </w:rPr>
        <w:t>. A simple script could look like this:</w:t>
      </w:r>
    </w:p>
    <w:p w14:paraId="1778BF21" w14:textId="5BE33D08" w:rsidR="00363FFB" w:rsidRPr="004B7234" w:rsidRDefault="00363FFB" w:rsidP="004B7234">
      <w:pPr>
        <w:ind w:left="360"/>
        <w:jc w:val="both"/>
        <w:rPr>
          <w:lang w:val="en-GB"/>
        </w:rPr>
      </w:pPr>
      <w:r>
        <w:rPr>
          <w:noProof/>
          <w:lang w:val="en-GB"/>
        </w:rPr>
        <mc:AlternateContent>
          <mc:Choice Requires="wps">
            <w:drawing>
              <wp:inline distT="0" distB="0" distL="0" distR="0" wp14:anchorId="0A01DD67" wp14:editId="1998BB5E">
                <wp:extent cx="5070475" cy="1310640"/>
                <wp:effectExtent l="0" t="0" r="15875" b="22860"/>
                <wp:docPr id="217797622" name="Rectangle: Rounded Corners 217797622"/>
                <wp:cNvGraphicFramePr/>
                <a:graphic xmlns:a="http://schemas.openxmlformats.org/drawingml/2006/main">
                  <a:graphicData uri="http://schemas.microsoft.com/office/word/2010/wordprocessingShape">
                    <wps:wsp>
                      <wps:cNvSpPr/>
                      <wps:spPr>
                        <a:xfrm>
                          <a:off x="0" y="0"/>
                          <a:ext cx="5070475" cy="1310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D55C1" w14:textId="171F56EF" w:rsidR="0045031C" w:rsidRPr="0045031C" w:rsidRDefault="00E5342C" w:rsidP="0045031C">
                            <w:pPr>
                              <w:spacing w:line="192" w:lineRule="auto"/>
                              <w:rPr>
                                <w:rFonts w:eastAsiaTheme="minorEastAsia"/>
                                <w:i/>
                                <w:iCs/>
                                <w:color w:val="929292" w:themeColor="text1" w:themeTint="80"/>
                                <w:lang w:val="en-GB"/>
                              </w:rPr>
                            </w:pPr>
                            <w:r w:rsidRPr="00E5342C">
                              <w:rPr>
                                <w:rFonts w:eastAsiaTheme="minorEastAsia"/>
                                <w:color w:val="929292" w:themeColor="text1" w:themeTint="80"/>
                                <w:lang w:val="en-GB"/>
                              </w:rPr>
                              <w:t xml:space="preserve"># </w:t>
                            </w:r>
                            <w:r w:rsidRPr="00FE7FD1">
                              <w:rPr>
                                <w:rFonts w:eastAsiaTheme="minorEastAsia"/>
                                <w:i/>
                                <w:iCs/>
                                <w:color w:val="929292" w:themeColor="text1" w:themeTint="80"/>
                                <w:lang w:val="en-GB"/>
                              </w:rPr>
                              <w:t>simple_script.py</w:t>
                            </w:r>
                          </w:p>
                          <w:p w14:paraId="544C72A0" w14:textId="3A262DDF" w:rsidR="00363FFB" w:rsidRDefault="00363FFB" w:rsidP="0045031C">
                            <w:pPr>
                              <w:spacing w:line="192" w:lineRule="auto"/>
                              <w:rPr>
                                <w:rFonts w:eastAsiaTheme="minorEastAsia"/>
                                <w:color w:val="F2F2F2" w:themeColor="background1"/>
                                <w:lang w:val="en-GB"/>
                              </w:rPr>
                            </w:pPr>
                            <w:r w:rsidRPr="00363FFB">
                              <w:rPr>
                                <w:rFonts w:eastAsiaTheme="minorEastAsia"/>
                                <w:color w:val="2D96CD" w:themeColor="accent3"/>
                                <w:lang w:val="en-GB"/>
                              </w:rPr>
                              <w:t xml:space="preserve">import </w:t>
                            </w:r>
                            <w:proofErr w:type="spellStart"/>
                            <w:r w:rsidRPr="0016526B">
                              <w:rPr>
                                <w:rFonts w:eastAsiaTheme="minorEastAsia"/>
                                <w:color w:val="00B050" w:themeColor="accent5"/>
                                <w:lang w:val="en-GB"/>
                              </w:rPr>
                              <w:t>streamlit</w:t>
                            </w:r>
                            <w:proofErr w:type="spellEnd"/>
                            <w:r w:rsidRPr="0016526B">
                              <w:rPr>
                                <w:rFonts w:eastAsiaTheme="minorEastAsia"/>
                                <w:color w:val="00B050" w:themeColor="accent5"/>
                                <w:lang w:val="en-GB"/>
                              </w:rPr>
                              <w:t xml:space="preserve"> </w:t>
                            </w:r>
                            <w:r w:rsidRPr="00363FFB">
                              <w:rPr>
                                <w:rFonts w:eastAsiaTheme="minorEastAsia"/>
                                <w:color w:val="2D96CD" w:themeColor="accent3"/>
                                <w:lang w:val="en-GB"/>
                              </w:rPr>
                              <w:t>as</w:t>
                            </w:r>
                            <w:r>
                              <w:rPr>
                                <w:rFonts w:eastAsiaTheme="minorEastAsia"/>
                                <w:color w:val="F2F2F2" w:themeColor="background1"/>
                                <w:lang w:val="en-GB"/>
                              </w:rPr>
                              <w:t xml:space="preserve"> </w:t>
                            </w:r>
                            <w:proofErr w:type="spellStart"/>
                            <w:r w:rsidRPr="0016526B">
                              <w:rPr>
                                <w:rFonts w:eastAsiaTheme="minorEastAsia"/>
                                <w:color w:val="00B050" w:themeColor="accent5"/>
                                <w:lang w:val="en-GB"/>
                              </w:rPr>
                              <w:t>st</w:t>
                            </w:r>
                            <w:proofErr w:type="spellEnd"/>
                          </w:p>
                          <w:p w14:paraId="15B517E4" w14:textId="77777777" w:rsidR="0045031C" w:rsidRPr="00374F9B" w:rsidRDefault="0045031C" w:rsidP="0045031C">
                            <w:pPr>
                              <w:spacing w:line="192" w:lineRule="auto"/>
                              <w:rPr>
                                <w:rFonts w:eastAsiaTheme="minorEastAsia"/>
                                <w:color w:val="F2F2F2" w:themeColor="background1"/>
                                <w:sz w:val="10"/>
                                <w:szCs w:val="10"/>
                                <w:lang w:val="en-GB"/>
                              </w:rPr>
                            </w:pPr>
                          </w:p>
                          <w:p w14:paraId="13D64B61" w14:textId="2C396353" w:rsidR="00363FFB" w:rsidRDefault="00363FFB" w:rsidP="0045031C">
                            <w:pPr>
                              <w:spacing w:line="192" w:lineRule="auto"/>
                              <w:rPr>
                                <w:rFonts w:eastAsiaTheme="minorEastAsia"/>
                                <w:color w:val="F2F2F2" w:themeColor="background1"/>
                                <w:lang w:val="en-GB"/>
                              </w:rPr>
                            </w:pPr>
                            <w:proofErr w:type="spellStart"/>
                            <w:r w:rsidRPr="0016526B">
                              <w:rPr>
                                <w:rFonts w:eastAsiaTheme="minorEastAsia"/>
                                <w:color w:val="00B050" w:themeColor="accent5"/>
                                <w:lang w:val="en-GB"/>
                              </w:rPr>
                              <w:t>st</w:t>
                            </w:r>
                            <w:r>
                              <w:rPr>
                                <w:rFonts w:eastAsiaTheme="minorEastAsia"/>
                                <w:color w:val="F2F2F2" w:themeColor="background1"/>
                                <w:lang w:val="en-GB"/>
                              </w:rPr>
                              <w:t>.</w:t>
                            </w:r>
                            <w:r w:rsidR="00E5342C">
                              <w:rPr>
                                <w:rFonts w:eastAsiaTheme="minorEastAsia"/>
                                <w:color w:val="F2F2F2" w:themeColor="background1"/>
                                <w:lang w:val="en-GB"/>
                              </w:rPr>
                              <w:t>write</w:t>
                            </w:r>
                            <w:proofErr w:type="spellEnd"/>
                            <w:r>
                              <w:rPr>
                                <w:rFonts w:eastAsiaTheme="minorEastAsia"/>
                                <w:color w:val="F2F2F2" w:themeColor="background1"/>
                                <w:lang w:val="en-GB"/>
                              </w:rPr>
                              <w:t>(</w:t>
                            </w:r>
                            <w:r w:rsidRPr="00363FFB">
                              <w:rPr>
                                <w:rFonts w:eastAsiaTheme="minorEastAsia"/>
                                <w:color w:val="FAA632" w:themeColor="accent2"/>
                                <w:lang w:val="en-GB"/>
                              </w:rPr>
                              <w:t>‘Hello world!’</w:t>
                            </w:r>
                            <w:r>
                              <w:rPr>
                                <w:rFonts w:eastAsiaTheme="minorEastAsia"/>
                                <w:color w:val="F2F2F2" w:themeColor="background1"/>
                                <w:lang w:val="en-GB"/>
                              </w:rPr>
                              <w:t>)</w:t>
                            </w:r>
                          </w:p>
                          <w:p w14:paraId="67B7397C" w14:textId="6280B818" w:rsidR="0045031C" w:rsidRDefault="0045031C" w:rsidP="0045031C">
                            <w:pPr>
                              <w:spacing w:line="192" w:lineRule="auto"/>
                              <w:rPr>
                                <w:rFonts w:eastAsiaTheme="minorEastAsia"/>
                                <w:color w:val="F2F2F2" w:themeColor="background1"/>
                                <w:lang w:val="en-GB"/>
                              </w:rPr>
                            </w:pPr>
                            <w:proofErr w:type="spellStart"/>
                            <w:r>
                              <w:rPr>
                                <w:rFonts w:eastAsiaTheme="minorEastAsia"/>
                                <w:color w:val="F2F2F2" w:themeColor="background1"/>
                                <w:lang w:val="en-GB"/>
                              </w:rPr>
                              <w:t>user_input</w:t>
                            </w:r>
                            <w:proofErr w:type="spellEnd"/>
                            <w:r>
                              <w:rPr>
                                <w:rFonts w:eastAsiaTheme="minorEastAsia"/>
                                <w:color w:val="F2F2F2" w:themeColor="background1"/>
                                <w:lang w:val="en-GB"/>
                              </w:rPr>
                              <w:t xml:space="preserve"> = </w:t>
                            </w:r>
                            <w:proofErr w:type="spellStart"/>
                            <w:r w:rsidRPr="0016526B">
                              <w:rPr>
                                <w:rFonts w:eastAsiaTheme="minorEastAsia"/>
                                <w:color w:val="00B050" w:themeColor="accent5"/>
                                <w:lang w:val="en-GB"/>
                              </w:rPr>
                              <w:t>st</w:t>
                            </w:r>
                            <w:r>
                              <w:rPr>
                                <w:rFonts w:eastAsiaTheme="minorEastAsia"/>
                                <w:color w:val="F2F2F2" w:themeColor="background1"/>
                                <w:lang w:val="en-GB"/>
                              </w:rPr>
                              <w:t>.text_input</w:t>
                            </w:r>
                            <w:proofErr w:type="spellEnd"/>
                            <w:r>
                              <w:rPr>
                                <w:rFonts w:eastAsiaTheme="minorEastAsia"/>
                                <w:color w:val="F2F2F2" w:themeColor="background1"/>
                                <w:lang w:val="en-GB"/>
                              </w:rPr>
                              <w:t>(label=</w:t>
                            </w:r>
                            <w:r w:rsidRPr="0016526B">
                              <w:rPr>
                                <w:rFonts w:eastAsiaTheme="minorEastAsia"/>
                                <w:color w:val="FAA632" w:themeColor="accent2"/>
                                <w:lang w:val="en-GB"/>
                              </w:rPr>
                              <w:t xml:space="preserve">’Say something’, </w:t>
                            </w:r>
                            <w:r>
                              <w:rPr>
                                <w:rFonts w:eastAsiaTheme="minorEastAsia"/>
                                <w:color w:val="F2F2F2" w:themeColor="background1"/>
                                <w:lang w:val="en-GB"/>
                              </w:rPr>
                              <w:t>value=</w:t>
                            </w:r>
                            <w:r w:rsidRPr="0016526B">
                              <w:rPr>
                                <w:rFonts w:eastAsiaTheme="minorEastAsia"/>
                                <w:color w:val="FAA632" w:themeColor="accent2"/>
                                <w:lang w:val="en-GB"/>
                              </w:rPr>
                              <w:t>’</w:t>
                            </w:r>
                            <w:r w:rsidR="0016526B">
                              <w:rPr>
                                <w:rFonts w:eastAsiaTheme="minorEastAsia"/>
                                <w:color w:val="FAA632" w:themeColor="accent2"/>
                                <w:lang w:val="en-GB"/>
                              </w:rPr>
                              <w:t>S</w:t>
                            </w:r>
                            <w:r w:rsidRPr="0016526B">
                              <w:rPr>
                                <w:rFonts w:eastAsiaTheme="minorEastAsia"/>
                                <w:color w:val="FAA632" w:themeColor="accent2"/>
                                <w:lang w:val="en-GB"/>
                              </w:rPr>
                              <w:t>omething’</w:t>
                            </w:r>
                            <w:r>
                              <w:rPr>
                                <w:rFonts w:eastAsiaTheme="minorEastAsia"/>
                                <w:color w:val="F2F2F2" w:themeColor="background1"/>
                                <w:lang w:val="en-GB"/>
                              </w:rPr>
                              <w:t>)</w:t>
                            </w:r>
                          </w:p>
                          <w:p w14:paraId="7DAB5FDC" w14:textId="77777777" w:rsidR="0045031C" w:rsidRPr="00227394" w:rsidRDefault="0045031C" w:rsidP="0045031C">
                            <w:pPr>
                              <w:spacing w:line="192" w:lineRule="auto"/>
                              <w:rPr>
                                <w:rFonts w:eastAsiaTheme="minorEastAsia"/>
                                <w:color w:val="F2F2F2" w:themeColor="background1"/>
                                <w:lang w:val="en-GB"/>
                              </w:rPr>
                            </w:pPr>
                          </w:p>
                          <w:p w14:paraId="1F168741" w14:textId="77777777" w:rsidR="00363FFB" w:rsidRPr="00227394" w:rsidRDefault="00363FFB" w:rsidP="00363FFB">
                            <w:pPr>
                              <w:rPr>
                                <w:rFonts w:eastAsiaTheme="minorEastAsia"/>
                                <w:color w:val="F2F2F2" w:themeColor="background1"/>
                                <w:lang w:val="en-GB"/>
                              </w:rPr>
                            </w:pPr>
                          </w:p>
                          <w:p w14:paraId="3E4F993D" w14:textId="77777777" w:rsidR="00363FFB" w:rsidRPr="00FE3AD6" w:rsidRDefault="00363FFB" w:rsidP="00363FFB">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A01DD67" id="Rectangle: Rounded Corners 217797622" o:spid="_x0000_s1027" style="width:399.25pt;height:103.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" fillcolor="#3f3f3f [3204]" strokecolor="#1f1f1f [1604]" strokeweight="1pt">
                <v:stroke joinstyle="miter"/>
                <v:textbox>
                  <w:txbxContent>
                    <w:p w14:paraId="0CDD55C1" w14:textId="171F56EF" w:rsidR="0045031C" w:rsidRPr="0045031C" w:rsidRDefault="00E5342C" w:rsidP="0045031C">
                      <w:pPr>
                        <w:spacing w:line="192" w:lineRule="auto"/>
                        <w:rPr>
                          <w:rFonts w:eastAsiaTheme="minorEastAsia"/>
                          <w:i/>
                          <w:iCs/>
                          <w:color w:val="929292" w:themeColor="text1" w:themeTint="80"/>
                          <w:lang w:val="en-GB"/>
                        </w:rPr>
                      </w:pPr>
                      <w:r w:rsidRPr="00E5342C">
                        <w:rPr>
                          <w:rFonts w:eastAsiaTheme="minorEastAsia"/>
                          <w:color w:val="929292" w:themeColor="text1" w:themeTint="80"/>
                          <w:lang w:val="en-GB"/>
                        </w:rPr>
                        <w:t xml:space="preserve"># </w:t>
                      </w:r>
                      <w:r w:rsidRPr="00FE7FD1">
                        <w:rPr>
                          <w:rFonts w:eastAsiaTheme="minorEastAsia"/>
                          <w:i/>
                          <w:iCs/>
                          <w:color w:val="929292" w:themeColor="text1" w:themeTint="80"/>
                          <w:lang w:val="en-GB"/>
                        </w:rPr>
                        <w:t>simple_script.py</w:t>
                      </w:r>
                    </w:p>
                    <w:p w14:paraId="544C72A0" w14:textId="3A262DDF" w:rsidR="00363FFB" w:rsidRDefault="00363FFB" w:rsidP="0045031C">
                      <w:pPr>
                        <w:spacing w:line="192" w:lineRule="auto"/>
                        <w:rPr>
                          <w:rFonts w:eastAsiaTheme="minorEastAsia"/>
                          <w:color w:val="F2F2F2" w:themeColor="background1"/>
                          <w:lang w:val="en-GB"/>
                        </w:rPr>
                      </w:pPr>
                      <w:r w:rsidRPr="00363FFB">
                        <w:rPr>
                          <w:rFonts w:eastAsiaTheme="minorEastAsia"/>
                          <w:color w:val="2D96CD" w:themeColor="accent3"/>
                          <w:lang w:val="en-GB"/>
                        </w:rPr>
                        <w:t xml:space="preserve">import </w:t>
                      </w:r>
                      <w:proofErr w:type="spellStart"/>
                      <w:r w:rsidRPr="0016526B">
                        <w:rPr>
                          <w:rFonts w:eastAsiaTheme="minorEastAsia"/>
                          <w:color w:val="00B050" w:themeColor="accent5"/>
                          <w:lang w:val="en-GB"/>
                        </w:rPr>
                        <w:t>streamlit</w:t>
                      </w:r>
                      <w:proofErr w:type="spellEnd"/>
                      <w:r w:rsidRPr="0016526B">
                        <w:rPr>
                          <w:rFonts w:eastAsiaTheme="minorEastAsia"/>
                          <w:color w:val="00B050" w:themeColor="accent5"/>
                          <w:lang w:val="en-GB"/>
                        </w:rPr>
                        <w:t xml:space="preserve"> </w:t>
                      </w:r>
                      <w:r w:rsidRPr="00363FFB">
                        <w:rPr>
                          <w:rFonts w:eastAsiaTheme="minorEastAsia"/>
                          <w:color w:val="2D96CD" w:themeColor="accent3"/>
                          <w:lang w:val="en-GB"/>
                        </w:rPr>
                        <w:t>as</w:t>
                      </w:r>
                      <w:r>
                        <w:rPr>
                          <w:rFonts w:eastAsiaTheme="minorEastAsia"/>
                          <w:color w:val="F2F2F2" w:themeColor="background1"/>
                          <w:lang w:val="en-GB"/>
                        </w:rPr>
                        <w:t xml:space="preserve"> </w:t>
                      </w:r>
                      <w:proofErr w:type="spellStart"/>
                      <w:r w:rsidRPr="0016526B">
                        <w:rPr>
                          <w:rFonts w:eastAsiaTheme="minorEastAsia"/>
                          <w:color w:val="00B050" w:themeColor="accent5"/>
                          <w:lang w:val="en-GB"/>
                        </w:rPr>
                        <w:t>st</w:t>
                      </w:r>
                      <w:proofErr w:type="spellEnd"/>
                    </w:p>
                    <w:p w14:paraId="15B517E4" w14:textId="77777777" w:rsidR="0045031C" w:rsidRPr="00374F9B" w:rsidRDefault="0045031C" w:rsidP="0045031C">
                      <w:pPr>
                        <w:spacing w:line="192" w:lineRule="auto"/>
                        <w:rPr>
                          <w:rFonts w:eastAsiaTheme="minorEastAsia"/>
                          <w:color w:val="F2F2F2" w:themeColor="background1"/>
                          <w:sz w:val="10"/>
                          <w:szCs w:val="10"/>
                          <w:lang w:val="en-GB"/>
                        </w:rPr>
                      </w:pPr>
                    </w:p>
                    <w:p w14:paraId="13D64B61" w14:textId="2C396353" w:rsidR="00363FFB" w:rsidRDefault="00363FFB" w:rsidP="0045031C">
                      <w:pPr>
                        <w:spacing w:line="192" w:lineRule="auto"/>
                        <w:rPr>
                          <w:rFonts w:eastAsiaTheme="minorEastAsia"/>
                          <w:color w:val="F2F2F2" w:themeColor="background1"/>
                          <w:lang w:val="en-GB"/>
                        </w:rPr>
                      </w:pPr>
                      <w:proofErr w:type="spellStart"/>
                      <w:r w:rsidRPr="0016526B">
                        <w:rPr>
                          <w:rFonts w:eastAsiaTheme="minorEastAsia"/>
                          <w:color w:val="00B050" w:themeColor="accent5"/>
                          <w:lang w:val="en-GB"/>
                        </w:rPr>
                        <w:t>st</w:t>
                      </w:r>
                      <w:r>
                        <w:rPr>
                          <w:rFonts w:eastAsiaTheme="minorEastAsia"/>
                          <w:color w:val="F2F2F2" w:themeColor="background1"/>
                          <w:lang w:val="en-GB"/>
                        </w:rPr>
                        <w:t>.</w:t>
                      </w:r>
                      <w:r w:rsidR="00E5342C">
                        <w:rPr>
                          <w:rFonts w:eastAsiaTheme="minorEastAsia"/>
                          <w:color w:val="F2F2F2" w:themeColor="background1"/>
                          <w:lang w:val="en-GB"/>
                        </w:rPr>
                        <w:t>write</w:t>
                      </w:r>
                      <w:proofErr w:type="spellEnd"/>
                      <w:r>
                        <w:rPr>
                          <w:rFonts w:eastAsiaTheme="minorEastAsia"/>
                          <w:color w:val="F2F2F2" w:themeColor="background1"/>
                          <w:lang w:val="en-GB"/>
                        </w:rPr>
                        <w:t>(</w:t>
                      </w:r>
                      <w:r w:rsidRPr="00363FFB">
                        <w:rPr>
                          <w:rFonts w:eastAsiaTheme="minorEastAsia"/>
                          <w:color w:val="FAA632" w:themeColor="accent2"/>
                          <w:lang w:val="en-GB"/>
                        </w:rPr>
                        <w:t>‘Hello world!’</w:t>
                      </w:r>
                      <w:r>
                        <w:rPr>
                          <w:rFonts w:eastAsiaTheme="minorEastAsia"/>
                          <w:color w:val="F2F2F2" w:themeColor="background1"/>
                          <w:lang w:val="en-GB"/>
                        </w:rPr>
                        <w:t>)</w:t>
                      </w:r>
                    </w:p>
                    <w:p w14:paraId="67B7397C" w14:textId="6280B818" w:rsidR="0045031C" w:rsidRDefault="0045031C" w:rsidP="0045031C">
                      <w:pPr>
                        <w:spacing w:line="192" w:lineRule="auto"/>
                        <w:rPr>
                          <w:rFonts w:eastAsiaTheme="minorEastAsia"/>
                          <w:color w:val="F2F2F2" w:themeColor="background1"/>
                          <w:lang w:val="en-GB"/>
                        </w:rPr>
                      </w:pPr>
                      <w:proofErr w:type="spellStart"/>
                      <w:r>
                        <w:rPr>
                          <w:rFonts w:eastAsiaTheme="minorEastAsia"/>
                          <w:color w:val="F2F2F2" w:themeColor="background1"/>
                          <w:lang w:val="en-GB"/>
                        </w:rPr>
                        <w:t>user_input</w:t>
                      </w:r>
                      <w:proofErr w:type="spellEnd"/>
                      <w:r>
                        <w:rPr>
                          <w:rFonts w:eastAsiaTheme="minorEastAsia"/>
                          <w:color w:val="F2F2F2" w:themeColor="background1"/>
                          <w:lang w:val="en-GB"/>
                        </w:rPr>
                        <w:t xml:space="preserve"> = </w:t>
                      </w:r>
                      <w:proofErr w:type="spellStart"/>
                      <w:r w:rsidRPr="0016526B">
                        <w:rPr>
                          <w:rFonts w:eastAsiaTheme="minorEastAsia"/>
                          <w:color w:val="00B050" w:themeColor="accent5"/>
                          <w:lang w:val="en-GB"/>
                        </w:rPr>
                        <w:t>st</w:t>
                      </w:r>
                      <w:r>
                        <w:rPr>
                          <w:rFonts w:eastAsiaTheme="minorEastAsia"/>
                          <w:color w:val="F2F2F2" w:themeColor="background1"/>
                          <w:lang w:val="en-GB"/>
                        </w:rPr>
                        <w:t>.text_input</w:t>
                      </w:r>
                      <w:proofErr w:type="spellEnd"/>
                      <w:r>
                        <w:rPr>
                          <w:rFonts w:eastAsiaTheme="minorEastAsia"/>
                          <w:color w:val="F2F2F2" w:themeColor="background1"/>
                          <w:lang w:val="en-GB"/>
                        </w:rPr>
                        <w:t>(label=</w:t>
                      </w:r>
                      <w:r w:rsidRPr="0016526B">
                        <w:rPr>
                          <w:rFonts w:eastAsiaTheme="minorEastAsia"/>
                          <w:color w:val="FAA632" w:themeColor="accent2"/>
                          <w:lang w:val="en-GB"/>
                        </w:rPr>
                        <w:t xml:space="preserve">’Say something’, </w:t>
                      </w:r>
                      <w:r>
                        <w:rPr>
                          <w:rFonts w:eastAsiaTheme="minorEastAsia"/>
                          <w:color w:val="F2F2F2" w:themeColor="background1"/>
                          <w:lang w:val="en-GB"/>
                        </w:rPr>
                        <w:t>value=</w:t>
                      </w:r>
                      <w:r w:rsidRPr="0016526B">
                        <w:rPr>
                          <w:rFonts w:eastAsiaTheme="minorEastAsia"/>
                          <w:color w:val="FAA632" w:themeColor="accent2"/>
                          <w:lang w:val="en-GB"/>
                        </w:rPr>
                        <w:t>’</w:t>
                      </w:r>
                      <w:r w:rsidR="0016526B">
                        <w:rPr>
                          <w:rFonts w:eastAsiaTheme="minorEastAsia"/>
                          <w:color w:val="FAA632" w:themeColor="accent2"/>
                          <w:lang w:val="en-GB"/>
                        </w:rPr>
                        <w:t>S</w:t>
                      </w:r>
                      <w:r w:rsidRPr="0016526B">
                        <w:rPr>
                          <w:rFonts w:eastAsiaTheme="minorEastAsia"/>
                          <w:color w:val="FAA632" w:themeColor="accent2"/>
                          <w:lang w:val="en-GB"/>
                        </w:rPr>
                        <w:t>omething’</w:t>
                      </w:r>
                      <w:r>
                        <w:rPr>
                          <w:rFonts w:eastAsiaTheme="minorEastAsia"/>
                          <w:color w:val="F2F2F2" w:themeColor="background1"/>
                          <w:lang w:val="en-GB"/>
                        </w:rPr>
                        <w:t>)</w:t>
                      </w:r>
                    </w:p>
                    <w:p w14:paraId="7DAB5FDC" w14:textId="77777777" w:rsidR="0045031C" w:rsidRPr="00227394" w:rsidRDefault="0045031C" w:rsidP="0045031C">
                      <w:pPr>
                        <w:spacing w:line="192" w:lineRule="auto"/>
                        <w:rPr>
                          <w:rFonts w:eastAsiaTheme="minorEastAsia"/>
                          <w:color w:val="F2F2F2" w:themeColor="background1"/>
                          <w:lang w:val="en-GB"/>
                        </w:rPr>
                      </w:pPr>
                    </w:p>
                    <w:p w14:paraId="1F168741" w14:textId="77777777" w:rsidR="00363FFB" w:rsidRPr="00227394" w:rsidRDefault="00363FFB" w:rsidP="00363FFB">
                      <w:pPr>
                        <w:rPr>
                          <w:rFonts w:eastAsiaTheme="minorEastAsia"/>
                          <w:color w:val="F2F2F2" w:themeColor="background1"/>
                          <w:lang w:val="en-GB"/>
                        </w:rPr>
                      </w:pPr>
                    </w:p>
                    <w:p w14:paraId="3E4F993D" w14:textId="77777777" w:rsidR="00363FFB" w:rsidRPr="00FE3AD6" w:rsidRDefault="00363FFB" w:rsidP="00363FFB">
                      <w:pPr>
                        <w:jc w:val="center"/>
                        <w:rPr>
                          <w:lang w:val="en-US"/>
                        </w:rPr>
                      </w:pPr>
                      <w:r>
                        <w:rPr>
                          <w:lang w:val="en-US"/>
                        </w:rPr>
                        <w:t xml:space="preserve"> </w:t>
                      </w:r>
                    </w:p>
                  </w:txbxContent>
                </v:textbox>
                <w10:anchorlock/>
              </v:roundrect>
            </w:pict>
          </mc:Fallback>
        </mc:AlternateContent>
      </w:r>
    </w:p>
    <w:p w14:paraId="6CD4598C" w14:textId="1EF85538" w:rsidR="00363FFB" w:rsidRDefault="00363FFB" w:rsidP="00374F9B">
      <w:pPr>
        <w:pStyle w:val="ListParagraph"/>
        <w:spacing w:line="240" w:lineRule="auto"/>
        <w:jc w:val="both"/>
        <w:rPr>
          <w:lang w:val="en-GB"/>
        </w:rPr>
      </w:pPr>
      <w:r>
        <w:rPr>
          <w:lang w:val="en-GB"/>
        </w:rPr>
        <w:t>This script can be run locally by executing the following comman</w:t>
      </w:r>
      <w:r w:rsidR="00374F9B">
        <w:rPr>
          <w:lang w:val="en-GB"/>
        </w:rPr>
        <w:t>d:</w:t>
      </w:r>
    </w:p>
    <w:p w14:paraId="08170C1B" w14:textId="5CDEAEFD" w:rsidR="00363FFB" w:rsidRPr="004B7234" w:rsidRDefault="004B7234" w:rsidP="00374F9B">
      <w:pPr>
        <w:spacing w:line="240" w:lineRule="auto"/>
        <w:jc w:val="both"/>
        <w:rPr>
          <w:lang w:val="en-GB"/>
        </w:rPr>
      </w:pPr>
      <w:r>
        <w:rPr>
          <w:lang w:val="en-GB"/>
        </w:rPr>
        <w:t xml:space="preserve">      </w:t>
      </w:r>
      <w:r w:rsidR="00363FFB">
        <w:rPr>
          <w:noProof/>
          <w:lang w:val="en-GB"/>
        </w:rPr>
        <mc:AlternateContent>
          <mc:Choice Requires="wps">
            <w:drawing>
              <wp:inline distT="0" distB="0" distL="0" distR="0" wp14:anchorId="74CE852A" wp14:editId="18EB0148">
                <wp:extent cx="5070475" cy="332509"/>
                <wp:effectExtent l="0" t="0" r="15875" b="10795"/>
                <wp:docPr id="2009230095" name="Rectangle: Rounded Corners 2009230095"/>
                <wp:cNvGraphicFramePr/>
                <a:graphic xmlns:a="http://schemas.openxmlformats.org/drawingml/2006/main">
                  <a:graphicData uri="http://schemas.microsoft.com/office/word/2010/wordprocessingShape">
                    <wps:wsp>
                      <wps:cNvSpPr/>
                      <wps:spPr>
                        <a:xfrm>
                          <a:off x="0" y="0"/>
                          <a:ext cx="5070475" cy="3325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C0DA9" w14:textId="62723AFB" w:rsidR="00363FFB" w:rsidRPr="00E5342C" w:rsidRDefault="00E5342C" w:rsidP="00363FFB">
                            <w:pPr>
                              <w:rPr>
                                <w:rFonts w:eastAsiaTheme="minorEastAsia"/>
                                <w:color w:val="F2F2F2" w:themeColor="background1"/>
                                <w:lang w:val="en-GB"/>
                              </w:rPr>
                            </w:pPr>
                            <w:proofErr w:type="spellStart"/>
                            <w:r>
                              <w:rPr>
                                <w:rFonts w:eastAsiaTheme="minorEastAsia"/>
                                <w:color w:val="F2F2F2" w:themeColor="background1"/>
                                <w:lang w:val="en-GB"/>
                              </w:rPr>
                              <w:t>s</w:t>
                            </w:r>
                            <w:r w:rsidR="00363FFB" w:rsidRPr="00E5342C">
                              <w:rPr>
                                <w:rFonts w:eastAsiaTheme="minorEastAsia"/>
                                <w:color w:val="F2F2F2" w:themeColor="background1"/>
                                <w:lang w:val="en-GB"/>
                              </w:rPr>
                              <w:t>treamlit</w:t>
                            </w:r>
                            <w:proofErr w:type="spellEnd"/>
                            <w:r w:rsidR="00363FFB" w:rsidRPr="00E5342C">
                              <w:rPr>
                                <w:rFonts w:eastAsiaTheme="minorEastAsia"/>
                                <w:color w:val="F2F2F2" w:themeColor="background1"/>
                                <w:lang w:val="en-GB"/>
                              </w:rPr>
                              <w:t xml:space="preserve"> run </w:t>
                            </w:r>
                            <w:r w:rsidRPr="00E5342C">
                              <w:rPr>
                                <w:rFonts w:eastAsiaTheme="minorEastAsia"/>
                                <w:color w:val="F2F2F2" w:themeColor="background1"/>
                                <w:lang w:val="en-GB"/>
                              </w:rPr>
                              <w:t>simple_script.py</w:t>
                            </w:r>
                          </w:p>
                          <w:p w14:paraId="7C54F823" w14:textId="77777777" w:rsidR="00363FFB" w:rsidRPr="00227394" w:rsidRDefault="00363FFB" w:rsidP="00363FFB">
                            <w:pPr>
                              <w:rPr>
                                <w:rFonts w:eastAsiaTheme="minorEastAsia"/>
                                <w:color w:val="F2F2F2" w:themeColor="background1"/>
                                <w:lang w:val="en-GB"/>
                              </w:rPr>
                            </w:pPr>
                          </w:p>
                          <w:p w14:paraId="62C05EB5" w14:textId="77777777" w:rsidR="00363FFB" w:rsidRPr="00FE3AD6" w:rsidRDefault="00363FFB" w:rsidP="00363FFB">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4CE852A" id="Rectangle: Rounded Corners 2009230095" o:spid="_x0000_s1028" style="width:399.25pt;height:26.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" fillcolor="#3f3f3f [3204]" strokecolor="#1f1f1f [1604]" strokeweight="1pt">
                <v:stroke joinstyle="miter"/>
                <v:textbox>
                  <w:txbxContent>
                    <w:p w14:paraId="706C0DA9" w14:textId="62723AFB" w:rsidR="00363FFB" w:rsidRPr="00E5342C" w:rsidRDefault="00E5342C" w:rsidP="00363FFB">
                      <w:pPr>
                        <w:rPr>
                          <w:rFonts w:eastAsiaTheme="minorEastAsia"/>
                          <w:color w:val="F2F2F2" w:themeColor="background1"/>
                          <w:lang w:val="en-GB"/>
                        </w:rPr>
                      </w:pPr>
                      <w:proofErr w:type="spellStart"/>
                      <w:r>
                        <w:rPr>
                          <w:rFonts w:eastAsiaTheme="minorEastAsia"/>
                          <w:color w:val="F2F2F2" w:themeColor="background1"/>
                          <w:lang w:val="en-GB"/>
                        </w:rPr>
                        <w:t>s</w:t>
                      </w:r>
                      <w:r w:rsidR="00363FFB" w:rsidRPr="00E5342C">
                        <w:rPr>
                          <w:rFonts w:eastAsiaTheme="minorEastAsia"/>
                          <w:color w:val="F2F2F2" w:themeColor="background1"/>
                          <w:lang w:val="en-GB"/>
                        </w:rPr>
                        <w:t>treamlit</w:t>
                      </w:r>
                      <w:proofErr w:type="spellEnd"/>
                      <w:r w:rsidR="00363FFB" w:rsidRPr="00E5342C">
                        <w:rPr>
                          <w:rFonts w:eastAsiaTheme="minorEastAsia"/>
                          <w:color w:val="F2F2F2" w:themeColor="background1"/>
                          <w:lang w:val="en-GB"/>
                        </w:rPr>
                        <w:t xml:space="preserve"> run </w:t>
                      </w:r>
                      <w:r w:rsidRPr="00E5342C">
                        <w:rPr>
                          <w:rFonts w:eastAsiaTheme="minorEastAsia"/>
                          <w:color w:val="F2F2F2" w:themeColor="background1"/>
                          <w:lang w:val="en-GB"/>
                        </w:rPr>
                        <w:t>simple_script.py</w:t>
                      </w:r>
                    </w:p>
                    <w:p w14:paraId="7C54F823" w14:textId="77777777" w:rsidR="00363FFB" w:rsidRPr="00227394" w:rsidRDefault="00363FFB" w:rsidP="00363FFB">
                      <w:pPr>
                        <w:rPr>
                          <w:rFonts w:eastAsiaTheme="minorEastAsia"/>
                          <w:color w:val="F2F2F2" w:themeColor="background1"/>
                          <w:lang w:val="en-GB"/>
                        </w:rPr>
                      </w:pPr>
                    </w:p>
                    <w:p w14:paraId="62C05EB5" w14:textId="77777777" w:rsidR="00363FFB" w:rsidRPr="00FE3AD6" w:rsidRDefault="00363FFB" w:rsidP="00363FFB">
                      <w:pPr>
                        <w:jc w:val="center"/>
                        <w:rPr>
                          <w:lang w:val="en-US"/>
                        </w:rPr>
                      </w:pPr>
                      <w:r>
                        <w:rPr>
                          <w:lang w:val="en-US"/>
                        </w:rPr>
                        <w:t xml:space="preserve"> </w:t>
                      </w:r>
                    </w:p>
                  </w:txbxContent>
                </v:textbox>
                <w10:anchorlock/>
              </v:roundrect>
            </w:pict>
          </mc:Fallback>
        </mc:AlternateContent>
      </w:r>
    </w:p>
    <w:p w14:paraId="4BDF6A5F" w14:textId="423E635A" w:rsidR="00E5342C" w:rsidRDefault="0045031C" w:rsidP="00374F9B">
      <w:pPr>
        <w:pStyle w:val="ListParagraph"/>
        <w:spacing w:line="276" w:lineRule="auto"/>
        <w:jc w:val="both"/>
        <w:rPr>
          <w:lang w:val="en-GB"/>
        </w:rPr>
      </w:pPr>
      <w:r w:rsidRPr="00E5342C">
        <w:rPr>
          <w:i/>
          <w:iCs/>
          <w:lang w:val="en-GB"/>
        </w:rPr>
        <w:drawing>
          <wp:anchor distT="0" distB="0" distL="114300" distR="114300" simplePos="0" relativeHeight="251661824" behindDoc="0" locked="0" layoutInCell="1" allowOverlap="1" wp14:anchorId="01C37599" wp14:editId="39F7AD0C">
            <wp:simplePos x="0" y="0"/>
            <wp:positionH relativeFrom="column">
              <wp:posOffset>3533140</wp:posOffset>
            </wp:positionH>
            <wp:positionV relativeFrom="paragraph">
              <wp:posOffset>186690</wp:posOffset>
            </wp:positionV>
            <wp:extent cx="762000" cy="230505"/>
            <wp:effectExtent l="0" t="0" r="0" b="0"/>
            <wp:wrapSquare wrapText="bothSides"/>
            <wp:docPr id="1570433871" name="Picture 157043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88398" name=""/>
                    <pic:cNvPicPr/>
                  </pic:nvPicPr>
                  <pic:blipFill>
                    <a:blip r:embed="rId17">
                      <a:extLst>
                        <a:ext uri="{28A0092B-C50C-407E-A947-70E740481C1C}">
                          <a14:useLocalDpi xmlns:a14="http://schemas.microsoft.com/office/drawing/2010/main" val="0"/>
                        </a:ext>
                      </a:extLst>
                    </a:blip>
                    <a:stretch>
                      <a:fillRect/>
                    </a:stretch>
                  </pic:blipFill>
                  <pic:spPr>
                    <a:xfrm>
                      <a:off x="0" y="0"/>
                      <a:ext cx="762000" cy="230505"/>
                    </a:xfrm>
                    <a:prstGeom prst="rect">
                      <a:avLst/>
                    </a:prstGeom>
                  </pic:spPr>
                </pic:pic>
              </a:graphicData>
            </a:graphic>
            <wp14:sizeRelH relativeFrom="margin">
              <wp14:pctWidth>0</wp14:pctWidth>
            </wp14:sizeRelH>
            <wp14:sizeRelV relativeFrom="margin">
              <wp14:pctHeight>0</wp14:pctHeight>
            </wp14:sizeRelV>
          </wp:anchor>
        </w:drawing>
      </w:r>
      <w:r w:rsidR="00E5342C">
        <w:rPr>
          <w:lang w:val="en-GB"/>
        </w:rPr>
        <w:t xml:space="preserve">If it works, a tab displaying the dashboard opens in the web browser. </w:t>
      </w:r>
    </w:p>
    <w:p w14:paraId="668A0359" w14:textId="2714B047" w:rsidR="0045031C" w:rsidRDefault="00E135C0" w:rsidP="00374F9B">
      <w:pPr>
        <w:pStyle w:val="ListParagraph"/>
        <w:numPr>
          <w:ilvl w:val="0"/>
          <w:numId w:val="33"/>
        </w:numPr>
        <w:spacing w:line="192" w:lineRule="auto"/>
        <w:jc w:val="both"/>
        <w:rPr>
          <w:lang w:val="en-GB"/>
        </w:rPr>
      </w:pPr>
      <w:r>
        <w:rPr>
          <w:lang w:val="en-GB"/>
        </w:rPr>
        <w:t>Deploy the app</w:t>
      </w:r>
      <w:r w:rsidR="0059020C">
        <w:rPr>
          <w:lang w:val="en-GB"/>
        </w:rPr>
        <w:t xml:space="preserve"> on Streamlit Cloud</w:t>
      </w:r>
      <w:r w:rsidR="00E5342C">
        <w:rPr>
          <w:lang w:val="en-GB"/>
        </w:rPr>
        <w:t xml:space="preserve"> by clickin</w:t>
      </w:r>
      <w:r w:rsidR="00F577AD">
        <w:rPr>
          <w:lang w:val="en-GB"/>
        </w:rPr>
        <w:t>g</w:t>
      </w:r>
    </w:p>
    <w:p w14:paraId="04CF2691" w14:textId="38711D9E" w:rsidR="00E5342C" w:rsidRPr="00374F9B" w:rsidRDefault="00E5342C" w:rsidP="00374F9B">
      <w:pPr>
        <w:spacing w:line="192" w:lineRule="auto"/>
        <w:ind w:left="360" w:firstLine="348"/>
        <w:jc w:val="both"/>
        <w:rPr>
          <w:lang w:val="en-GB"/>
        </w:rPr>
      </w:pPr>
      <w:r w:rsidRPr="00374F9B">
        <w:rPr>
          <w:lang w:val="en-GB"/>
        </w:rPr>
        <w:t xml:space="preserve">If it works, a tab will open in the web browser displaying the dashboard. </w:t>
      </w:r>
    </w:p>
    <w:p w14:paraId="789994FB" w14:textId="1DF690D7" w:rsidR="00E135C0" w:rsidRDefault="0059020C" w:rsidP="00D54996">
      <w:pPr>
        <w:jc w:val="both"/>
        <w:rPr>
          <w:lang w:val="en-GB"/>
        </w:rPr>
      </w:pPr>
      <w:r>
        <w:rPr>
          <w:lang w:val="en-GB"/>
        </w:rPr>
        <w:lastRenderedPageBreak/>
        <w:t xml:space="preserve">For more information and a more elaborate explanation, please refer to </w:t>
      </w:r>
      <w:hyperlink r:id="rId20" w:history="1">
        <w:r w:rsidRPr="0059020C">
          <w:rPr>
            <w:rStyle w:val="Hyperlink"/>
            <w:lang w:val="en-GB"/>
          </w:rPr>
          <w:t>th</w:t>
        </w:r>
        <w:r w:rsidRPr="0059020C">
          <w:rPr>
            <w:rStyle w:val="Hyperlink"/>
            <w:lang w:val="en-GB"/>
          </w:rPr>
          <w:t>i</w:t>
        </w:r>
        <w:r w:rsidRPr="0059020C">
          <w:rPr>
            <w:rStyle w:val="Hyperlink"/>
            <w:lang w:val="en-GB"/>
          </w:rPr>
          <w:t>s blog</w:t>
        </w:r>
      </w:hyperlink>
      <w:r>
        <w:rPr>
          <w:rStyle w:val="FootnoteReference"/>
          <w:lang w:val="en-GB"/>
        </w:rPr>
        <w:footnoteReference w:id="8"/>
      </w:r>
      <w:r>
        <w:rPr>
          <w:lang w:val="en-GB"/>
        </w:rPr>
        <w:t xml:space="preserve"> about hosting a Streamlit app or </w:t>
      </w:r>
      <w:hyperlink r:id="rId21" w:history="1">
        <w:r w:rsidRPr="0059020C">
          <w:rPr>
            <w:rStyle w:val="Hyperlink"/>
            <w:lang w:val="en-GB"/>
          </w:rPr>
          <w:t xml:space="preserve">this </w:t>
        </w:r>
        <w:r>
          <w:rPr>
            <w:rStyle w:val="Hyperlink"/>
            <w:lang w:val="en-GB"/>
          </w:rPr>
          <w:t>d</w:t>
        </w:r>
        <w:r>
          <w:rPr>
            <w:rStyle w:val="Hyperlink"/>
            <w:lang w:val="en-GB"/>
          </w:rPr>
          <w:t>o</w:t>
        </w:r>
        <w:r>
          <w:rPr>
            <w:rStyle w:val="Hyperlink"/>
            <w:lang w:val="en-GB"/>
          </w:rPr>
          <w:t>cumentation</w:t>
        </w:r>
      </w:hyperlink>
      <w:r>
        <w:rPr>
          <w:rStyle w:val="FootnoteReference"/>
          <w:lang w:val="en-GB"/>
        </w:rPr>
        <w:footnoteReference w:id="9"/>
      </w:r>
      <w:r>
        <w:rPr>
          <w:lang w:val="en-GB"/>
        </w:rPr>
        <w:t xml:space="preserve"> for creating a Streamlit app. </w:t>
      </w:r>
    </w:p>
    <w:p w14:paraId="043D7936" w14:textId="0C10B558" w:rsidR="00382670" w:rsidRDefault="00382670" w:rsidP="00D54996">
      <w:pPr>
        <w:jc w:val="both"/>
        <w:rPr>
          <w:lang w:val="en-GB"/>
        </w:rPr>
      </w:pPr>
      <w:r>
        <w:rPr>
          <w:lang w:val="en-GB"/>
        </w:rPr>
        <w:t xml:space="preserve">Now that the dashboard is working, it can be connected to a Google Spreadsheet to store user input from the dashboard. </w:t>
      </w:r>
    </w:p>
    <w:p w14:paraId="49601FF6" w14:textId="3377FD5E" w:rsidR="00EA6FA5" w:rsidRDefault="00EA6FA5" w:rsidP="00D54996">
      <w:pPr>
        <w:pStyle w:val="Heading2"/>
        <w:jc w:val="both"/>
      </w:pPr>
      <w:bookmarkStart w:id="8" w:name="_Toc141703218"/>
      <w:r>
        <w:t>Connect Google Sheet</w:t>
      </w:r>
      <w:bookmarkEnd w:id="8"/>
    </w:p>
    <w:p w14:paraId="640D346B" w14:textId="77777777" w:rsidR="009917A6" w:rsidRDefault="0059020C" w:rsidP="00D54996">
      <w:pPr>
        <w:jc w:val="both"/>
        <w:rPr>
          <w:lang w:val="en-GB"/>
        </w:rPr>
      </w:pPr>
      <w:r>
        <w:rPr>
          <w:lang w:val="en-GB"/>
        </w:rPr>
        <w:t xml:space="preserve">Connecting the Streamlit dashboard to a Google Sheet </w:t>
      </w:r>
      <w:r w:rsidR="00382670">
        <w:rPr>
          <w:lang w:val="en-GB"/>
        </w:rPr>
        <w:t>takes some more steps that are less straightforward</w:t>
      </w:r>
      <w:r w:rsidR="001829E7">
        <w:rPr>
          <w:lang w:val="en-GB"/>
        </w:rPr>
        <w:t xml:space="preserve">. </w:t>
      </w:r>
      <w:r w:rsidR="001829E7">
        <w:rPr>
          <w:lang w:val="en-GB"/>
        </w:rPr>
        <w:t xml:space="preserve">Please follow the steps in </w:t>
      </w:r>
      <w:hyperlink r:id="rId22" w:history="1">
        <w:r w:rsidR="001829E7" w:rsidRPr="00D54996">
          <w:rPr>
            <w:rStyle w:val="Hyperlink"/>
            <w:lang w:val="en-GB"/>
          </w:rPr>
          <w:t>this</w:t>
        </w:r>
        <w:r w:rsidR="009917A6">
          <w:rPr>
            <w:rStyle w:val="Hyperlink"/>
            <w:lang w:val="en-GB"/>
          </w:rPr>
          <w:t xml:space="preserve"> Streamlit</w:t>
        </w:r>
        <w:r w:rsidR="001829E7" w:rsidRPr="00D54996">
          <w:rPr>
            <w:rStyle w:val="Hyperlink"/>
            <w:lang w:val="en-GB"/>
          </w:rPr>
          <w:t xml:space="preserve"> documentation</w:t>
        </w:r>
      </w:hyperlink>
      <w:r w:rsidR="00D54996">
        <w:rPr>
          <w:rStyle w:val="FootnoteReference"/>
          <w:lang w:val="en-GB"/>
        </w:rPr>
        <w:footnoteReference w:id="10"/>
      </w:r>
      <w:r w:rsidR="001829E7">
        <w:rPr>
          <w:lang w:val="en-GB"/>
        </w:rPr>
        <w:t>. The</w:t>
      </w:r>
      <w:r w:rsidR="001829E7">
        <w:rPr>
          <w:lang w:val="en-GB"/>
        </w:rPr>
        <w:t>se</w:t>
      </w:r>
      <w:r w:rsidR="001829E7">
        <w:rPr>
          <w:lang w:val="en-GB"/>
        </w:rPr>
        <w:t xml:space="preserve"> steps are summarized </w:t>
      </w:r>
      <w:r w:rsidR="009917A6">
        <w:rPr>
          <w:lang w:val="en-GB"/>
        </w:rPr>
        <w:t xml:space="preserve">in the subsections below. </w:t>
      </w:r>
    </w:p>
    <w:p w14:paraId="32FFD470" w14:textId="2C9A2EBA" w:rsidR="009917A6" w:rsidRDefault="009917A6" w:rsidP="00D54996">
      <w:pPr>
        <w:jc w:val="both"/>
        <w:rPr>
          <w:lang w:val="en-GB"/>
        </w:rPr>
      </w:pPr>
      <w:r w:rsidRPr="009917A6">
        <w:rPr>
          <w:b/>
          <w:bCs/>
          <w:color w:val="C00000" w:themeColor="accent4"/>
          <w:lang w:val="en-GB"/>
        </w:rPr>
        <w:t xml:space="preserve">IMPORTANT: </w:t>
      </w:r>
      <w:r>
        <w:rPr>
          <w:lang w:val="en-GB"/>
        </w:rPr>
        <w:t xml:space="preserve">The Streamlit documentation uses Python package </w:t>
      </w:r>
      <w:proofErr w:type="spellStart"/>
      <w:r>
        <w:rPr>
          <w:lang w:val="en-GB"/>
        </w:rPr>
        <w:t>gsheetsdb</w:t>
      </w:r>
      <w:proofErr w:type="spellEnd"/>
      <w:r>
        <w:rPr>
          <w:lang w:val="en-GB"/>
        </w:rPr>
        <w:t xml:space="preserve">. However, this package is outdated, so please use </w:t>
      </w:r>
      <w:proofErr w:type="spellStart"/>
      <w:r>
        <w:rPr>
          <w:lang w:val="en-GB"/>
        </w:rPr>
        <w:t>gspread</w:t>
      </w:r>
      <w:proofErr w:type="spellEnd"/>
      <w:r>
        <w:rPr>
          <w:lang w:val="en-GB"/>
        </w:rPr>
        <w:t xml:space="preserve"> instead, see also Section </w:t>
      </w:r>
      <w:r>
        <w:rPr>
          <w:lang w:val="en-GB"/>
        </w:rPr>
        <w:fldChar w:fldCharType="begin"/>
      </w:r>
      <w:r>
        <w:rPr>
          <w:lang w:val="en-GB"/>
        </w:rPr>
        <w:instrText xml:space="preserve"> REF _Ref141709885 \r \h </w:instrText>
      </w:r>
      <w:r>
        <w:rPr>
          <w:lang w:val="en-GB"/>
        </w:rPr>
      </w:r>
      <w:r>
        <w:rPr>
          <w:lang w:val="en-GB"/>
        </w:rPr>
        <w:fldChar w:fldCharType="separate"/>
      </w:r>
      <w:r>
        <w:rPr>
          <w:lang w:val="en-GB"/>
        </w:rPr>
        <w:t>2.3.4</w:t>
      </w:r>
      <w:r>
        <w:rPr>
          <w:lang w:val="en-GB"/>
        </w:rPr>
        <w:fldChar w:fldCharType="end"/>
      </w:r>
      <w:r>
        <w:rPr>
          <w:lang w:val="en-GB"/>
        </w:rPr>
        <w:t>.</w:t>
      </w:r>
    </w:p>
    <w:p w14:paraId="288D59AE" w14:textId="729735B2" w:rsidR="00382670" w:rsidRDefault="00382670" w:rsidP="00D54996">
      <w:pPr>
        <w:pStyle w:val="Heading3"/>
        <w:jc w:val="both"/>
      </w:pPr>
      <w:r>
        <w:t xml:space="preserve">Set up Sheet </w:t>
      </w:r>
      <w:r w:rsidR="006D57B2">
        <w:t>and API</w:t>
      </w:r>
    </w:p>
    <w:p w14:paraId="2BBE3BB7" w14:textId="599DD731" w:rsidR="00382670" w:rsidRPr="00382670" w:rsidRDefault="00382670" w:rsidP="00D54996">
      <w:pPr>
        <w:jc w:val="both"/>
        <w:rPr>
          <w:lang w:val="en-GB"/>
        </w:rPr>
      </w:pPr>
      <w:r>
        <w:rPr>
          <w:lang w:val="en-GB"/>
        </w:rPr>
        <w:t xml:space="preserve">First of all, a sheet needs to be created </w:t>
      </w:r>
      <w:r w:rsidR="001829E7">
        <w:rPr>
          <w:lang w:val="en-GB"/>
        </w:rPr>
        <w:t>and the API needs to be enabled in order to read from and write to the sheet from Python</w:t>
      </w:r>
      <w:r w:rsidR="00FE7FD1">
        <w:rPr>
          <w:lang w:val="en-GB"/>
        </w:rPr>
        <w:t>:</w:t>
      </w:r>
    </w:p>
    <w:p w14:paraId="74BEC77A" w14:textId="07C20207" w:rsidR="00382670" w:rsidRDefault="001829E7" w:rsidP="00D54996">
      <w:pPr>
        <w:pStyle w:val="ListParagraph"/>
        <w:numPr>
          <w:ilvl w:val="0"/>
          <w:numId w:val="35"/>
        </w:numPr>
        <w:jc w:val="both"/>
        <w:rPr>
          <w:lang w:val="en-GB"/>
        </w:rPr>
      </w:pPr>
      <w:r>
        <w:rPr>
          <w:lang w:val="en-GB"/>
        </w:rPr>
        <w:t>Create a Google Sheet</w:t>
      </w:r>
      <w:r w:rsidR="00483EDC">
        <w:rPr>
          <w:lang w:val="en-GB"/>
        </w:rPr>
        <w:t>.</w:t>
      </w:r>
    </w:p>
    <w:p w14:paraId="5D59C49B" w14:textId="38D48E2D" w:rsidR="001829E7" w:rsidRDefault="001829E7" w:rsidP="00D54996">
      <w:pPr>
        <w:pStyle w:val="ListParagraph"/>
        <w:numPr>
          <w:ilvl w:val="0"/>
          <w:numId w:val="35"/>
        </w:numPr>
        <w:jc w:val="both"/>
        <w:rPr>
          <w:lang w:val="en-GB"/>
        </w:rPr>
      </w:pPr>
      <w:r>
        <w:rPr>
          <w:lang w:val="en-GB"/>
        </w:rPr>
        <w:t>Enable Sheet API</w:t>
      </w:r>
      <w:r w:rsidR="00483EDC">
        <w:rPr>
          <w:lang w:val="en-GB"/>
        </w:rPr>
        <w:t>.</w:t>
      </w:r>
    </w:p>
    <w:p w14:paraId="71A17044" w14:textId="4D5F20B3" w:rsidR="00FE7FD1" w:rsidRDefault="001829E7" w:rsidP="00D54996">
      <w:pPr>
        <w:pStyle w:val="ListParagraph"/>
        <w:numPr>
          <w:ilvl w:val="0"/>
          <w:numId w:val="35"/>
        </w:numPr>
        <w:jc w:val="both"/>
        <w:rPr>
          <w:lang w:val="en-GB"/>
        </w:rPr>
      </w:pPr>
      <w:r>
        <w:rPr>
          <w:lang w:val="en-GB"/>
        </w:rPr>
        <w:t>Create a service account</w:t>
      </w:r>
      <w:r w:rsidR="00483EDC">
        <w:rPr>
          <w:lang w:val="en-GB"/>
        </w:rPr>
        <w:t>.</w:t>
      </w:r>
    </w:p>
    <w:p w14:paraId="0B94DBA5" w14:textId="55765063" w:rsidR="001829E7" w:rsidRDefault="00FE7FD1" w:rsidP="00D54996">
      <w:pPr>
        <w:pStyle w:val="ListParagraph"/>
        <w:numPr>
          <w:ilvl w:val="0"/>
          <w:numId w:val="35"/>
        </w:numPr>
        <w:jc w:val="both"/>
        <w:rPr>
          <w:lang w:val="en-GB"/>
        </w:rPr>
      </w:pPr>
      <w:r>
        <w:rPr>
          <w:lang w:val="en-GB"/>
        </w:rPr>
        <w:t>Download</w:t>
      </w:r>
      <w:r w:rsidR="001829E7">
        <w:rPr>
          <w:lang w:val="en-GB"/>
        </w:rPr>
        <w:t xml:space="preserve"> key file</w:t>
      </w:r>
      <w:r>
        <w:rPr>
          <w:lang w:val="en-GB"/>
        </w:rPr>
        <w:t xml:space="preserve"> from the service account</w:t>
      </w:r>
      <w:r w:rsidR="00483EDC">
        <w:rPr>
          <w:lang w:val="en-GB"/>
        </w:rPr>
        <w:t>.</w:t>
      </w:r>
    </w:p>
    <w:p w14:paraId="0F2F3D20" w14:textId="72434062" w:rsidR="001829E7" w:rsidRPr="00FE7FD1" w:rsidRDefault="001829E7" w:rsidP="00D54996">
      <w:pPr>
        <w:pStyle w:val="ListParagraph"/>
        <w:numPr>
          <w:ilvl w:val="0"/>
          <w:numId w:val="35"/>
        </w:numPr>
        <w:jc w:val="both"/>
        <w:rPr>
          <w:lang w:val="en-GB"/>
        </w:rPr>
      </w:pPr>
      <w:r>
        <w:rPr>
          <w:lang w:val="en-GB"/>
        </w:rPr>
        <w:t xml:space="preserve">Share the Google Sheet with the service account. Please choose the correct permission: for just reading the data in Python, the </w:t>
      </w:r>
      <w:r w:rsidRPr="001829E7">
        <w:rPr>
          <w:i/>
          <w:iCs/>
          <w:lang w:val="en-GB"/>
        </w:rPr>
        <w:t>Viewer</w:t>
      </w:r>
      <w:r>
        <w:rPr>
          <w:lang w:val="en-GB"/>
        </w:rPr>
        <w:t xml:space="preserve"> option is sufficient. For writing input from the dashboard to the sheet, the permission should be </w:t>
      </w:r>
      <w:r w:rsidRPr="001829E7">
        <w:rPr>
          <w:i/>
          <w:iCs/>
          <w:lang w:val="en-GB"/>
        </w:rPr>
        <w:t>Editor</w:t>
      </w:r>
      <w:r>
        <w:rPr>
          <w:lang w:val="en-GB"/>
        </w:rPr>
        <w:t xml:space="preserve">. </w:t>
      </w:r>
    </w:p>
    <w:p w14:paraId="1531B8CC" w14:textId="01FA7213" w:rsidR="00382670" w:rsidRDefault="00382670" w:rsidP="00D54996">
      <w:pPr>
        <w:pStyle w:val="Heading3"/>
        <w:jc w:val="both"/>
      </w:pPr>
      <w:r>
        <w:t>Set up Secrets file</w:t>
      </w:r>
    </w:p>
    <w:p w14:paraId="5528AB56" w14:textId="0D5F2C05" w:rsidR="001829E7" w:rsidRDefault="001829E7" w:rsidP="00D54996">
      <w:pPr>
        <w:jc w:val="both"/>
        <w:rPr>
          <w:lang w:val="en-GB"/>
        </w:rPr>
      </w:pPr>
      <w:r>
        <w:rPr>
          <w:lang w:val="en-GB"/>
        </w:rPr>
        <w:t>The local Streamlit application reads the sheet URL and other information from a .</w:t>
      </w:r>
      <w:proofErr w:type="spellStart"/>
      <w:r>
        <w:rPr>
          <w:lang w:val="en-GB"/>
        </w:rPr>
        <w:t>streamlit</w:t>
      </w:r>
      <w:proofErr w:type="spellEnd"/>
      <w:r>
        <w:rPr>
          <w:lang w:val="en-GB"/>
        </w:rPr>
        <w:t>/</w:t>
      </w:r>
      <w:proofErr w:type="spellStart"/>
      <w:r>
        <w:rPr>
          <w:lang w:val="en-GB"/>
        </w:rPr>
        <w:t>secrets.toml</w:t>
      </w:r>
      <w:proofErr w:type="spellEnd"/>
      <w:r>
        <w:rPr>
          <w:lang w:val="en-GB"/>
        </w:rPr>
        <w:t xml:space="preserve"> file. This folder and file should be created in the repository if they are not already there. The file should contain the URL to the sheet and the </w:t>
      </w:r>
      <w:r w:rsidR="00FE7FD1">
        <w:rPr>
          <w:lang w:val="en-GB"/>
        </w:rPr>
        <w:t xml:space="preserve">information from </w:t>
      </w:r>
      <w:proofErr w:type="spellStart"/>
      <w:r w:rsidR="00FE7FD1">
        <w:rPr>
          <w:lang w:val="en-GB"/>
        </w:rPr>
        <w:t>they</w:t>
      </w:r>
      <w:proofErr w:type="spellEnd"/>
      <w:r w:rsidR="00FE7FD1">
        <w:rPr>
          <w:lang w:val="en-GB"/>
        </w:rPr>
        <w:t xml:space="preserve"> key file downloaded</w:t>
      </w:r>
      <w:r w:rsidR="006D57B2">
        <w:rPr>
          <w:lang w:val="en-GB"/>
        </w:rPr>
        <w:t xml:space="preserve"> (below the box [</w:t>
      </w:r>
      <w:proofErr w:type="spellStart"/>
      <w:r w:rsidR="006D57B2">
        <w:rPr>
          <w:lang w:val="en-GB"/>
        </w:rPr>
        <w:t>gcp_service_account</w:t>
      </w:r>
      <w:proofErr w:type="spellEnd"/>
      <w:r w:rsidR="006D57B2">
        <w:rPr>
          <w:lang w:val="en-GB"/>
        </w:rPr>
        <w:t>])</w:t>
      </w:r>
      <w:r w:rsidR="00FE7FD1">
        <w:rPr>
          <w:lang w:val="en-GB"/>
        </w:rPr>
        <w:t xml:space="preserve">: </w:t>
      </w:r>
    </w:p>
    <w:p w14:paraId="1211C089" w14:textId="455BC83F" w:rsidR="00FE7FD1" w:rsidRDefault="00FE7FD1" w:rsidP="00D54996">
      <w:pPr>
        <w:jc w:val="both"/>
        <w:rPr>
          <w:lang w:val="en-GB"/>
        </w:rPr>
      </w:pPr>
      <w:r>
        <w:rPr>
          <w:noProof/>
          <w:lang w:val="en-GB"/>
        </w:rPr>
        <mc:AlternateContent>
          <mc:Choice Requires="wps">
            <w:drawing>
              <wp:inline distT="0" distB="0" distL="0" distR="0" wp14:anchorId="6D1DEFBA" wp14:editId="2340FA95">
                <wp:extent cx="5327072" cy="1958340"/>
                <wp:effectExtent l="0" t="0" r="26035" b="22860"/>
                <wp:docPr id="1127425783" name="Rectangle: Rounded Corners 1127425783"/>
                <wp:cNvGraphicFramePr/>
                <a:graphic xmlns:a="http://schemas.openxmlformats.org/drawingml/2006/main">
                  <a:graphicData uri="http://schemas.microsoft.com/office/word/2010/wordprocessingShape">
                    <wps:wsp>
                      <wps:cNvSpPr/>
                      <wps:spPr>
                        <a:xfrm>
                          <a:off x="0" y="0"/>
                          <a:ext cx="5327072" cy="1958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0A97D" w14:textId="1D9D1DE8" w:rsidR="00FE7FD1" w:rsidRPr="00FE7FD1" w:rsidRDefault="00FE7FD1" w:rsidP="0045031C">
                            <w:pPr>
                              <w:spacing w:line="192" w:lineRule="auto"/>
                              <w:rPr>
                                <w:rFonts w:eastAsiaTheme="minorEastAsia"/>
                                <w:color w:val="929292" w:themeColor="text1" w:themeTint="80"/>
                                <w:lang w:val="en-US"/>
                              </w:rPr>
                            </w:pPr>
                            <w:r w:rsidRPr="00FE7FD1">
                              <w:rPr>
                                <w:rFonts w:eastAsiaTheme="minorEastAsia"/>
                                <w:color w:val="929292" w:themeColor="text1" w:themeTint="80"/>
                                <w:lang w:val="en-US"/>
                              </w:rPr>
                              <w:t xml:space="preserve"># </w:t>
                            </w:r>
                            <w:r w:rsidRPr="00FE7FD1">
                              <w:rPr>
                                <w:rFonts w:eastAsiaTheme="minorEastAsia"/>
                                <w:i/>
                                <w:iCs/>
                                <w:color w:val="929292" w:themeColor="text1" w:themeTint="80"/>
                                <w:lang w:val="en-US"/>
                              </w:rPr>
                              <w:t>.streamlit/</w:t>
                            </w:r>
                            <w:proofErr w:type="spellStart"/>
                            <w:r w:rsidRPr="00FE7FD1">
                              <w:rPr>
                                <w:rFonts w:eastAsiaTheme="minorEastAsia"/>
                                <w:i/>
                                <w:iCs/>
                                <w:color w:val="929292" w:themeColor="text1" w:themeTint="80"/>
                                <w:lang w:val="en-US"/>
                              </w:rPr>
                              <w:t>secrets.toml</w:t>
                            </w:r>
                            <w:proofErr w:type="spellEnd"/>
                          </w:p>
                          <w:p w14:paraId="0522EB6B" w14:textId="2E8580FC" w:rsidR="00FE7FD1" w:rsidRPr="00FE7FD1" w:rsidRDefault="00FE7FD1" w:rsidP="0045031C">
                            <w:pPr>
                              <w:spacing w:line="192" w:lineRule="auto"/>
                              <w:rPr>
                                <w:rFonts w:eastAsiaTheme="minorEastAsia"/>
                                <w:color w:val="F2F2F2" w:themeColor="background1"/>
                                <w:lang w:val="en-US"/>
                              </w:rPr>
                            </w:pPr>
                            <w:proofErr w:type="spellStart"/>
                            <w:r w:rsidRPr="00FE7FD1">
                              <w:rPr>
                                <w:rFonts w:eastAsiaTheme="minorEastAsia"/>
                                <w:color w:val="F2F2F2" w:themeColor="background1"/>
                                <w:lang w:val="en-US"/>
                              </w:rPr>
                              <w:t>private_gsheets_url</w:t>
                            </w:r>
                            <w:proofErr w:type="spellEnd"/>
                            <w:r w:rsidRPr="00FE7FD1">
                              <w:rPr>
                                <w:rFonts w:eastAsiaTheme="minorEastAsia"/>
                                <w:color w:val="F2F2F2" w:themeColor="background1"/>
                                <w:lang w:val="en-US"/>
                              </w:rPr>
                              <w:t xml:space="preserve"> = </w:t>
                            </w:r>
                            <w:r w:rsidRPr="00FE7FD1">
                              <w:rPr>
                                <w:rFonts w:eastAsiaTheme="minorEastAsia"/>
                                <w:color w:val="FAA632" w:themeColor="accent2"/>
                                <w:lang w:val="en-US"/>
                              </w:rPr>
                              <w:t>"</w:t>
                            </w:r>
                            <w:r w:rsidRPr="00FE7FD1">
                              <w:rPr>
                                <w:rFonts w:eastAsiaTheme="minorEastAsia"/>
                                <w:color w:val="FAA632" w:themeColor="accent2"/>
                                <w:lang w:val="en-US"/>
                              </w:rPr>
                              <w:t xml:space="preserve">{link to </w:t>
                            </w:r>
                            <w:r>
                              <w:rPr>
                                <w:rFonts w:eastAsiaTheme="minorEastAsia"/>
                                <w:color w:val="FAA632" w:themeColor="accent2"/>
                                <w:lang w:val="en-US"/>
                              </w:rPr>
                              <w:t>Google S</w:t>
                            </w:r>
                            <w:r w:rsidRPr="00FE7FD1">
                              <w:rPr>
                                <w:rFonts w:eastAsiaTheme="minorEastAsia"/>
                                <w:color w:val="FAA632" w:themeColor="accent2"/>
                                <w:lang w:val="en-US"/>
                              </w:rPr>
                              <w:t>heet}</w:t>
                            </w:r>
                            <w:r w:rsidRPr="00FE7FD1">
                              <w:rPr>
                                <w:rFonts w:eastAsiaTheme="minorEastAsia"/>
                                <w:color w:val="FAA632" w:themeColor="accent2"/>
                                <w:lang w:val="en-US"/>
                              </w:rPr>
                              <w:t>"</w:t>
                            </w:r>
                          </w:p>
                          <w:p w14:paraId="27AE1488" w14:textId="77777777" w:rsidR="00FE7FD1" w:rsidRPr="00FE7FD1" w:rsidRDefault="00FE7FD1" w:rsidP="0045031C">
                            <w:pPr>
                              <w:spacing w:line="192" w:lineRule="auto"/>
                              <w:rPr>
                                <w:rFonts w:eastAsiaTheme="minorEastAsia"/>
                                <w:color w:val="F2F2F2" w:themeColor="background1"/>
                                <w:lang w:val="en-US"/>
                              </w:rPr>
                            </w:pPr>
                          </w:p>
                          <w:p w14:paraId="5C5662C5" w14:textId="77777777" w:rsidR="00FE7FD1" w:rsidRPr="00FE7FD1" w:rsidRDefault="00FE7FD1" w:rsidP="0045031C">
                            <w:pPr>
                              <w:spacing w:line="192" w:lineRule="auto"/>
                              <w:rPr>
                                <w:rFonts w:eastAsiaTheme="minorEastAsia"/>
                                <w:color w:val="F2F2F2" w:themeColor="background1"/>
                                <w:lang w:val="en-US"/>
                              </w:rPr>
                            </w:pPr>
                            <w:r w:rsidRPr="00FE7FD1">
                              <w:rPr>
                                <w:rFonts w:eastAsiaTheme="minorEastAsia"/>
                                <w:color w:val="F2F2F2" w:themeColor="background1"/>
                                <w:lang w:val="en-US"/>
                              </w:rPr>
                              <w:t>[</w:t>
                            </w:r>
                            <w:proofErr w:type="spellStart"/>
                            <w:r w:rsidRPr="00FE7FD1">
                              <w:rPr>
                                <w:rFonts w:eastAsiaTheme="minorEastAsia"/>
                                <w:color w:val="F2F2F2" w:themeColor="background1"/>
                                <w:lang w:val="en-US"/>
                              </w:rPr>
                              <w:t>gcp_service_account</w:t>
                            </w:r>
                            <w:proofErr w:type="spellEnd"/>
                            <w:r w:rsidRPr="00FE7FD1">
                              <w:rPr>
                                <w:rFonts w:eastAsiaTheme="minorEastAsia"/>
                                <w:color w:val="F2F2F2" w:themeColor="background1"/>
                                <w:lang w:val="en-US"/>
                              </w:rPr>
                              <w:t>]</w:t>
                            </w:r>
                          </w:p>
                          <w:p w14:paraId="791816B3" w14:textId="77777777" w:rsidR="00FE7FD1" w:rsidRPr="00FE7FD1" w:rsidRDefault="00FE7FD1" w:rsidP="0045031C">
                            <w:pPr>
                              <w:spacing w:line="192" w:lineRule="auto"/>
                              <w:rPr>
                                <w:rFonts w:eastAsiaTheme="minorEastAsia"/>
                                <w:color w:val="F2F2F2" w:themeColor="background1"/>
                                <w:lang w:val="en-US"/>
                              </w:rPr>
                            </w:pPr>
                            <w:r w:rsidRPr="00FE7FD1">
                              <w:rPr>
                                <w:rFonts w:eastAsiaTheme="minorEastAsia"/>
                                <w:color w:val="F2F2F2" w:themeColor="background1"/>
                                <w:lang w:val="en-US"/>
                              </w:rPr>
                              <w:t xml:space="preserve">type = </w:t>
                            </w:r>
                            <w:r w:rsidRPr="00FE7FD1">
                              <w:rPr>
                                <w:rFonts w:eastAsiaTheme="minorEastAsia"/>
                                <w:color w:val="FAA632" w:themeColor="accent2"/>
                                <w:lang w:val="en-US"/>
                              </w:rPr>
                              <w:t>"</w:t>
                            </w:r>
                            <w:proofErr w:type="spellStart"/>
                            <w:r w:rsidRPr="00FE7FD1">
                              <w:rPr>
                                <w:rFonts w:eastAsiaTheme="minorEastAsia"/>
                                <w:color w:val="FAA632" w:themeColor="accent2"/>
                                <w:lang w:val="en-US"/>
                              </w:rPr>
                              <w:t>service_account</w:t>
                            </w:r>
                            <w:proofErr w:type="spellEnd"/>
                            <w:r w:rsidRPr="00FE7FD1">
                              <w:rPr>
                                <w:rFonts w:eastAsiaTheme="minorEastAsia"/>
                                <w:color w:val="FAA632" w:themeColor="accent2"/>
                                <w:lang w:val="en-US"/>
                              </w:rPr>
                              <w:t>"</w:t>
                            </w:r>
                          </w:p>
                          <w:p w14:paraId="2C2BC9E3" w14:textId="77777777" w:rsidR="00FE7FD1" w:rsidRPr="00FE7FD1" w:rsidRDefault="00FE7FD1" w:rsidP="0045031C">
                            <w:pPr>
                              <w:spacing w:line="192" w:lineRule="auto"/>
                              <w:rPr>
                                <w:rFonts w:eastAsiaTheme="minorEastAsia"/>
                                <w:color w:val="F2F2F2" w:themeColor="background1"/>
                                <w:lang w:val="en-US"/>
                              </w:rPr>
                            </w:pPr>
                            <w:proofErr w:type="spellStart"/>
                            <w:r w:rsidRPr="00FE7FD1">
                              <w:rPr>
                                <w:rFonts w:eastAsiaTheme="minorEastAsia"/>
                                <w:color w:val="F2F2F2" w:themeColor="background1"/>
                                <w:lang w:val="en-US"/>
                              </w:rPr>
                              <w:t>project_id</w:t>
                            </w:r>
                            <w:proofErr w:type="spellEnd"/>
                            <w:r w:rsidRPr="00FE7FD1">
                              <w:rPr>
                                <w:rFonts w:eastAsiaTheme="minorEastAsia"/>
                                <w:color w:val="F2F2F2" w:themeColor="background1"/>
                                <w:lang w:val="en-US"/>
                              </w:rPr>
                              <w:t xml:space="preserve"> = </w:t>
                            </w:r>
                            <w:r w:rsidRPr="00FE7FD1">
                              <w:rPr>
                                <w:rFonts w:eastAsiaTheme="minorEastAsia"/>
                                <w:color w:val="FAA632" w:themeColor="accent2"/>
                                <w:lang w:val="en-US"/>
                              </w:rPr>
                              <w:t>"xxx"</w:t>
                            </w:r>
                          </w:p>
                          <w:p w14:paraId="78CF4021" w14:textId="46B66977" w:rsidR="006D57B2" w:rsidRPr="006D57B2" w:rsidRDefault="006D57B2" w:rsidP="0045031C">
                            <w:pPr>
                              <w:spacing w:line="192" w:lineRule="auto"/>
                              <w:rPr>
                                <w:rFonts w:eastAsiaTheme="minorEastAsia"/>
                                <w:i/>
                                <w:iCs/>
                                <w:color w:val="929292" w:themeColor="text1" w:themeTint="80"/>
                                <w:lang w:val="en-US"/>
                              </w:rPr>
                            </w:pPr>
                            <w:r>
                              <w:rPr>
                                <w:rFonts w:eastAsiaTheme="minorEastAsia"/>
                                <w:i/>
                                <w:iCs/>
                                <w:color w:val="929292" w:themeColor="text1" w:themeTint="80"/>
                                <w:lang w:val="en-US"/>
                              </w:rPr>
                              <w:t># … r</w:t>
                            </w:r>
                            <w:r w:rsidRPr="006D57B2">
                              <w:rPr>
                                <w:rFonts w:eastAsiaTheme="minorEastAsia"/>
                                <w:i/>
                                <w:iCs/>
                                <w:color w:val="929292" w:themeColor="text1" w:themeTint="80"/>
                                <w:lang w:val="en-US"/>
                              </w:rPr>
                              <w:t>est of the key file</w:t>
                            </w:r>
                          </w:p>
                          <w:p w14:paraId="3210C674" w14:textId="77777777" w:rsidR="00FE7FD1" w:rsidRPr="00227394" w:rsidRDefault="00FE7FD1" w:rsidP="0045031C">
                            <w:pPr>
                              <w:spacing w:line="192" w:lineRule="auto"/>
                              <w:rPr>
                                <w:rFonts w:eastAsiaTheme="minorEastAsia"/>
                                <w:color w:val="F2F2F2" w:themeColor="background1"/>
                                <w:lang w:val="en-GB"/>
                              </w:rPr>
                            </w:pPr>
                          </w:p>
                          <w:p w14:paraId="489A287B" w14:textId="77777777" w:rsidR="00FE7FD1" w:rsidRPr="00FE3AD6" w:rsidRDefault="00FE7FD1" w:rsidP="0045031C">
                            <w:pPr>
                              <w:spacing w:line="192" w:lineRule="auto"/>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D1DEFBA" id="Rectangle: Rounded Corners 1127425783" o:spid="_x0000_s1029" style="width:419.45pt;height:15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" fillcolor="#3f3f3f [3204]" strokecolor="#1f1f1f [1604]" strokeweight="1pt">
                <v:stroke joinstyle="miter"/>
                <v:textbox>
                  <w:txbxContent>
                    <w:p w14:paraId="2870A97D" w14:textId="1D9D1DE8" w:rsidR="00FE7FD1" w:rsidRPr="00FE7FD1" w:rsidRDefault="00FE7FD1" w:rsidP="0045031C">
                      <w:pPr>
                        <w:spacing w:line="192" w:lineRule="auto"/>
                        <w:rPr>
                          <w:rFonts w:eastAsiaTheme="minorEastAsia"/>
                          <w:color w:val="929292" w:themeColor="text1" w:themeTint="80"/>
                          <w:lang w:val="en-US"/>
                        </w:rPr>
                      </w:pPr>
                      <w:r w:rsidRPr="00FE7FD1">
                        <w:rPr>
                          <w:rFonts w:eastAsiaTheme="minorEastAsia"/>
                          <w:color w:val="929292" w:themeColor="text1" w:themeTint="80"/>
                          <w:lang w:val="en-US"/>
                        </w:rPr>
                        <w:t xml:space="preserve"># </w:t>
                      </w:r>
                      <w:r w:rsidRPr="00FE7FD1">
                        <w:rPr>
                          <w:rFonts w:eastAsiaTheme="minorEastAsia"/>
                          <w:i/>
                          <w:iCs/>
                          <w:color w:val="929292" w:themeColor="text1" w:themeTint="80"/>
                          <w:lang w:val="en-US"/>
                        </w:rPr>
                        <w:t>.streamlit/</w:t>
                      </w:r>
                      <w:proofErr w:type="spellStart"/>
                      <w:r w:rsidRPr="00FE7FD1">
                        <w:rPr>
                          <w:rFonts w:eastAsiaTheme="minorEastAsia"/>
                          <w:i/>
                          <w:iCs/>
                          <w:color w:val="929292" w:themeColor="text1" w:themeTint="80"/>
                          <w:lang w:val="en-US"/>
                        </w:rPr>
                        <w:t>secrets.toml</w:t>
                      </w:r>
                      <w:proofErr w:type="spellEnd"/>
                    </w:p>
                    <w:p w14:paraId="0522EB6B" w14:textId="2E8580FC" w:rsidR="00FE7FD1" w:rsidRPr="00FE7FD1" w:rsidRDefault="00FE7FD1" w:rsidP="0045031C">
                      <w:pPr>
                        <w:spacing w:line="192" w:lineRule="auto"/>
                        <w:rPr>
                          <w:rFonts w:eastAsiaTheme="minorEastAsia"/>
                          <w:color w:val="F2F2F2" w:themeColor="background1"/>
                          <w:lang w:val="en-US"/>
                        </w:rPr>
                      </w:pPr>
                      <w:proofErr w:type="spellStart"/>
                      <w:r w:rsidRPr="00FE7FD1">
                        <w:rPr>
                          <w:rFonts w:eastAsiaTheme="minorEastAsia"/>
                          <w:color w:val="F2F2F2" w:themeColor="background1"/>
                          <w:lang w:val="en-US"/>
                        </w:rPr>
                        <w:t>private_gsheets_url</w:t>
                      </w:r>
                      <w:proofErr w:type="spellEnd"/>
                      <w:r w:rsidRPr="00FE7FD1">
                        <w:rPr>
                          <w:rFonts w:eastAsiaTheme="minorEastAsia"/>
                          <w:color w:val="F2F2F2" w:themeColor="background1"/>
                          <w:lang w:val="en-US"/>
                        </w:rPr>
                        <w:t xml:space="preserve"> = </w:t>
                      </w:r>
                      <w:r w:rsidRPr="00FE7FD1">
                        <w:rPr>
                          <w:rFonts w:eastAsiaTheme="minorEastAsia"/>
                          <w:color w:val="FAA632" w:themeColor="accent2"/>
                          <w:lang w:val="en-US"/>
                        </w:rPr>
                        <w:t>"</w:t>
                      </w:r>
                      <w:r w:rsidRPr="00FE7FD1">
                        <w:rPr>
                          <w:rFonts w:eastAsiaTheme="minorEastAsia"/>
                          <w:color w:val="FAA632" w:themeColor="accent2"/>
                          <w:lang w:val="en-US"/>
                        </w:rPr>
                        <w:t xml:space="preserve">{link to </w:t>
                      </w:r>
                      <w:r>
                        <w:rPr>
                          <w:rFonts w:eastAsiaTheme="minorEastAsia"/>
                          <w:color w:val="FAA632" w:themeColor="accent2"/>
                          <w:lang w:val="en-US"/>
                        </w:rPr>
                        <w:t>Google S</w:t>
                      </w:r>
                      <w:r w:rsidRPr="00FE7FD1">
                        <w:rPr>
                          <w:rFonts w:eastAsiaTheme="minorEastAsia"/>
                          <w:color w:val="FAA632" w:themeColor="accent2"/>
                          <w:lang w:val="en-US"/>
                        </w:rPr>
                        <w:t>heet}</w:t>
                      </w:r>
                      <w:r w:rsidRPr="00FE7FD1">
                        <w:rPr>
                          <w:rFonts w:eastAsiaTheme="minorEastAsia"/>
                          <w:color w:val="FAA632" w:themeColor="accent2"/>
                          <w:lang w:val="en-US"/>
                        </w:rPr>
                        <w:t>"</w:t>
                      </w:r>
                    </w:p>
                    <w:p w14:paraId="27AE1488" w14:textId="77777777" w:rsidR="00FE7FD1" w:rsidRPr="00FE7FD1" w:rsidRDefault="00FE7FD1" w:rsidP="0045031C">
                      <w:pPr>
                        <w:spacing w:line="192" w:lineRule="auto"/>
                        <w:rPr>
                          <w:rFonts w:eastAsiaTheme="minorEastAsia"/>
                          <w:color w:val="F2F2F2" w:themeColor="background1"/>
                          <w:lang w:val="en-US"/>
                        </w:rPr>
                      </w:pPr>
                    </w:p>
                    <w:p w14:paraId="5C5662C5" w14:textId="77777777" w:rsidR="00FE7FD1" w:rsidRPr="00FE7FD1" w:rsidRDefault="00FE7FD1" w:rsidP="0045031C">
                      <w:pPr>
                        <w:spacing w:line="192" w:lineRule="auto"/>
                        <w:rPr>
                          <w:rFonts w:eastAsiaTheme="minorEastAsia"/>
                          <w:color w:val="F2F2F2" w:themeColor="background1"/>
                          <w:lang w:val="en-US"/>
                        </w:rPr>
                      </w:pPr>
                      <w:r w:rsidRPr="00FE7FD1">
                        <w:rPr>
                          <w:rFonts w:eastAsiaTheme="minorEastAsia"/>
                          <w:color w:val="F2F2F2" w:themeColor="background1"/>
                          <w:lang w:val="en-US"/>
                        </w:rPr>
                        <w:t>[</w:t>
                      </w:r>
                      <w:proofErr w:type="spellStart"/>
                      <w:r w:rsidRPr="00FE7FD1">
                        <w:rPr>
                          <w:rFonts w:eastAsiaTheme="minorEastAsia"/>
                          <w:color w:val="F2F2F2" w:themeColor="background1"/>
                          <w:lang w:val="en-US"/>
                        </w:rPr>
                        <w:t>gcp_service_account</w:t>
                      </w:r>
                      <w:proofErr w:type="spellEnd"/>
                      <w:r w:rsidRPr="00FE7FD1">
                        <w:rPr>
                          <w:rFonts w:eastAsiaTheme="minorEastAsia"/>
                          <w:color w:val="F2F2F2" w:themeColor="background1"/>
                          <w:lang w:val="en-US"/>
                        </w:rPr>
                        <w:t>]</w:t>
                      </w:r>
                    </w:p>
                    <w:p w14:paraId="791816B3" w14:textId="77777777" w:rsidR="00FE7FD1" w:rsidRPr="00FE7FD1" w:rsidRDefault="00FE7FD1" w:rsidP="0045031C">
                      <w:pPr>
                        <w:spacing w:line="192" w:lineRule="auto"/>
                        <w:rPr>
                          <w:rFonts w:eastAsiaTheme="minorEastAsia"/>
                          <w:color w:val="F2F2F2" w:themeColor="background1"/>
                          <w:lang w:val="en-US"/>
                        </w:rPr>
                      </w:pPr>
                      <w:r w:rsidRPr="00FE7FD1">
                        <w:rPr>
                          <w:rFonts w:eastAsiaTheme="minorEastAsia"/>
                          <w:color w:val="F2F2F2" w:themeColor="background1"/>
                          <w:lang w:val="en-US"/>
                        </w:rPr>
                        <w:t xml:space="preserve">type = </w:t>
                      </w:r>
                      <w:r w:rsidRPr="00FE7FD1">
                        <w:rPr>
                          <w:rFonts w:eastAsiaTheme="minorEastAsia"/>
                          <w:color w:val="FAA632" w:themeColor="accent2"/>
                          <w:lang w:val="en-US"/>
                        </w:rPr>
                        <w:t>"</w:t>
                      </w:r>
                      <w:proofErr w:type="spellStart"/>
                      <w:r w:rsidRPr="00FE7FD1">
                        <w:rPr>
                          <w:rFonts w:eastAsiaTheme="minorEastAsia"/>
                          <w:color w:val="FAA632" w:themeColor="accent2"/>
                          <w:lang w:val="en-US"/>
                        </w:rPr>
                        <w:t>service_account</w:t>
                      </w:r>
                      <w:proofErr w:type="spellEnd"/>
                      <w:r w:rsidRPr="00FE7FD1">
                        <w:rPr>
                          <w:rFonts w:eastAsiaTheme="minorEastAsia"/>
                          <w:color w:val="FAA632" w:themeColor="accent2"/>
                          <w:lang w:val="en-US"/>
                        </w:rPr>
                        <w:t>"</w:t>
                      </w:r>
                    </w:p>
                    <w:p w14:paraId="2C2BC9E3" w14:textId="77777777" w:rsidR="00FE7FD1" w:rsidRPr="00FE7FD1" w:rsidRDefault="00FE7FD1" w:rsidP="0045031C">
                      <w:pPr>
                        <w:spacing w:line="192" w:lineRule="auto"/>
                        <w:rPr>
                          <w:rFonts w:eastAsiaTheme="minorEastAsia"/>
                          <w:color w:val="F2F2F2" w:themeColor="background1"/>
                          <w:lang w:val="en-US"/>
                        </w:rPr>
                      </w:pPr>
                      <w:proofErr w:type="spellStart"/>
                      <w:r w:rsidRPr="00FE7FD1">
                        <w:rPr>
                          <w:rFonts w:eastAsiaTheme="minorEastAsia"/>
                          <w:color w:val="F2F2F2" w:themeColor="background1"/>
                          <w:lang w:val="en-US"/>
                        </w:rPr>
                        <w:t>project_id</w:t>
                      </w:r>
                      <w:proofErr w:type="spellEnd"/>
                      <w:r w:rsidRPr="00FE7FD1">
                        <w:rPr>
                          <w:rFonts w:eastAsiaTheme="minorEastAsia"/>
                          <w:color w:val="F2F2F2" w:themeColor="background1"/>
                          <w:lang w:val="en-US"/>
                        </w:rPr>
                        <w:t xml:space="preserve"> = </w:t>
                      </w:r>
                      <w:r w:rsidRPr="00FE7FD1">
                        <w:rPr>
                          <w:rFonts w:eastAsiaTheme="minorEastAsia"/>
                          <w:color w:val="FAA632" w:themeColor="accent2"/>
                          <w:lang w:val="en-US"/>
                        </w:rPr>
                        <w:t>"xxx"</w:t>
                      </w:r>
                    </w:p>
                    <w:p w14:paraId="78CF4021" w14:textId="46B66977" w:rsidR="006D57B2" w:rsidRPr="006D57B2" w:rsidRDefault="006D57B2" w:rsidP="0045031C">
                      <w:pPr>
                        <w:spacing w:line="192" w:lineRule="auto"/>
                        <w:rPr>
                          <w:rFonts w:eastAsiaTheme="minorEastAsia"/>
                          <w:i/>
                          <w:iCs/>
                          <w:color w:val="929292" w:themeColor="text1" w:themeTint="80"/>
                          <w:lang w:val="en-US"/>
                        </w:rPr>
                      </w:pPr>
                      <w:r>
                        <w:rPr>
                          <w:rFonts w:eastAsiaTheme="minorEastAsia"/>
                          <w:i/>
                          <w:iCs/>
                          <w:color w:val="929292" w:themeColor="text1" w:themeTint="80"/>
                          <w:lang w:val="en-US"/>
                        </w:rPr>
                        <w:t># … r</w:t>
                      </w:r>
                      <w:r w:rsidRPr="006D57B2">
                        <w:rPr>
                          <w:rFonts w:eastAsiaTheme="minorEastAsia"/>
                          <w:i/>
                          <w:iCs/>
                          <w:color w:val="929292" w:themeColor="text1" w:themeTint="80"/>
                          <w:lang w:val="en-US"/>
                        </w:rPr>
                        <w:t>est of the key file</w:t>
                      </w:r>
                    </w:p>
                    <w:p w14:paraId="3210C674" w14:textId="77777777" w:rsidR="00FE7FD1" w:rsidRPr="00227394" w:rsidRDefault="00FE7FD1" w:rsidP="0045031C">
                      <w:pPr>
                        <w:spacing w:line="192" w:lineRule="auto"/>
                        <w:rPr>
                          <w:rFonts w:eastAsiaTheme="minorEastAsia"/>
                          <w:color w:val="F2F2F2" w:themeColor="background1"/>
                          <w:lang w:val="en-GB"/>
                        </w:rPr>
                      </w:pPr>
                    </w:p>
                    <w:p w14:paraId="489A287B" w14:textId="77777777" w:rsidR="00FE7FD1" w:rsidRPr="00FE3AD6" w:rsidRDefault="00FE7FD1" w:rsidP="0045031C">
                      <w:pPr>
                        <w:spacing w:line="192" w:lineRule="auto"/>
                        <w:jc w:val="center"/>
                        <w:rPr>
                          <w:lang w:val="en-US"/>
                        </w:rPr>
                      </w:pPr>
                      <w:r>
                        <w:rPr>
                          <w:lang w:val="en-US"/>
                        </w:rPr>
                        <w:t xml:space="preserve"> </w:t>
                      </w:r>
                    </w:p>
                  </w:txbxContent>
                </v:textbox>
                <w10:anchorlock/>
              </v:roundrect>
            </w:pict>
          </mc:Fallback>
        </mc:AlternateContent>
      </w:r>
    </w:p>
    <w:p w14:paraId="4D48BE67" w14:textId="1BA9E332" w:rsidR="006D57B2" w:rsidRPr="001829E7" w:rsidRDefault="006D57B2" w:rsidP="00D54996">
      <w:pPr>
        <w:jc w:val="both"/>
        <w:rPr>
          <w:lang w:val="en-GB"/>
        </w:rPr>
      </w:pPr>
      <w:r w:rsidRPr="006D57B2">
        <w:rPr>
          <w:b/>
          <w:bCs/>
          <w:color w:val="C00000" w:themeColor="accent4"/>
          <w:lang w:val="en-GB"/>
        </w:rPr>
        <w:lastRenderedPageBreak/>
        <w:t>IMPORTANT:</w:t>
      </w:r>
      <w:r w:rsidRPr="006D57B2">
        <w:rPr>
          <w:color w:val="C00000" w:themeColor="accent4"/>
          <w:lang w:val="en-GB"/>
        </w:rPr>
        <w:t xml:space="preserve"> </w:t>
      </w:r>
      <w:r>
        <w:rPr>
          <w:lang w:val="en-GB"/>
        </w:rPr>
        <w:t xml:space="preserve">The just created </w:t>
      </w:r>
      <w:r w:rsidRPr="006D57B2">
        <w:rPr>
          <w:lang w:val="en-GB"/>
        </w:rPr>
        <w:t>.</w:t>
      </w:r>
      <w:proofErr w:type="spellStart"/>
      <w:r w:rsidRPr="006D57B2">
        <w:rPr>
          <w:lang w:val="en-GB"/>
        </w:rPr>
        <w:t>streamlit</w:t>
      </w:r>
      <w:proofErr w:type="spellEnd"/>
      <w:r w:rsidRPr="006D57B2">
        <w:rPr>
          <w:lang w:val="en-GB"/>
        </w:rPr>
        <w:t>/</w:t>
      </w:r>
      <w:proofErr w:type="spellStart"/>
      <w:r w:rsidRPr="006D57B2">
        <w:rPr>
          <w:lang w:val="en-GB"/>
        </w:rPr>
        <w:t>secrets.toml</w:t>
      </w:r>
      <w:proofErr w:type="spellEnd"/>
      <w:r>
        <w:rPr>
          <w:lang w:val="en-GB"/>
        </w:rPr>
        <w:t xml:space="preserve"> file should be added to the</w:t>
      </w:r>
      <w:r w:rsidR="00310B62">
        <w:rPr>
          <w:lang w:val="en-GB"/>
        </w:rPr>
        <w:tab/>
        <w:t xml:space="preserve"> </w:t>
      </w:r>
      <w:proofErr w:type="spellStart"/>
      <w:r>
        <w:rPr>
          <w:lang w:val="en-GB"/>
        </w:rPr>
        <w:t>gitignore</w:t>
      </w:r>
      <w:proofErr w:type="spellEnd"/>
      <w:r>
        <w:rPr>
          <w:lang w:val="en-GB"/>
        </w:rPr>
        <w:t xml:space="preserve"> file in the repository. Otherwise, the Google Sheet URL and information in the secrets file will become public if the code is pushed to </w:t>
      </w:r>
      <w:proofErr w:type="spellStart"/>
      <w:r>
        <w:rPr>
          <w:lang w:val="en-GB"/>
        </w:rPr>
        <w:t>Github</w:t>
      </w:r>
      <w:proofErr w:type="spellEnd"/>
      <w:r>
        <w:rPr>
          <w:lang w:val="en-GB"/>
        </w:rPr>
        <w:t xml:space="preserve">. </w:t>
      </w:r>
    </w:p>
    <w:p w14:paraId="4E0070F6" w14:textId="1728852D" w:rsidR="00382670" w:rsidRDefault="00382670" w:rsidP="00D54996">
      <w:pPr>
        <w:pStyle w:val="Heading3"/>
        <w:jc w:val="both"/>
      </w:pPr>
      <w:r>
        <w:t xml:space="preserve">Upload Secrets to </w:t>
      </w:r>
      <w:proofErr w:type="spellStart"/>
      <w:r>
        <w:t>Steamlit</w:t>
      </w:r>
      <w:proofErr w:type="spellEnd"/>
      <w:r>
        <w:t xml:space="preserve"> Cloud</w:t>
      </w:r>
    </w:p>
    <w:p w14:paraId="665B8321" w14:textId="62FF235B" w:rsidR="00227394" w:rsidRDefault="006D57B2" w:rsidP="00D54996">
      <w:pPr>
        <w:jc w:val="both"/>
        <w:rPr>
          <w:lang w:val="en-GB"/>
        </w:rPr>
      </w:pPr>
      <w:bookmarkStart w:id="9" w:name="_Hlk141708762"/>
      <w:r>
        <w:rPr>
          <w:lang w:val="en-GB"/>
        </w:rPr>
        <w:t>Because the .</w:t>
      </w:r>
      <w:proofErr w:type="spellStart"/>
      <w:r w:rsidRPr="006D57B2">
        <w:rPr>
          <w:lang w:val="en-GB"/>
        </w:rPr>
        <w:t>streamlit</w:t>
      </w:r>
      <w:proofErr w:type="spellEnd"/>
      <w:r w:rsidRPr="006D57B2">
        <w:rPr>
          <w:lang w:val="en-GB"/>
        </w:rPr>
        <w:t>/</w:t>
      </w:r>
      <w:proofErr w:type="spellStart"/>
      <w:r w:rsidRPr="006D57B2">
        <w:rPr>
          <w:lang w:val="en-GB"/>
        </w:rPr>
        <w:t>secrets.toml</w:t>
      </w:r>
      <w:proofErr w:type="spellEnd"/>
      <w:r>
        <w:rPr>
          <w:lang w:val="en-GB"/>
        </w:rPr>
        <w:t xml:space="preserve"> is not pushed to </w:t>
      </w:r>
      <w:proofErr w:type="spellStart"/>
      <w:r>
        <w:rPr>
          <w:lang w:val="en-GB"/>
        </w:rPr>
        <w:t>Github</w:t>
      </w:r>
      <w:proofErr w:type="spellEnd"/>
      <w:r>
        <w:rPr>
          <w:lang w:val="en-GB"/>
        </w:rPr>
        <w:t xml:space="preserve">, Streamlit does not have access </w:t>
      </w:r>
      <w:bookmarkEnd w:id="9"/>
      <w:r>
        <w:rPr>
          <w:lang w:val="en-GB"/>
        </w:rPr>
        <w:t>to the Google Sheet URL and secrets information yet. Please copy</w:t>
      </w:r>
      <w:r w:rsidR="00D54996">
        <w:rPr>
          <w:lang w:val="en-GB"/>
        </w:rPr>
        <w:t xml:space="preserve"> and </w:t>
      </w:r>
      <w:r>
        <w:rPr>
          <w:lang w:val="en-GB"/>
        </w:rPr>
        <w:t xml:space="preserve">paste the information in the </w:t>
      </w:r>
      <w:r>
        <w:rPr>
          <w:lang w:val="en-GB"/>
        </w:rPr>
        <w:t>.</w:t>
      </w:r>
      <w:proofErr w:type="spellStart"/>
      <w:r w:rsidRPr="006D57B2">
        <w:rPr>
          <w:lang w:val="en-GB"/>
        </w:rPr>
        <w:t>streamlit</w:t>
      </w:r>
      <w:proofErr w:type="spellEnd"/>
      <w:r w:rsidRPr="006D57B2">
        <w:rPr>
          <w:lang w:val="en-GB"/>
        </w:rPr>
        <w:t>/</w:t>
      </w:r>
      <w:proofErr w:type="spellStart"/>
      <w:r w:rsidRPr="006D57B2">
        <w:rPr>
          <w:lang w:val="en-GB"/>
        </w:rPr>
        <w:t>secrets.toml</w:t>
      </w:r>
      <w:proofErr w:type="spellEnd"/>
      <w:r>
        <w:rPr>
          <w:lang w:val="en-GB"/>
        </w:rPr>
        <w:t xml:space="preserve"> here: </w:t>
      </w:r>
      <w:hyperlink r:id="rId23" w:history="1">
        <w:r w:rsidR="00307240" w:rsidRPr="00307240">
          <w:rPr>
            <w:rStyle w:val="Hyperlink"/>
            <w:lang w:val="en-GB"/>
          </w:rPr>
          <w:t>Streamlit app overview</w:t>
        </w:r>
      </w:hyperlink>
      <w:r w:rsidR="00307240">
        <w:rPr>
          <w:rStyle w:val="FootnoteReference"/>
          <w:lang w:val="en-GB"/>
        </w:rPr>
        <w:footnoteReference w:id="11"/>
      </w:r>
      <w:r w:rsidR="00307240">
        <w:rPr>
          <w:lang w:val="en-GB"/>
        </w:rPr>
        <w:t xml:space="preserve"> </w:t>
      </w:r>
      <w:r w:rsidR="00D54996">
        <w:rPr>
          <w:lang w:val="en-GB"/>
        </w:rPr>
        <w:sym w:font="Symbol" w:char="F0AE"/>
      </w:r>
      <w:r w:rsidR="00307240">
        <w:rPr>
          <w:lang w:val="en-GB"/>
        </w:rPr>
        <w:t xml:space="preserve"> 3 dots next to the app </w:t>
      </w:r>
      <w:r w:rsidR="00D54996">
        <w:rPr>
          <w:lang w:val="en-GB"/>
        </w:rPr>
        <w:sym w:font="Symbol" w:char="F0AE"/>
      </w:r>
      <w:r w:rsidR="00D54996">
        <w:rPr>
          <w:lang w:val="en-GB"/>
        </w:rPr>
        <w:t xml:space="preserve"> </w:t>
      </w:r>
      <w:r w:rsidR="00307240">
        <w:rPr>
          <w:lang w:val="en-GB"/>
        </w:rPr>
        <w:t xml:space="preserve">Settings </w:t>
      </w:r>
      <w:r w:rsidR="00D54996">
        <w:rPr>
          <w:lang w:val="en-GB"/>
        </w:rPr>
        <w:sym w:font="Symbol" w:char="F0AE"/>
      </w:r>
      <w:r w:rsidR="00D54996">
        <w:rPr>
          <w:lang w:val="en-GB"/>
        </w:rPr>
        <w:t xml:space="preserve"> </w:t>
      </w:r>
      <w:r w:rsidR="00307240">
        <w:rPr>
          <w:lang w:val="en-GB"/>
        </w:rPr>
        <w:t>Secrets</w:t>
      </w:r>
      <w:r w:rsidR="00D54996">
        <w:rPr>
          <w:lang w:val="en-GB"/>
        </w:rPr>
        <w:t xml:space="preserve">. </w:t>
      </w:r>
    </w:p>
    <w:p w14:paraId="16D5AAED" w14:textId="57C70207" w:rsidR="00D54996" w:rsidRDefault="00D54996" w:rsidP="00D54996">
      <w:pPr>
        <w:pStyle w:val="Heading3"/>
        <w:jc w:val="both"/>
      </w:pPr>
      <w:bookmarkStart w:id="10" w:name="_Ref141709885"/>
      <w:r>
        <w:t>Store User Input to Sheet</w:t>
      </w:r>
      <w:bookmarkEnd w:id="10"/>
    </w:p>
    <w:p w14:paraId="171D3D57" w14:textId="2D0326A0" w:rsidR="00D54996" w:rsidRDefault="0045031C" w:rsidP="00D54996">
      <w:pPr>
        <w:jc w:val="both"/>
        <w:rPr>
          <w:lang w:val="en-GB"/>
        </w:rPr>
      </w:pPr>
      <w:r>
        <w:rPr>
          <w:lang w:val="en-GB"/>
        </w:rPr>
        <w:t xml:space="preserve">At this point, all the connections are working. There are some last steps that are needed to be able to </w:t>
      </w:r>
      <w:r w:rsidR="00310B62">
        <w:rPr>
          <w:lang w:val="en-GB"/>
        </w:rPr>
        <w:t>write</w:t>
      </w:r>
      <w:r>
        <w:rPr>
          <w:lang w:val="en-GB"/>
        </w:rPr>
        <w:t xml:space="preserve"> user input to the Google Sheet. </w:t>
      </w:r>
    </w:p>
    <w:p w14:paraId="5B593A53" w14:textId="4EC8CACA" w:rsidR="00F564EF" w:rsidRDefault="00F564EF" w:rsidP="00F564EF">
      <w:pPr>
        <w:pStyle w:val="ListParagraph"/>
        <w:numPr>
          <w:ilvl w:val="0"/>
          <w:numId w:val="36"/>
        </w:numPr>
        <w:jc w:val="both"/>
        <w:rPr>
          <w:lang w:val="en-GB"/>
        </w:rPr>
      </w:pPr>
      <w:r>
        <w:rPr>
          <w:lang w:val="en-GB"/>
        </w:rPr>
        <w:t xml:space="preserve">Import the following in the Python script: </w:t>
      </w:r>
      <w:r w:rsidR="003711B4">
        <w:rPr>
          <w:lang w:val="en-GB"/>
        </w:rPr>
        <w:t xml:space="preserve"> </w:t>
      </w:r>
    </w:p>
    <w:p w14:paraId="4A82E402" w14:textId="35CA3EFC" w:rsidR="00136E08" w:rsidRDefault="00F564EF" w:rsidP="009B7B0B">
      <w:pPr>
        <w:jc w:val="both"/>
        <w:rPr>
          <w:lang w:val="en-GB"/>
        </w:rPr>
      </w:pPr>
      <w:r>
        <w:rPr>
          <w:noProof/>
          <w:lang w:val="en-GB"/>
        </w:rPr>
        <mc:AlternateContent>
          <mc:Choice Requires="wps">
            <w:drawing>
              <wp:inline distT="0" distB="0" distL="0" distR="0" wp14:anchorId="04672B11" wp14:editId="33397D4F">
                <wp:extent cx="5311140" cy="556260"/>
                <wp:effectExtent l="0" t="0" r="22860" b="15240"/>
                <wp:docPr id="1683621063" name="Rectangle: Rounded Corners 1683621063"/>
                <wp:cNvGraphicFramePr/>
                <a:graphic xmlns:a="http://schemas.openxmlformats.org/drawingml/2006/main">
                  <a:graphicData uri="http://schemas.microsoft.com/office/word/2010/wordprocessingShape">
                    <wps:wsp>
                      <wps:cNvSpPr/>
                      <wps:spPr>
                        <a:xfrm>
                          <a:off x="0" y="0"/>
                          <a:ext cx="531114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9D7A90" w14:textId="77777777" w:rsidR="00F564EF" w:rsidRPr="00F564EF" w:rsidRDefault="00F564EF" w:rsidP="00F564EF">
                            <w:pPr>
                              <w:spacing w:line="192" w:lineRule="auto"/>
                              <w:rPr>
                                <w:rFonts w:eastAsiaTheme="minorEastAsia"/>
                                <w:color w:val="F2F2F2" w:themeColor="background1"/>
                                <w:lang w:val="en-US"/>
                              </w:rPr>
                            </w:pPr>
                            <w:r w:rsidRPr="00F564EF">
                              <w:rPr>
                                <w:rFonts w:eastAsiaTheme="minorEastAsia"/>
                                <w:color w:val="2D96CD" w:themeColor="accent3"/>
                                <w:lang w:val="en-US"/>
                              </w:rPr>
                              <w:t>import</w:t>
                            </w:r>
                            <w:r w:rsidRPr="00F564EF">
                              <w:rPr>
                                <w:rFonts w:eastAsiaTheme="minorEastAsia"/>
                                <w:color w:val="00B050" w:themeColor="accent5"/>
                                <w:lang w:val="en-US"/>
                              </w:rPr>
                              <w:t xml:space="preserve"> </w:t>
                            </w:r>
                            <w:proofErr w:type="spellStart"/>
                            <w:r w:rsidRPr="00F564EF">
                              <w:rPr>
                                <w:rFonts w:eastAsiaTheme="minorEastAsia"/>
                                <w:color w:val="00B050" w:themeColor="accent5"/>
                                <w:lang w:val="en-US"/>
                              </w:rPr>
                              <w:t>gspread</w:t>
                            </w:r>
                            <w:proofErr w:type="spellEnd"/>
                          </w:p>
                          <w:p w14:paraId="734E2613" w14:textId="2A73EA1D" w:rsidR="00F564EF" w:rsidRPr="00F564EF" w:rsidRDefault="00F564EF" w:rsidP="00F564EF">
                            <w:pPr>
                              <w:spacing w:line="192" w:lineRule="auto"/>
                              <w:rPr>
                                <w:rFonts w:eastAsiaTheme="minorEastAsia"/>
                                <w:color w:val="F2F2F2" w:themeColor="background1"/>
                                <w:lang w:val="en-US"/>
                              </w:rPr>
                            </w:pPr>
                            <w:r w:rsidRPr="00F564EF">
                              <w:rPr>
                                <w:rFonts w:eastAsiaTheme="minorEastAsia"/>
                                <w:color w:val="2D96CD" w:themeColor="accent3"/>
                                <w:lang w:val="en-US"/>
                              </w:rPr>
                              <w:t xml:space="preserve">from </w:t>
                            </w:r>
                            <w:r w:rsidRPr="00F564EF">
                              <w:rPr>
                                <w:rFonts w:eastAsiaTheme="minorEastAsia"/>
                                <w:color w:val="00B050" w:themeColor="accent5"/>
                                <w:lang w:val="en-US"/>
                              </w:rPr>
                              <w:t xml:space="preserve">google.oauth2 </w:t>
                            </w:r>
                            <w:r w:rsidRPr="00F564EF">
                              <w:rPr>
                                <w:rFonts w:eastAsiaTheme="minorEastAsia"/>
                                <w:color w:val="2D96CD" w:themeColor="accent3"/>
                                <w:lang w:val="en-US"/>
                              </w:rPr>
                              <w:t xml:space="preserve">import </w:t>
                            </w:r>
                            <w:proofErr w:type="spellStart"/>
                            <w:r w:rsidRPr="00F564EF">
                              <w:rPr>
                                <w:rFonts w:eastAsiaTheme="minorEastAsia"/>
                                <w:color w:val="00B050" w:themeColor="accent5"/>
                                <w:lang w:val="en-US"/>
                              </w:rPr>
                              <w:t>service_account</w:t>
                            </w:r>
                            <w:proofErr w:type="spellEnd"/>
                          </w:p>
                          <w:p w14:paraId="1817A7C8" w14:textId="77777777" w:rsidR="00F564EF" w:rsidRPr="00227394" w:rsidRDefault="00F564EF" w:rsidP="00F564EF">
                            <w:pPr>
                              <w:rPr>
                                <w:rFonts w:eastAsiaTheme="minorEastAsia"/>
                                <w:color w:val="F2F2F2" w:themeColor="background1"/>
                                <w:lang w:val="en-GB"/>
                              </w:rPr>
                            </w:pPr>
                          </w:p>
                          <w:p w14:paraId="5E8C6751" w14:textId="77777777" w:rsidR="00F564EF" w:rsidRPr="00FE3AD6" w:rsidRDefault="00F564EF" w:rsidP="00F564EF">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672B11" id="Rectangle: Rounded Corners 1683621063" o:spid="_x0000_s1030" style="width:418.2pt;height:43.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" fillcolor="#3f3f3f [3204]" strokecolor="#1f1f1f [1604]" strokeweight="1pt">
                <v:stroke joinstyle="miter"/>
                <v:textbox>
                  <w:txbxContent>
                    <w:p w14:paraId="6E9D7A90" w14:textId="77777777" w:rsidR="00F564EF" w:rsidRPr="00F564EF" w:rsidRDefault="00F564EF" w:rsidP="00F564EF">
                      <w:pPr>
                        <w:spacing w:line="192" w:lineRule="auto"/>
                        <w:rPr>
                          <w:rFonts w:eastAsiaTheme="minorEastAsia"/>
                          <w:color w:val="F2F2F2" w:themeColor="background1"/>
                          <w:lang w:val="en-US"/>
                        </w:rPr>
                      </w:pPr>
                      <w:r w:rsidRPr="00F564EF">
                        <w:rPr>
                          <w:rFonts w:eastAsiaTheme="minorEastAsia"/>
                          <w:color w:val="2D96CD" w:themeColor="accent3"/>
                          <w:lang w:val="en-US"/>
                        </w:rPr>
                        <w:t>import</w:t>
                      </w:r>
                      <w:r w:rsidRPr="00F564EF">
                        <w:rPr>
                          <w:rFonts w:eastAsiaTheme="minorEastAsia"/>
                          <w:color w:val="00B050" w:themeColor="accent5"/>
                          <w:lang w:val="en-US"/>
                        </w:rPr>
                        <w:t xml:space="preserve"> </w:t>
                      </w:r>
                      <w:proofErr w:type="spellStart"/>
                      <w:r w:rsidRPr="00F564EF">
                        <w:rPr>
                          <w:rFonts w:eastAsiaTheme="minorEastAsia"/>
                          <w:color w:val="00B050" w:themeColor="accent5"/>
                          <w:lang w:val="en-US"/>
                        </w:rPr>
                        <w:t>gspread</w:t>
                      </w:r>
                      <w:proofErr w:type="spellEnd"/>
                    </w:p>
                    <w:p w14:paraId="734E2613" w14:textId="2A73EA1D" w:rsidR="00F564EF" w:rsidRPr="00F564EF" w:rsidRDefault="00F564EF" w:rsidP="00F564EF">
                      <w:pPr>
                        <w:spacing w:line="192" w:lineRule="auto"/>
                        <w:rPr>
                          <w:rFonts w:eastAsiaTheme="minorEastAsia"/>
                          <w:color w:val="F2F2F2" w:themeColor="background1"/>
                          <w:lang w:val="en-US"/>
                        </w:rPr>
                      </w:pPr>
                      <w:r w:rsidRPr="00F564EF">
                        <w:rPr>
                          <w:rFonts w:eastAsiaTheme="minorEastAsia"/>
                          <w:color w:val="2D96CD" w:themeColor="accent3"/>
                          <w:lang w:val="en-US"/>
                        </w:rPr>
                        <w:t xml:space="preserve">from </w:t>
                      </w:r>
                      <w:r w:rsidRPr="00F564EF">
                        <w:rPr>
                          <w:rFonts w:eastAsiaTheme="minorEastAsia"/>
                          <w:color w:val="00B050" w:themeColor="accent5"/>
                          <w:lang w:val="en-US"/>
                        </w:rPr>
                        <w:t xml:space="preserve">google.oauth2 </w:t>
                      </w:r>
                      <w:r w:rsidRPr="00F564EF">
                        <w:rPr>
                          <w:rFonts w:eastAsiaTheme="minorEastAsia"/>
                          <w:color w:val="2D96CD" w:themeColor="accent3"/>
                          <w:lang w:val="en-US"/>
                        </w:rPr>
                        <w:t xml:space="preserve">import </w:t>
                      </w:r>
                      <w:proofErr w:type="spellStart"/>
                      <w:r w:rsidRPr="00F564EF">
                        <w:rPr>
                          <w:rFonts w:eastAsiaTheme="minorEastAsia"/>
                          <w:color w:val="00B050" w:themeColor="accent5"/>
                          <w:lang w:val="en-US"/>
                        </w:rPr>
                        <w:t>service_account</w:t>
                      </w:r>
                      <w:proofErr w:type="spellEnd"/>
                    </w:p>
                    <w:p w14:paraId="1817A7C8" w14:textId="77777777" w:rsidR="00F564EF" w:rsidRPr="00227394" w:rsidRDefault="00F564EF" w:rsidP="00F564EF">
                      <w:pPr>
                        <w:rPr>
                          <w:rFonts w:eastAsiaTheme="minorEastAsia"/>
                          <w:color w:val="F2F2F2" w:themeColor="background1"/>
                          <w:lang w:val="en-GB"/>
                        </w:rPr>
                      </w:pPr>
                    </w:p>
                    <w:p w14:paraId="5E8C6751" w14:textId="77777777" w:rsidR="00F564EF" w:rsidRPr="00FE3AD6" w:rsidRDefault="00F564EF" w:rsidP="00F564EF">
                      <w:pPr>
                        <w:jc w:val="center"/>
                        <w:rPr>
                          <w:lang w:val="en-US"/>
                        </w:rPr>
                      </w:pPr>
                      <w:r>
                        <w:rPr>
                          <w:lang w:val="en-US"/>
                        </w:rPr>
                        <w:t xml:space="preserve"> </w:t>
                      </w:r>
                    </w:p>
                  </w:txbxContent>
                </v:textbox>
                <w10:anchorlock/>
              </v:roundrect>
            </w:pict>
          </mc:Fallback>
        </mc:AlternateContent>
      </w:r>
    </w:p>
    <w:p w14:paraId="15718A74" w14:textId="63D7EE1F" w:rsidR="00136E08" w:rsidRPr="00136E08" w:rsidRDefault="00136E08" w:rsidP="00136E08">
      <w:pPr>
        <w:pStyle w:val="ListParagraph"/>
        <w:numPr>
          <w:ilvl w:val="0"/>
          <w:numId w:val="36"/>
        </w:numPr>
        <w:jc w:val="both"/>
        <w:rPr>
          <w:lang w:val="en-GB"/>
        </w:rPr>
      </w:pPr>
      <w:r>
        <w:rPr>
          <w:lang w:val="en-GB"/>
        </w:rPr>
        <w:t xml:space="preserve">Add </w:t>
      </w:r>
      <w:proofErr w:type="spellStart"/>
      <w:r>
        <w:rPr>
          <w:lang w:val="en-GB"/>
        </w:rPr>
        <w:t>gspread</w:t>
      </w:r>
      <w:proofErr w:type="spellEnd"/>
      <w:r>
        <w:rPr>
          <w:lang w:val="en-GB"/>
        </w:rPr>
        <w:t xml:space="preserve">=={version} to requirements.txt in the repository to let Streamlit Cloud know to use this package.  </w:t>
      </w:r>
    </w:p>
    <w:p w14:paraId="7BDEA6A8" w14:textId="3162BE41" w:rsidR="00F564EF" w:rsidRDefault="00F564EF" w:rsidP="00F564EF">
      <w:pPr>
        <w:pStyle w:val="ListParagraph"/>
        <w:numPr>
          <w:ilvl w:val="0"/>
          <w:numId w:val="36"/>
        </w:numPr>
        <w:jc w:val="both"/>
        <w:rPr>
          <w:lang w:val="en-GB"/>
        </w:rPr>
      </w:pPr>
      <w:r>
        <w:rPr>
          <w:lang w:val="en-GB"/>
        </w:rPr>
        <w:t xml:space="preserve">Set up the scope and credentials to the Google Sheet: </w:t>
      </w:r>
    </w:p>
    <w:p w14:paraId="3C594A81" w14:textId="53BF39AE" w:rsidR="00F564EF" w:rsidRDefault="00F564EF" w:rsidP="004518AC">
      <w:pPr>
        <w:jc w:val="both"/>
        <w:rPr>
          <w:lang w:val="en-GB"/>
        </w:rPr>
      </w:pPr>
      <w:r>
        <w:rPr>
          <w:noProof/>
          <w:lang w:val="en-GB"/>
        </w:rPr>
        <mc:AlternateContent>
          <mc:Choice Requires="wps">
            <w:drawing>
              <wp:inline distT="0" distB="0" distL="0" distR="0" wp14:anchorId="6A14B8C0" wp14:editId="16E3E7D3">
                <wp:extent cx="5368636" cy="1661160"/>
                <wp:effectExtent l="0" t="0" r="22860" b="15240"/>
                <wp:docPr id="1942546142" name="Rectangle: Rounded Corners 1942546142"/>
                <wp:cNvGraphicFramePr/>
                <a:graphic xmlns:a="http://schemas.openxmlformats.org/drawingml/2006/main">
                  <a:graphicData uri="http://schemas.microsoft.com/office/word/2010/wordprocessingShape">
                    <wps:wsp>
                      <wps:cNvSpPr/>
                      <wps:spPr>
                        <a:xfrm>
                          <a:off x="0" y="0"/>
                          <a:ext cx="5368636" cy="1661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59B49D" w14:textId="27E43229" w:rsidR="00F564EF" w:rsidRPr="00F564EF" w:rsidRDefault="00F564EF" w:rsidP="009B7B0B">
                            <w:pPr>
                              <w:spacing w:line="192" w:lineRule="auto"/>
                              <w:rPr>
                                <w:rFonts w:eastAsiaTheme="minorEastAsia"/>
                                <w:color w:val="2D96CD" w:themeColor="accent3"/>
                                <w:lang w:val="en-US"/>
                              </w:rPr>
                            </w:pPr>
                            <w:r w:rsidRPr="004518AC">
                              <w:rPr>
                                <w:rFonts w:eastAsiaTheme="minorEastAsia"/>
                                <w:color w:val="F2F2F2" w:themeColor="background1"/>
                                <w:lang w:val="en-US"/>
                              </w:rPr>
                              <w:t xml:space="preserve">credentials = </w:t>
                            </w:r>
                            <w:proofErr w:type="spellStart"/>
                            <w:r w:rsidRPr="004518AC">
                              <w:rPr>
                                <w:rFonts w:eastAsiaTheme="minorEastAsia"/>
                                <w:color w:val="00B050" w:themeColor="accent5"/>
                                <w:lang w:val="en-US"/>
                              </w:rPr>
                              <w:t>service_account.Credentials</w:t>
                            </w:r>
                            <w:r w:rsidRPr="004518AC">
                              <w:rPr>
                                <w:rFonts w:eastAsiaTheme="minorEastAsia"/>
                                <w:color w:val="F2F2F2" w:themeColor="background1"/>
                                <w:lang w:val="en-US"/>
                              </w:rPr>
                              <w:t>.</w:t>
                            </w:r>
                            <w:r w:rsidRPr="009B7B0B">
                              <w:rPr>
                                <w:rFonts w:eastAsiaTheme="minorEastAsia"/>
                                <w:color w:val="FDDBAD" w:themeColor="accent2" w:themeTint="66"/>
                                <w:lang w:val="en-US"/>
                              </w:rPr>
                              <w:t>from_service_account_info</w:t>
                            </w:r>
                            <w:proofErr w:type="spellEnd"/>
                            <w:r w:rsidRPr="00F564EF">
                              <w:rPr>
                                <w:rFonts w:eastAsiaTheme="minorEastAsia"/>
                                <w:color w:val="2D96CD" w:themeColor="accent3"/>
                                <w:lang w:val="en-US"/>
                              </w:rPr>
                              <w:t>(</w:t>
                            </w:r>
                          </w:p>
                          <w:p w14:paraId="2172B524" w14:textId="77777777" w:rsidR="00F564EF" w:rsidRPr="004518AC" w:rsidRDefault="00F564EF" w:rsidP="009B7B0B">
                            <w:pPr>
                              <w:spacing w:line="192" w:lineRule="auto"/>
                              <w:ind w:left="708"/>
                              <w:rPr>
                                <w:rFonts w:eastAsiaTheme="minorEastAsia"/>
                                <w:color w:val="F2F2F2" w:themeColor="background1"/>
                                <w:lang w:val="en-US"/>
                              </w:rPr>
                            </w:pPr>
                            <w:r w:rsidRPr="00F564EF">
                              <w:rPr>
                                <w:rFonts w:eastAsiaTheme="minorEastAsia"/>
                                <w:color w:val="2D96CD" w:themeColor="accent3"/>
                                <w:lang w:val="en-US"/>
                              </w:rPr>
                              <w:t xml:space="preserve">        </w:t>
                            </w:r>
                            <w:proofErr w:type="spellStart"/>
                            <w:r w:rsidRPr="004518AC">
                              <w:rPr>
                                <w:rFonts w:eastAsiaTheme="minorEastAsia"/>
                                <w:color w:val="00B050" w:themeColor="accent5"/>
                                <w:lang w:val="en-US"/>
                              </w:rPr>
                              <w:t>st</w:t>
                            </w:r>
                            <w:r w:rsidRPr="00F564EF">
                              <w:rPr>
                                <w:rFonts w:eastAsiaTheme="minorEastAsia"/>
                                <w:color w:val="2D96CD" w:themeColor="accent3"/>
                                <w:lang w:val="en-US"/>
                              </w:rPr>
                              <w:t>.</w:t>
                            </w:r>
                            <w:r w:rsidRPr="004518AC">
                              <w:rPr>
                                <w:rFonts w:eastAsiaTheme="minorEastAsia"/>
                                <w:color w:val="F2F2F2" w:themeColor="background1"/>
                                <w:lang w:val="en-US"/>
                              </w:rPr>
                              <w:t>secrets</w:t>
                            </w:r>
                            <w:proofErr w:type="spellEnd"/>
                            <w:r w:rsidRPr="004518AC">
                              <w:rPr>
                                <w:rFonts w:eastAsiaTheme="minorEastAsia"/>
                                <w:color w:val="F2F2F2" w:themeColor="background1"/>
                                <w:lang w:val="en-US"/>
                              </w:rPr>
                              <w:t>[</w:t>
                            </w:r>
                            <w:r w:rsidRPr="004518AC">
                              <w:rPr>
                                <w:rFonts w:eastAsiaTheme="minorEastAsia"/>
                                <w:color w:val="FAA632" w:themeColor="accent2"/>
                                <w:lang w:val="en-US"/>
                              </w:rPr>
                              <w:t>"</w:t>
                            </w:r>
                            <w:proofErr w:type="spellStart"/>
                            <w:r w:rsidRPr="004518AC">
                              <w:rPr>
                                <w:rFonts w:eastAsiaTheme="minorEastAsia"/>
                                <w:color w:val="FAA632" w:themeColor="accent2"/>
                                <w:lang w:val="en-US"/>
                              </w:rPr>
                              <w:t>gcp_service_account</w:t>
                            </w:r>
                            <w:proofErr w:type="spellEnd"/>
                            <w:r w:rsidRPr="004518AC">
                              <w:rPr>
                                <w:rFonts w:eastAsiaTheme="minorEastAsia"/>
                                <w:color w:val="FAA632" w:themeColor="accent2"/>
                                <w:lang w:val="en-US"/>
                              </w:rPr>
                              <w:t>"</w:t>
                            </w:r>
                            <w:r w:rsidRPr="004518AC">
                              <w:rPr>
                                <w:rFonts w:eastAsiaTheme="minorEastAsia"/>
                                <w:color w:val="F2F2F2" w:themeColor="background1"/>
                                <w:lang w:val="en-US"/>
                              </w:rPr>
                              <w:t>],</w:t>
                            </w:r>
                          </w:p>
                          <w:p w14:paraId="489BF234" w14:textId="77777777" w:rsidR="00F564EF" w:rsidRPr="004518AC" w:rsidRDefault="00F564EF" w:rsidP="009B7B0B">
                            <w:pPr>
                              <w:spacing w:line="192" w:lineRule="auto"/>
                              <w:ind w:left="708"/>
                              <w:rPr>
                                <w:rFonts w:eastAsiaTheme="minorEastAsia"/>
                                <w:color w:val="F2F2F2" w:themeColor="background1"/>
                                <w:lang w:val="en-US"/>
                              </w:rPr>
                            </w:pPr>
                            <w:r w:rsidRPr="004518AC">
                              <w:rPr>
                                <w:rFonts w:eastAsiaTheme="minorEastAsia"/>
                                <w:color w:val="F2F2F2" w:themeColor="background1"/>
                                <w:lang w:val="en-US"/>
                              </w:rPr>
                              <w:t xml:space="preserve">        scopes=[</w:t>
                            </w:r>
                          </w:p>
                          <w:p w14:paraId="21A7A3B6" w14:textId="77777777" w:rsidR="00F564EF" w:rsidRPr="004518AC" w:rsidRDefault="00F564EF" w:rsidP="009B7B0B">
                            <w:pPr>
                              <w:spacing w:line="192" w:lineRule="auto"/>
                              <w:ind w:left="708"/>
                              <w:rPr>
                                <w:rFonts w:eastAsiaTheme="minorEastAsia"/>
                                <w:color w:val="F2F2F2" w:themeColor="background1"/>
                                <w:lang w:val="en-US"/>
                              </w:rPr>
                            </w:pPr>
                            <w:r w:rsidRPr="004518AC">
                              <w:rPr>
                                <w:rFonts w:eastAsiaTheme="minorEastAsia"/>
                                <w:color w:val="FAA632" w:themeColor="accent2"/>
                                <w:lang w:val="en-US"/>
                              </w:rPr>
                              <w:t xml:space="preserve">            "https://www.googleapis.com/auth/spreadsheets"</w:t>
                            </w:r>
                            <w:r w:rsidRPr="004518AC">
                              <w:rPr>
                                <w:rFonts w:eastAsiaTheme="minorEastAsia"/>
                                <w:color w:val="F2F2F2" w:themeColor="background1"/>
                                <w:lang w:val="en-US"/>
                              </w:rPr>
                              <w:t>,</w:t>
                            </w:r>
                          </w:p>
                          <w:p w14:paraId="37404965" w14:textId="77777777" w:rsidR="00F564EF" w:rsidRPr="004518AC" w:rsidRDefault="00F564EF" w:rsidP="009B7B0B">
                            <w:pPr>
                              <w:spacing w:line="192" w:lineRule="auto"/>
                              <w:ind w:left="708"/>
                              <w:rPr>
                                <w:rFonts w:eastAsiaTheme="minorEastAsia"/>
                                <w:color w:val="F2F2F2" w:themeColor="background1"/>
                                <w:lang w:val="en-US"/>
                              </w:rPr>
                            </w:pPr>
                            <w:r w:rsidRPr="004518AC">
                              <w:rPr>
                                <w:rFonts w:eastAsiaTheme="minorEastAsia"/>
                                <w:color w:val="F2F2F2" w:themeColor="background1"/>
                                <w:lang w:val="en-US"/>
                              </w:rPr>
                              <w:t xml:space="preserve">        ],</w:t>
                            </w:r>
                          </w:p>
                          <w:p w14:paraId="0F3CD83F" w14:textId="0F911DF1" w:rsidR="00F564EF" w:rsidRPr="004518AC" w:rsidRDefault="00F564EF" w:rsidP="009B7B0B">
                            <w:pPr>
                              <w:spacing w:line="192" w:lineRule="auto"/>
                              <w:rPr>
                                <w:rFonts w:eastAsiaTheme="minorEastAsia"/>
                                <w:color w:val="F2F2F2" w:themeColor="background1"/>
                                <w:lang w:val="en-GB"/>
                              </w:rPr>
                            </w:pPr>
                            <w:r w:rsidRPr="004518AC">
                              <w:rPr>
                                <w:rFonts w:eastAsiaTheme="minorEastAsia"/>
                                <w:color w:val="F2F2F2" w:themeColor="background1"/>
                                <w:lang w:val="en-US"/>
                              </w:rPr>
                              <w:t>)</w:t>
                            </w:r>
                          </w:p>
                          <w:p w14:paraId="2C40AAE6" w14:textId="77777777" w:rsidR="00F564EF" w:rsidRPr="00FE3AD6" w:rsidRDefault="00F564EF" w:rsidP="00F564EF">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14B8C0" id="Rectangle: Rounded Corners 1942546142" o:spid="_x0000_s1031" style="width:422.75pt;height:130.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" fillcolor="#3f3f3f [3204]" strokecolor="#1f1f1f [1604]" strokeweight="1pt">
                <v:stroke joinstyle="miter"/>
                <v:textbox>
                  <w:txbxContent>
                    <w:p w14:paraId="1959B49D" w14:textId="27E43229" w:rsidR="00F564EF" w:rsidRPr="00F564EF" w:rsidRDefault="00F564EF" w:rsidP="009B7B0B">
                      <w:pPr>
                        <w:spacing w:line="192" w:lineRule="auto"/>
                        <w:rPr>
                          <w:rFonts w:eastAsiaTheme="minorEastAsia"/>
                          <w:color w:val="2D96CD" w:themeColor="accent3"/>
                          <w:lang w:val="en-US"/>
                        </w:rPr>
                      </w:pPr>
                      <w:r w:rsidRPr="004518AC">
                        <w:rPr>
                          <w:rFonts w:eastAsiaTheme="minorEastAsia"/>
                          <w:color w:val="F2F2F2" w:themeColor="background1"/>
                          <w:lang w:val="en-US"/>
                        </w:rPr>
                        <w:t xml:space="preserve">credentials = </w:t>
                      </w:r>
                      <w:proofErr w:type="spellStart"/>
                      <w:r w:rsidRPr="004518AC">
                        <w:rPr>
                          <w:rFonts w:eastAsiaTheme="minorEastAsia"/>
                          <w:color w:val="00B050" w:themeColor="accent5"/>
                          <w:lang w:val="en-US"/>
                        </w:rPr>
                        <w:t>service_account.Credentials</w:t>
                      </w:r>
                      <w:r w:rsidRPr="004518AC">
                        <w:rPr>
                          <w:rFonts w:eastAsiaTheme="minorEastAsia"/>
                          <w:color w:val="F2F2F2" w:themeColor="background1"/>
                          <w:lang w:val="en-US"/>
                        </w:rPr>
                        <w:t>.</w:t>
                      </w:r>
                      <w:r w:rsidRPr="009B7B0B">
                        <w:rPr>
                          <w:rFonts w:eastAsiaTheme="minorEastAsia"/>
                          <w:color w:val="FDDBAD" w:themeColor="accent2" w:themeTint="66"/>
                          <w:lang w:val="en-US"/>
                        </w:rPr>
                        <w:t>from_service_account_info</w:t>
                      </w:r>
                      <w:proofErr w:type="spellEnd"/>
                      <w:r w:rsidRPr="00F564EF">
                        <w:rPr>
                          <w:rFonts w:eastAsiaTheme="minorEastAsia"/>
                          <w:color w:val="2D96CD" w:themeColor="accent3"/>
                          <w:lang w:val="en-US"/>
                        </w:rPr>
                        <w:t>(</w:t>
                      </w:r>
                    </w:p>
                    <w:p w14:paraId="2172B524" w14:textId="77777777" w:rsidR="00F564EF" w:rsidRPr="004518AC" w:rsidRDefault="00F564EF" w:rsidP="009B7B0B">
                      <w:pPr>
                        <w:spacing w:line="192" w:lineRule="auto"/>
                        <w:ind w:left="708"/>
                        <w:rPr>
                          <w:rFonts w:eastAsiaTheme="minorEastAsia"/>
                          <w:color w:val="F2F2F2" w:themeColor="background1"/>
                          <w:lang w:val="en-US"/>
                        </w:rPr>
                      </w:pPr>
                      <w:r w:rsidRPr="00F564EF">
                        <w:rPr>
                          <w:rFonts w:eastAsiaTheme="minorEastAsia"/>
                          <w:color w:val="2D96CD" w:themeColor="accent3"/>
                          <w:lang w:val="en-US"/>
                        </w:rPr>
                        <w:t xml:space="preserve">        </w:t>
                      </w:r>
                      <w:proofErr w:type="spellStart"/>
                      <w:r w:rsidRPr="004518AC">
                        <w:rPr>
                          <w:rFonts w:eastAsiaTheme="minorEastAsia"/>
                          <w:color w:val="00B050" w:themeColor="accent5"/>
                          <w:lang w:val="en-US"/>
                        </w:rPr>
                        <w:t>st</w:t>
                      </w:r>
                      <w:r w:rsidRPr="00F564EF">
                        <w:rPr>
                          <w:rFonts w:eastAsiaTheme="minorEastAsia"/>
                          <w:color w:val="2D96CD" w:themeColor="accent3"/>
                          <w:lang w:val="en-US"/>
                        </w:rPr>
                        <w:t>.</w:t>
                      </w:r>
                      <w:r w:rsidRPr="004518AC">
                        <w:rPr>
                          <w:rFonts w:eastAsiaTheme="minorEastAsia"/>
                          <w:color w:val="F2F2F2" w:themeColor="background1"/>
                          <w:lang w:val="en-US"/>
                        </w:rPr>
                        <w:t>secrets</w:t>
                      </w:r>
                      <w:proofErr w:type="spellEnd"/>
                      <w:r w:rsidRPr="004518AC">
                        <w:rPr>
                          <w:rFonts w:eastAsiaTheme="minorEastAsia"/>
                          <w:color w:val="F2F2F2" w:themeColor="background1"/>
                          <w:lang w:val="en-US"/>
                        </w:rPr>
                        <w:t>[</w:t>
                      </w:r>
                      <w:r w:rsidRPr="004518AC">
                        <w:rPr>
                          <w:rFonts w:eastAsiaTheme="minorEastAsia"/>
                          <w:color w:val="FAA632" w:themeColor="accent2"/>
                          <w:lang w:val="en-US"/>
                        </w:rPr>
                        <w:t>"</w:t>
                      </w:r>
                      <w:proofErr w:type="spellStart"/>
                      <w:r w:rsidRPr="004518AC">
                        <w:rPr>
                          <w:rFonts w:eastAsiaTheme="minorEastAsia"/>
                          <w:color w:val="FAA632" w:themeColor="accent2"/>
                          <w:lang w:val="en-US"/>
                        </w:rPr>
                        <w:t>gcp_service_account</w:t>
                      </w:r>
                      <w:proofErr w:type="spellEnd"/>
                      <w:r w:rsidRPr="004518AC">
                        <w:rPr>
                          <w:rFonts w:eastAsiaTheme="minorEastAsia"/>
                          <w:color w:val="FAA632" w:themeColor="accent2"/>
                          <w:lang w:val="en-US"/>
                        </w:rPr>
                        <w:t>"</w:t>
                      </w:r>
                      <w:r w:rsidRPr="004518AC">
                        <w:rPr>
                          <w:rFonts w:eastAsiaTheme="minorEastAsia"/>
                          <w:color w:val="F2F2F2" w:themeColor="background1"/>
                          <w:lang w:val="en-US"/>
                        </w:rPr>
                        <w:t>],</w:t>
                      </w:r>
                    </w:p>
                    <w:p w14:paraId="489BF234" w14:textId="77777777" w:rsidR="00F564EF" w:rsidRPr="004518AC" w:rsidRDefault="00F564EF" w:rsidP="009B7B0B">
                      <w:pPr>
                        <w:spacing w:line="192" w:lineRule="auto"/>
                        <w:ind w:left="708"/>
                        <w:rPr>
                          <w:rFonts w:eastAsiaTheme="minorEastAsia"/>
                          <w:color w:val="F2F2F2" w:themeColor="background1"/>
                          <w:lang w:val="en-US"/>
                        </w:rPr>
                      </w:pPr>
                      <w:r w:rsidRPr="004518AC">
                        <w:rPr>
                          <w:rFonts w:eastAsiaTheme="minorEastAsia"/>
                          <w:color w:val="F2F2F2" w:themeColor="background1"/>
                          <w:lang w:val="en-US"/>
                        </w:rPr>
                        <w:t xml:space="preserve">        scopes=[</w:t>
                      </w:r>
                    </w:p>
                    <w:p w14:paraId="21A7A3B6" w14:textId="77777777" w:rsidR="00F564EF" w:rsidRPr="004518AC" w:rsidRDefault="00F564EF" w:rsidP="009B7B0B">
                      <w:pPr>
                        <w:spacing w:line="192" w:lineRule="auto"/>
                        <w:ind w:left="708"/>
                        <w:rPr>
                          <w:rFonts w:eastAsiaTheme="minorEastAsia"/>
                          <w:color w:val="F2F2F2" w:themeColor="background1"/>
                          <w:lang w:val="en-US"/>
                        </w:rPr>
                      </w:pPr>
                      <w:r w:rsidRPr="004518AC">
                        <w:rPr>
                          <w:rFonts w:eastAsiaTheme="minorEastAsia"/>
                          <w:color w:val="FAA632" w:themeColor="accent2"/>
                          <w:lang w:val="en-US"/>
                        </w:rPr>
                        <w:t xml:space="preserve">            "https://www.googleapis.com/auth/spreadsheets"</w:t>
                      </w:r>
                      <w:r w:rsidRPr="004518AC">
                        <w:rPr>
                          <w:rFonts w:eastAsiaTheme="minorEastAsia"/>
                          <w:color w:val="F2F2F2" w:themeColor="background1"/>
                          <w:lang w:val="en-US"/>
                        </w:rPr>
                        <w:t>,</w:t>
                      </w:r>
                    </w:p>
                    <w:p w14:paraId="37404965" w14:textId="77777777" w:rsidR="00F564EF" w:rsidRPr="004518AC" w:rsidRDefault="00F564EF" w:rsidP="009B7B0B">
                      <w:pPr>
                        <w:spacing w:line="192" w:lineRule="auto"/>
                        <w:ind w:left="708"/>
                        <w:rPr>
                          <w:rFonts w:eastAsiaTheme="minorEastAsia"/>
                          <w:color w:val="F2F2F2" w:themeColor="background1"/>
                          <w:lang w:val="en-US"/>
                        </w:rPr>
                      </w:pPr>
                      <w:r w:rsidRPr="004518AC">
                        <w:rPr>
                          <w:rFonts w:eastAsiaTheme="minorEastAsia"/>
                          <w:color w:val="F2F2F2" w:themeColor="background1"/>
                          <w:lang w:val="en-US"/>
                        </w:rPr>
                        <w:t xml:space="preserve">        ],</w:t>
                      </w:r>
                    </w:p>
                    <w:p w14:paraId="0F3CD83F" w14:textId="0F911DF1" w:rsidR="00F564EF" w:rsidRPr="004518AC" w:rsidRDefault="00F564EF" w:rsidP="009B7B0B">
                      <w:pPr>
                        <w:spacing w:line="192" w:lineRule="auto"/>
                        <w:rPr>
                          <w:rFonts w:eastAsiaTheme="minorEastAsia"/>
                          <w:color w:val="F2F2F2" w:themeColor="background1"/>
                          <w:lang w:val="en-GB"/>
                        </w:rPr>
                      </w:pPr>
                      <w:r w:rsidRPr="004518AC">
                        <w:rPr>
                          <w:rFonts w:eastAsiaTheme="minorEastAsia"/>
                          <w:color w:val="F2F2F2" w:themeColor="background1"/>
                          <w:lang w:val="en-US"/>
                        </w:rPr>
                        <w:t>)</w:t>
                      </w:r>
                    </w:p>
                    <w:p w14:paraId="2C40AAE6" w14:textId="77777777" w:rsidR="00F564EF" w:rsidRPr="00FE3AD6" w:rsidRDefault="00F564EF" w:rsidP="00F564EF">
                      <w:pPr>
                        <w:jc w:val="center"/>
                        <w:rPr>
                          <w:lang w:val="en-US"/>
                        </w:rPr>
                      </w:pPr>
                      <w:r>
                        <w:rPr>
                          <w:lang w:val="en-US"/>
                        </w:rPr>
                        <w:t xml:space="preserve"> </w:t>
                      </w:r>
                    </w:p>
                  </w:txbxContent>
                </v:textbox>
                <w10:anchorlock/>
              </v:roundrect>
            </w:pict>
          </mc:Fallback>
        </mc:AlternateContent>
      </w:r>
    </w:p>
    <w:p w14:paraId="016BC64E" w14:textId="285CBB15" w:rsidR="00F564EF" w:rsidRPr="00F564EF" w:rsidRDefault="00F564EF" w:rsidP="00F564EF">
      <w:pPr>
        <w:pStyle w:val="ListParagraph"/>
        <w:numPr>
          <w:ilvl w:val="0"/>
          <w:numId w:val="36"/>
        </w:numPr>
        <w:jc w:val="both"/>
        <w:rPr>
          <w:lang w:val="en-GB"/>
        </w:rPr>
      </w:pPr>
      <w:r>
        <w:rPr>
          <w:lang w:val="en-GB"/>
        </w:rPr>
        <w:t xml:space="preserve">Open the Google Sheet as </w:t>
      </w:r>
      <w:proofErr w:type="spellStart"/>
      <w:r>
        <w:rPr>
          <w:lang w:val="en-GB"/>
        </w:rPr>
        <w:t>sh</w:t>
      </w:r>
      <w:proofErr w:type="spellEnd"/>
      <w:r>
        <w:rPr>
          <w:lang w:val="en-GB"/>
        </w:rPr>
        <w:t xml:space="preserve">: </w:t>
      </w:r>
    </w:p>
    <w:p w14:paraId="5A9C0700" w14:textId="524A8BF2" w:rsidR="00F564EF" w:rsidRPr="00F564EF" w:rsidRDefault="00F564EF" w:rsidP="009B7B0B">
      <w:pPr>
        <w:jc w:val="both"/>
        <w:rPr>
          <w:lang w:val="en-GB"/>
        </w:rPr>
      </w:pPr>
      <w:r>
        <w:rPr>
          <w:noProof/>
          <w:lang w:val="en-GB"/>
        </w:rPr>
        <mc:AlternateContent>
          <mc:Choice Requires="wps">
            <w:drawing>
              <wp:inline distT="0" distB="0" distL="0" distR="0" wp14:anchorId="10E7A154" wp14:editId="60080263">
                <wp:extent cx="5356860" cy="838200"/>
                <wp:effectExtent l="0" t="0" r="15240" b="19050"/>
                <wp:docPr id="156932835" name="Rectangle: Rounded Corners 156932835"/>
                <wp:cNvGraphicFramePr/>
                <a:graphic xmlns:a="http://schemas.openxmlformats.org/drawingml/2006/main">
                  <a:graphicData uri="http://schemas.microsoft.com/office/word/2010/wordprocessingShape">
                    <wps:wsp>
                      <wps:cNvSpPr/>
                      <wps:spPr>
                        <a:xfrm>
                          <a:off x="0" y="0"/>
                          <a:ext cx="5356860" cy="838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005A4" w14:textId="77777777" w:rsidR="00F564EF" w:rsidRPr="004518AC" w:rsidRDefault="00F564EF" w:rsidP="009B7B0B">
                            <w:pPr>
                              <w:spacing w:line="192" w:lineRule="auto"/>
                              <w:rPr>
                                <w:rFonts w:eastAsiaTheme="minorEastAsia"/>
                                <w:color w:val="F2F2F2" w:themeColor="background1"/>
                                <w:lang w:val="en-US"/>
                              </w:rPr>
                            </w:pPr>
                            <w:r w:rsidRPr="004518AC">
                              <w:rPr>
                                <w:rFonts w:eastAsiaTheme="minorEastAsia"/>
                                <w:color w:val="F2F2F2" w:themeColor="background1"/>
                                <w:lang w:val="en-US"/>
                              </w:rPr>
                              <w:t xml:space="preserve">client = </w:t>
                            </w:r>
                            <w:proofErr w:type="spellStart"/>
                            <w:r w:rsidRPr="004518AC">
                              <w:rPr>
                                <w:rFonts w:eastAsiaTheme="minorEastAsia"/>
                                <w:color w:val="00B050" w:themeColor="accent5"/>
                                <w:lang w:val="en-US"/>
                              </w:rPr>
                              <w:t>gspread</w:t>
                            </w:r>
                            <w:r w:rsidRPr="004518AC">
                              <w:rPr>
                                <w:rFonts w:eastAsiaTheme="minorEastAsia"/>
                                <w:color w:val="F2F2F2" w:themeColor="background1"/>
                                <w:lang w:val="en-US"/>
                              </w:rPr>
                              <w:t>.</w:t>
                            </w:r>
                            <w:r w:rsidRPr="009B7B0B">
                              <w:rPr>
                                <w:rFonts w:eastAsiaTheme="minorEastAsia"/>
                                <w:color w:val="FDDBAD" w:themeColor="accent2" w:themeTint="66"/>
                                <w:lang w:val="en-US"/>
                              </w:rPr>
                              <w:t>authorize</w:t>
                            </w:r>
                            <w:proofErr w:type="spellEnd"/>
                            <w:r w:rsidRPr="004518AC">
                              <w:rPr>
                                <w:rFonts w:eastAsiaTheme="minorEastAsia"/>
                                <w:color w:val="F2F2F2" w:themeColor="background1"/>
                                <w:lang w:val="en-US"/>
                              </w:rPr>
                              <w:t>(credentials)</w:t>
                            </w:r>
                          </w:p>
                          <w:p w14:paraId="110B2B47" w14:textId="099B3F82" w:rsidR="00F564EF" w:rsidRPr="004518AC" w:rsidRDefault="00F564EF" w:rsidP="009B7B0B">
                            <w:pPr>
                              <w:spacing w:line="192" w:lineRule="auto"/>
                              <w:rPr>
                                <w:rFonts w:eastAsiaTheme="minorEastAsia"/>
                                <w:color w:val="F2F2F2" w:themeColor="background1"/>
                                <w:lang w:val="en-US"/>
                              </w:rPr>
                            </w:pPr>
                            <w:proofErr w:type="spellStart"/>
                            <w:r w:rsidRPr="004518AC">
                              <w:rPr>
                                <w:rFonts w:eastAsiaTheme="minorEastAsia"/>
                                <w:color w:val="F2F2F2" w:themeColor="background1"/>
                                <w:lang w:val="en-US"/>
                              </w:rPr>
                              <w:t>sheets_url</w:t>
                            </w:r>
                            <w:proofErr w:type="spellEnd"/>
                            <w:r w:rsidRPr="004518AC">
                              <w:rPr>
                                <w:rFonts w:eastAsiaTheme="minorEastAsia"/>
                                <w:color w:val="F2F2F2" w:themeColor="background1"/>
                                <w:lang w:val="en-US"/>
                              </w:rPr>
                              <w:t xml:space="preserve"> = </w:t>
                            </w:r>
                            <w:proofErr w:type="spellStart"/>
                            <w:r w:rsidRPr="004518AC">
                              <w:rPr>
                                <w:rFonts w:eastAsiaTheme="minorEastAsia"/>
                                <w:color w:val="00B050" w:themeColor="accent5"/>
                                <w:lang w:val="en-US"/>
                              </w:rPr>
                              <w:t>st</w:t>
                            </w:r>
                            <w:r w:rsidRPr="004518AC">
                              <w:rPr>
                                <w:rFonts w:eastAsiaTheme="minorEastAsia"/>
                                <w:color w:val="F2F2F2" w:themeColor="background1"/>
                                <w:lang w:val="en-US"/>
                              </w:rPr>
                              <w:t>.secrets</w:t>
                            </w:r>
                            <w:proofErr w:type="spellEnd"/>
                            <w:r w:rsidRPr="004518AC">
                              <w:rPr>
                                <w:rFonts w:eastAsiaTheme="minorEastAsia"/>
                                <w:color w:val="F2F2F2" w:themeColor="background1"/>
                                <w:lang w:val="en-US"/>
                              </w:rPr>
                              <w:t>[</w:t>
                            </w:r>
                            <w:r w:rsidRPr="004518AC">
                              <w:rPr>
                                <w:rFonts w:eastAsiaTheme="minorEastAsia"/>
                                <w:color w:val="FAA632" w:themeColor="accent2"/>
                                <w:lang w:val="en-US"/>
                              </w:rPr>
                              <w:t>"</w:t>
                            </w:r>
                            <w:proofErr w:type="spellStart"/>
                            <w:r w:rsidRPr="004518AC">
                              <w:rPr>
                                <w:rFonts w:eastAsiaTheme="minorEastAsia"/>
                                <w:color w:val="FAA632" w:themeColor="accent2"/>
                                <w:lang w:val="en-US"/>
                              </w:rPr>
                              <w:t>sheet_url</w:t>
                            </w:r>
                            <w:proofErr w:type="spellEnd"/>
                            <w:r w:rsidRPr="004518AC">
                              <w:rPr>
                                <w:rFonts w:eastAsiaTheme="minorEastAsia"/>
                                <w:color w:val="FAA632" w:themeColor="accent2"/>
                                <w:lang w:val="en-US"/>
                              </w:rPr>
                              <w:t>"</w:t>
                            </w:r>
                            <w:r w:rsidRPr="004518AC">
                              <w:rPr>
                                <w:rFonts w:eastAsiaTheme="minorEastAsia"/>
                                <w:color w:val="F2F2F2" w:themeColor="background1"/>
                                <w:lang w:val="en-US"/>
                              </w:rPr>
                              <w:t>]</w:t>
                            </w:r>
                          </w:p>
                          <w:p w14:paraId="14A10B5F" w14:textId="56BABC3E" w:rsidR="00F564EF" w:rsidRPr="004518AC" w:rsidRDefault="00F564EF" w:rsidP="009B7B0B">
                            <w:pPr>
                              <w:spacing w:line="192" w:lineRule="auto"/>
                              <w:rPr>
                                <w:rFonts w:eastAsiaTheme="minorEastAsia"/>
                                <w:color w:val="F2F2F2" w:themeColor="background1"/>
                                <w:lang w:val="en-US"/>
                              </w:rPr>
                            </w:pPr>
                            <w:proofErr w:type="spellStart"/>
                            <w:r w:rsidRPr="004518AC">
                              <w:rPr>
                                <w:rFonts w:eastAsiaTheme="minorEastAsia"/>
                                <w:color w:val="F2F2F2" w:themeColor="background1"/>
                                <w:lang w:val="en-US"/>
                              </w:rPr>
                              <w:t>sh</w:t>
                            </w:r>
                            <w:proofErr w:type="spellEnd"/>
                            <w:r w:rsidRPr="004518AC">
                              <w:rPr>
                                <w:rFonts w:eastAsiaTheme="minorEastAsia"/>
                                <w:color w:val="F2F2F2" w:themeColor="background1"/>
                                <w:lang w:val="en-US"/>
                              </w:rPr>
                              <w:t xml:space="preserve"> = </w:t>
                            </w:r>
                            <w:proofErr w:type="spellStart"/>
                            <w:r w:rsidRPr="004518AC">
                              <w:rPr>
                                <w:rFonts w:eastAsiaTheme="minorEastAsia"/>
                                <w:color w:val="F2F2F2" w:themeColor="background1"/>
                                <w:lang w:val="en-US"/>
                              </w:rPr>
                              <w:t>client.</w:t>
                            </w:r>
                            <w:r w:rsidRPr="009B7B0B">
                              <w:rPr>
                                <w:rFonts w:eastAsiaTheme="minorEastAsia"/>
                                <w:color w:val="FDDBAD" w:themeColor="accent2" w:themeTint="66"/>
                                <w:lang w:val="en-US"/>
                              </w:rPr>
                              <w:t>open_by_url</w:t>
                            </w:r>
                            <w:proofErr w:type="spellEnd"/>
                            <w:r w:rsidRPr="004518AC">
                              <w:rPr>
                                <w:rFonts w:eastAsiaTheme="minorEastAsia"/>
                                <w:color w:val="F2F2F2" w:themeColor="background1"/>
                                <w:lang w:val="en-US"/>
                              </w:rPr>
                              <w:t>(</w:t>
                            </w:r>
                            <w:proofErr w:type="spellStart"/>
                            <w:r w:rsidRPr="004518AC">
                              <w:rPr>
                                <w:rFonts w:eastAsiaTheme="minorEastAsia"/>
                                <w:color w:val="F2F2F2" w:themeColor="background1"/>
                                <w:lang w:val="en-US"/>
                              </w:rPr>
                              <w:t>sheets_url</w:t>
                            </w:r>
                            <w:proofErr w:type="spellEnd"/>
                            <w:r w:rsidRPr="004518AC">
                              <w:rPr>
                                <w:rFonts w:eastAsiaTheme="minorEastAsia"/>
                                <w:color w:val="F2F2F2" w:themeColor="background1"/>
                                <w:lang w:val="en-US"/>
                              </w:rPr>
                              <w:t>)</w:t>
                            </w:r>
                          </w:p>
                          <w:p w14:paraId="013DF79C" w14:textId="77777777" w:rsidR="00F564EF" w:rsidRPr="00FE3AD6" w:rsidRDefault="00F564EF" w:rsidP="00F564EF">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0E7A154" id="Rectangle: Rounded Corners 156932835" o:spid="_x0000_s1032" style="width:421.8pt;height:6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" fillcolor="#3f3f3f [3204]" strokecolor="#1f1f1f [1604]" strokeweight="1pt">
                <v:stroke joinstyle="miter"/>
                <v:textbox>
                  <w:txbxContent>
                    <w:p w14:paraId="23E005A4" w14:textId="77777777" w:rsidR="00F564EF" w:rsidRPr="004518AC" w:rsidRDefault="00F564EF" w:rsidP="009B7B0B">
                      <w:pPr>
                        <w:spacing w:line="192" w:lineRule="auto"/>
                        <w:rPr>
                          <w:rFonts w:eastAsiaTheme="minorEastAsia"/>
                          <w:color w:val="F2F2F2" w:themeColor="background1"/>
                          <w:lang w:val="en-US"/>
                        </w:rPr>
                      </w:pPr>
                      <w:r w:rsidRPr="004518AC">
                        <w:rPr>
                          <w:rFonts w:eastAsiaTheme="minorEastAsia"/>
                          <w:color w:val="F2F2F2" w:themeColor="background1"/>
                          <w:lang w:val="en-US"/>
                        </w:rPr>
                        <w:t xml:space="preserve">client = </w:t>
                      </w:r>
                      <w:proofErr w:type="spellStart"/>
                      <w:r w:rsidRPr="004518AC">
                        <w:rPr>
                          <w:rFonts w:eastAsiaTheme="minorEastAsia"/>
                          <w:color w:val="00B050" w:themeColor="accent5"/>
                          <w:lang w:val="en-US"/>
                        </w:rPr>
                        <w:t>gspread</w:t>
                      </w:r>
                      <w:r w:rsidRPr="004518AC">
                        <w:rPr>
                          <w:rFonts w:eastAsiaTheme="minorEastAsia"/>
                          <w:color w:val="F2F2F2" w:themeColor="background1"/>
                          <w:lang w:val="en-US"/>
                        </w:rPr>
                        <w:t>.</w:t>
                      </w:r>
                      <w:r w:rsidRPr="009B7B0B">
                        <w:rPr>
                          <w:rFonts w:eastAsiaTheme="minorEastAsia"/>
                          <w:color w:val="FDDBAD" w:themeColor="accent2" w:themeTint="66"/>
                          <w:lang w:val="en-US"/>
                        </w:rPr>
                        <w:t>authorize</w:t>
                      </w:r>
                      <w:proofErr w:type="spellEnd"/>
                      <w:r w:rsidRPr="004518AC">
                        <w:rPr>
                          <w:rFonts w:eastAsiaTheme="minorEastAsia"/>
                          <w:color w:val="F2F2F2" w:themeColor="background1"/>
                          <w:lang w:val="en-US"/>
                        </w:rPr>
                        <w:t>(credentials)</w:t>
                      </w:r>
                    </w:p>
                    <w:p w14:paraId="110B2B47" w14:textId="099B3F82" w:rsidR="00F564EF" w:rsidRPr="004518AC" w:rsidRDefault="00F564EF" w:rsidP="009B7B0B">
                      <w:pPr>
                        <w:spacing w:line="192" w:lineRule="auto"/>
                        <w:rPr>
                          <w:rFonts w:eastAsiaTheme="minorEastAsia"/>
                          <w:color w:val="F2F2F2" w:themeColor="background1"/>
                          <w:lang w:val="en-US"/>
                        </w:rPr>
                      </w:pPr>
                      <w:proofErr w:type="spellStart"/>
                      <w:r w:rsidRPr="004518AC">
                        <w:rPr>
                          <w:rFonts w:eastAsiaTheme="minorEastAsia"/>
                          <w:color w:val="F2F2F2" w:themeColor="background1"/>
                          <w:lang w:val="en-US"/>
                        </w:rPr>
                        <w:t>sheets_url</w:t>
                      </w:r>
                      <w:proofErr w:type="spellEnd"/>
                      <w:r w:rsidRPr="004518AC">
                        <w:rPr>
                          <w:rFonts w:eastAsiaTheme="minorEastAsia"/>
                          <w:color w:val="F2F2F2" w:themeColor="background1"/>
                          <w:lang w:val="en-US"/>
                        </w:rPr>
                        <w:t xml:space="preserve"> = </w:t>
                      </w:r>
                      <w:proofErr w:type="spellStart"/>
                      <w:r w:rsidRPr="004518AC">
                        <w:rPr>
                          <w:rFonts w:eastAsiaTheme="minorEastAsia"/>
                          <w:color w:val="00B050" w:themeColor="accent5"/>
                          <w:lang w:val="en-US"/>
                        </w:rPr>
                        <w:t>st</w:t>
                      </w:r>
                      <w:r w:rsidRPr="004518AC">
                        <w:rPr>
                          <w:rFonts w:eastAsiaTheme="minorEastAsia"/>
                          <w:color w:val="F2F2F2" w:themeColor="background1"/>
                          <w:lang w:val="en-US"/>
                        </w:rPr>
                        <w:t>.secrets</w:t>
                      </w:r>
                      <w:proofErr w:type="spellEnd"/>
                      <w:r w:rsidRPr="004518AC">
                        <w:rPr>
                          <w:rFonts w:eastAsiaTheme="minorEastAsia"/>
                          <w:color w:val="F2F2F2" w:themeColor="background1"/>
                          <w:lang w:val="en-US"/>
                        </w:rPr>
                        <w:t>[</w:t>
                      </w:r>
                      <w:r w:rsidRPr="004518AC">
                        <w:rPr>
                          <w:rFonts w:eastAsiaTheme="minorEastAsia"/>
                          <w:color w:val="FAA632" w:themeColor="accent2"/>
                          <w:lang w:val="en-US"/>
                        </w:rPr>
                        <w:t>"</w:t>
                      </w:r>
                      <w:proofErr w:type="spellStart"/>
                      <w:r w:rsidRPr="004518AC">
                        <w:rPr>
                          <w:rFonts w:eastAsiaTheme="minorEastAsia"/>
                          <w:color w:val="FAA632" w:themeColor="accent2"/>
                          <w:lang w:val="en-US"/>
                        </w:rPr>
                        <w:t>sheet_url</w:t>
                      </w:r>
                      <w:proofErr w:type="spellEnd"/>
                      <w:r w:rsidRPr="004518AC">
                        <w:rPr>
                          <w:rFonts w:eastAsiaTheme="minorEastAsia"/>
                          <w:color w:val="FAA632" w:themeColor="accent2"/>
                          <w:lang w:val="en-US"/>
                        </w:rPr>
                        <w:t>"</w:t>
                      </w:r>
                      <w:r w:rsidRPr="004518AC">
                        <w:rPr>
                          <w:rFonts w:eastAsiaTheme="minorEastAsia"/>
                          <w:color w:val="F2F2F2" w:themeColor="background1"/>
                          <w:lang w:val="en-US"/>
                        </w:rPr>
                        <w:t>]</w:t>
                      </w:r>
                    </w:p>
                    <w:p w14:paraId="14A10B5F" w14:textId="56BABC3E" w:rsidR="00F564EF" w:rsidRPr="004518AC" w:rsidRDefault="00F564EF" w:rsidP="009B7B0B">
                      <w:pPr>
                        <w:spacing w:line="192" w:lineRule="auto"/>
                        <w:rPr>
                          <w:rFonts w:eastAsiaTheme="minorEastAsia"/>
                          <w:color w:val="F2F2F2" w:themeColor="background1"/>
                          <w:lang w:val="en-US"/>
                        </w:rPr>
                      </w:pPr>
                      <w:proofErr w:type="spellStart"/>
                      <w:r w:rsidRPr="004518AC">
                        <w:rPr>
                          <w:rFonts w:eastAsiaTheme="minorEastAsia"/>
                          <w:color w:val="F2F2F2" w:themeColor="background1"/>
                          <w:lang w:val="en-US"/>
                        </w:rPr>
                        <w:t>sh</w:t>
                      </w:r>
                      <w:proofErr w:type="spellEnd"/>
                      <w:r w:rsidRPr="004518AC">
                        <w:rPr>
                          <w:rFonts w:eastAsiaTheme="minorEastAsia"/>
                          <w:color w:val="F2F2F2" w:themeColor="background1"/>
                          <w:lang w:val="en-US"/>
                        </w:rPr>
                        <w:t xml:space="preserve"> = </w:t>
                      </w:r>
                      <w:proofErr w:type="spellStart"/>
                      <w:r w:rsidRPr="004518AC">
                        <w:rPr>
                          <w:rFonts w:eastAsiaTheme="minorEastAsia"/>
                          <w:color w:val="F2F2F2" w:themeColor="background1"/>
                          <w:lang w:val="en-US"/>
                        </w:rPr>
                        <w:t>client.</w:t>
                      </w:r>
                      <w:r w:rsidRPr="009B7B0B">
                        <w:rPr>
                          <w:rFonts w:eastAsiaTheme="minorEastAsia"/>
                          <w:color w:val="FDDBAD" w:themeColor="accent2" w:themeTint="66"/>
                          <w:lang w:val="en-US"/>
                        </w:rPr>
                        <w:t>open_by_url</w:t>
                      </w:r>
                      <w:proofErr w:type="spellEnd"/>
                      <w:r w:rsidRPr="004518AC">
                        <w:rPr>
                          <w:rFonts w:eastAsiaTheme="minorEastAsia"/>
                          <w:color w:val="F2F2F2" w:themeColor="background1"/>
                          <w:lang w:val="en-US"/>
                        </w:rPr>
                        <w:t>(</w:t>
                      </w:r>
                      <w:proofErr w:type="spellStart"/>
                      <w:r w:rsidRPr="004518AC">
                        <w:rPr>
                          <w:rFonts w:eastAsiaTheme="minorEastAsia"/>
                          <w:color w:val="F2F2F2" w:themeColor="background1"/>
                          <w:lang w:val="en-US"/>
                        </w:rPr>
                        <w:t>sheets_url</w:t>
                      </w:r>
                      <w:proofErr w:type="spellEnd"/>
                      <w:r w:rsidRPr="004518AC">
                        <w:rPr>
                          <w:rFonts w:eastAsiaTheme="minorEastAsia"/>
                          <w:color w:val="F2F2F2" w:themeColor="background1"/>
                          <w:lang w:val="en-US"/>
                        </w:rPr>
                        <w:t>)</w:t>
                      </w:r>
                    </w:p>
                    <w:p w14:paraId="013DF79C" w14:textId="77777777" w:rsidR="00F564EF" w:rsidRPr="00FE3AD6" w:rsidRDefault="00F564EF" w:rsidP="00F564EF">
                      <w:pPr>
                        <w:jc w:val="center"/>
                        <w:rPr>
                          <w:lang w:val="en-US"/>
                        </w:rPr>
                      </w:pPr>
                      <w:r>
                        <w:rPr>
                          <w:lang w:val="en-US"/>
                        </w:rPr>
                        <w:t xml:space="preserve"> </w:t>
                      </w:r>
                    </w:p>
                  </w:txbxContent>
                </v:textbox>
                <w10:anchorlock/>
              </v:roundrect>
            </w:pict>
          </mc:Fallback>
        </mc:AlternateContent>
      </w:r>
    </w:p>
    <w:p w14:paraId="5341E11A" w14:textId="072BCB75" w:rsidR="00F564EF" w:rsidRDefault="004518AC" w:rsidP="004518AC">
      <w:pPr>
        <w:pStyle w:val="ListParagraph"/>
        <w:numPr>
          <w:ilvl w:val="0"/>
          <w:numId w:val="36"/>
        </w:numPr>
        <w:jc w:val="both"/>
        <w:rPr>
          <w:lang w:val="en-GB"/>
        </w:rPr>
      </w:pPr>
      <w:r>
        <w:rPr>
          <w:lang w:val="en-GB"/>
        </w:rPr>
        <w:t xml:space="preserve">Write user input as a row to the Google Sheet: </w:t>
      </w:r>
    </w:p>
    <w:p w14:paraId="5E67B2E3" w14:textId="5F1F919A" w:rsidR="004518AC" w:rsidRDefault="004518AC" w:rsidP="004B7234">
      <w:pPr>
        <w:jc w:val="both"/>
        <w:rPr>
          <w:lang w:val="en-GB"/>
        </w:rPr>
      </w:pPr>
      <w:r>
        <w:rPr>
          <w:noProof/>
          <w:lang w:val="en-GB"/>
        </w:rPr>
        <mc:AlternateContent>
          <mc:Choice Requires="wps">
            <w:drawing>
              <wp:inline distT="0" distB="0" distL="0" distR="0" wp14:anchorId="5921A2CD" wp14:editId="7D3EDC74">
                <wp:extent cx="5368290" cy="339437"/>
                <wp:effectExtent l="0" t="0" r="22860" b="22860"/>
                <wp:docPr id="1317084685" name="Rectangle: Rounded Corners 1317084685"/>
                <wp:cNvGraphicFramePr/>
                <a:graphic xmlns:a="http://schemas.openxmlformats.org/drawingml/2006/main">
                  <a:graphicData uri="http://schemas.microsoft.com/office/word/2010/wordprocessingShape">
                    <wps:wsp>
                      <wps:cNvSpPr/>
                      <wps:spPr>
                        <a:xfrm>
                          <a:off x="0" y="0"/>
                          <a:ext cx="5368290" cy="339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B356F" w14:textId="08C60011" w:rsidR="004518AC" w:rsidRPr="004B7234" w:rsidRDefault="004518AC" w:rsidP="004518AC">
                            <w:pPr>
                              <w:rPr>
                                <w:rFonts w:eastAsiaTheme="minorEastAsia"/>
                                <w:color w:val="F2F2F2" w:themeColor="background1"/>
                                <w:lang w:val="en-US"/>
                              </w:rPr>
                            </w:pPr>
                            <w:r w:rsidRPr="004B7234">
                              <w:rPr>
                                <w:rFonts w:eastAsiaTheme="minorEastAsia"/>
                                <w:color w:val="F2F2F2" w:themeColor="background1"/>
                                <w:lang w:val="en-US"/>
                              </w:rPr>
                              <w:t>sh.sheet1.</w:t>
                            </w:r>
                            <w:r w:rsidRPr="004B7234">
                              <w:rPr>
                                <w:rFonts w:eastAsiaTheme="minorEastAsia"/>
                                <w:color w:val="FDDBAD" w:themeColor="accent2" w:themeTint="66"/>
                                <w:lang w:val="en-US"/>
                              </w:rPr>
                              <w:t>append_row</w:t>
                            </w:r>
                            <w:r w:rsidRPr="004B7234">
                              <w:rPr>
                                <w:rFonts w:eastAsiaTheme="minorEastAsia"/>
                                <w:color w:val="F2F2F2" w:themeColor="background1"/>
                                <w:lang w:val="en-US"/>
                              </w:rPr>
                              <w:t>([</w:t>
                            </w:r>
                            <w:proofErr w:type="spellStart"/>
                            <w:r w:rsidRPr="004B7234">
                              <w:rPr>
                                <w:rFonts w:eastAsiaTheme="minorEastAsia"/>
                                <w:color w:val="F2F2F2" w:themeColor="background1"/>
                                <w:lang w:val="en-US"/>
                              </w:rPr>
                              <w:t>user_input</w:t>
                            </w:r>
                            <w:proofErr w:type="spellEnd"/>
                            <w:r w:rsidRPr="004B7234">
                              <w:rPr>
                                <w:rFonts w:eastAsiaTheme="minorEastAsia"/>
                                <w:color w:val="F2F2F2" w:themeColor="background1"/>
                                <w:lang w:val="en-US"/>
                              </w:rPr>
                              <w:t>])</w:t>
                            </w:r>
                          </w:p>
                          <w:p w14:paraId="706D89FC" w14:textId="77777777" w:rsidR="004518AC" w:rsidRPr="004B7234" w:rsidRDefault="004518AC" w:rsidP="004518AC">
                            <w:pPr>
                              <w:jc w:val="center"/>
                              <w:rPr>
                                <w:color w:val="F2F2F2" w:themeColor="background1"/>
                                <w:lang w:val="en-US"/>
                              </w:rPr>
                            </w:pPr>
                            <w:r w:rsidRPr="004B7234">
                              <w:rPr>
                                <w:color w:val="F2F2F2" w:themeColor="background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921A2CD" id="Rectangle: Rounded Corners 1317084685" o:spid="_x0000_s1033" style="width:422.7pt;height:26.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" fillcolor="#3f3f3f [3204]" strokecolor="#1f1f1f [1604]" strokeweight="1pt">
                <v:stroke joinstyle="miter"/>
                <v:textbox>
                  <w:txbxContent>
                    <w:p w14:paraId="0EEB356F" w14:textId="08C60011" w:rsidR="004518AC" w:rsidRPr="004B7234" w:rsidRDefault="004518AC" w:rsidP="004518AC">
                      <w:pPr>
                        <w:rPr>
                          <w:rFonts w:eastAsiaTheme="minorEastAsia"/>
                          <w:color w:val="F2F2F2" w:themeColor="background1"/>
                          <w:lang w:val="en-US"/>
                        </w:rPr>
                      </w:pPr>
                      <w:r w:rsidRPr="004B7234">
                        <w:rPr>
                          <w:rFonts w:eastAsiaTheme="minorEastAsia"/>
                          <w:color w:val="F2F2F2" w:themeColor="background1"/>
                          <w:lang w:val="en-US"/>
                        </w:rPr>
                        <w:t>sh.sheet1.</w:t>
                      </w:r>
                      <w:r w:rsidRPr="004B7234">
                        <w:rPr>
                          <w:rFonts w:eastAsiaTheme="minorEastAsia"/>
                          <w:color w:val="FDDBAD" w:themeColor="accent2" w:themeTint="66"/>
                          <w:lang w:val="en-US"/>
                        </w:rPr>
                        <w:t>append_row</w:t>
                      </w:r>
                      <w:r w:rsidRPr="004B7234">
                        <w:rPr>
                          <w:rFonts w:eastAsiaTheme="minorEastAsia"/>
                          <w:color w:val="F2F2F2" w:themeColor="background1"/>
                          <w:lang w:val="en-US"/>
                        </w:rPr>
                        <w:t>([</w:t>
                      </w:r>
                      <w:proofErr w:type="spellStart"/>
                      <w:r w:rsidRPr="004B7234">
                        <w:rPr>
                          <w:rFonts w:eastAsiaTheme="minorEastAsia"/>
                          <w:color w:val="F2F2F2" w:themeColor="background1"/>
                          <w:lang w:val="en-US"/>
                        </w:rPr>
                        <w:t>user_input</w:t>
                      </w:r>
                      <w:proofErr w:type="spellEnd"/>
                      <w:r w:rsidRPr="004B7234">
                        <w:rPr>
                          <w:rFonts w:eastAsiaTheme="minorEastAsia"/>
                          <w:color w:val="F2F2F2" w:themeColor="background1"/>
                          <w:lang w:val="en-US"/>
                        </w:rPr>
                        <w:t>])</w:t>
                      </w:r>
                    </w:p>
                    <w:p w14:paraId="706D89FC" w14:textId="77777777" w:rsidR="004518AC" w:rsidRPr="004B7234" w:rsidRDefault="004518AC" w:rsidP="004518AC">
                      <w:pPr>
                        <w:jc w:val="center"/>
                        <w:rPr>
                          <w:color w:val="F2F2F2" w:themeColor="background1"/>
                          <w:lang w:val="en-US"/>
                        </w:rPr>
                      </w:pPr>
                      <w:r w:rsidRPr="004B7234">
                        <w:rPr>
                          <w:color w:val="F2F2F2" w:themeColor="background1"/>
                          <w:lang w:val="en-US"/>
                        </w:rPr>
                        <w:t xml:space="preserve"> </w:t>
                      </w:r>
                    </w:p>
                  </w:txbxContent>
                </v:textbox>
                <w10:anchorlock/>
              </v:roundrect>
            </w:pict>
          </mc:Fallback>
        </mc:AlternateContent>
      </w:r>
    </w:p>
    <w:p w14:paraId="5FCCA3E8" w14:textId="5E5A7B08" w:rsidR="00374F9B" w:rsidRDefault="00374F9B" w:rsidP="004B7234">
      <w:pPr>
        <w:jc w:val="both"/>
        <w:rPr>
          <w:lang w:val="en-GB"/>
        </w:rPr>
      </w:pPr>
      <w:r>
        <w:rPr>
          <w:lang w:val="en-GB"/>
        </w:rPr>
        <w:lastRenderedPageBreak/>
        <w:t xml:space="preserve">If everything went correctly, the user input will be visible in the Google Sheet. </w:t>
      </w:r>
      <w:r w:rsidR="00136E08">
        <w:rPr>
          <w:lang w:val="en-GB"/>
        </w:rPr>
        <w:t xml:space="preserve">Appendix </w:t>
      </w:r>
      <w:r w:rsidR="006152FD">
        <w:rPr>
          <w:lang w:val="en-GB"/>
        </w:rPr>
        <w:t>A</w:t>
      </w:r>
      <w:r w:rsidR="00136E08">
        <w:rPr>
          <w:lang w:val="en-GB"/>
        </w:rPr>
        <w:t xml:space="preserve"> provides an overview of the complete example code</w:t>
      </w:r>
      <w:r w:rsidR="009917A6">
        <w:rPr>
          <w:lang w:val="en-GB"/>
        </w:rPr>
        <w:t xml:space="preserve">. Appendix B provides an overview of the repository structure. </w:t>
      </w:r>
      <w:r w:rsidR="00136E08">
        <w:rPr>
          <w:lang w:val="en-GB"/>
        </w:rPr>
        <w:t xml:space="preserve"> </w:t>
      </w:r>
    </w:p>
    <w:p w14:paraId="0D695F87" w14:textId="207BBDC4" w:rsidR="00EA6116" w:rsidRDefault="00EA6116" w:rsidP="004B7234">
      <w:pPr>
        <w:jc w:val="both"/>
        <w:rPr>
          <w:lang w:val="en-GB"/>
        </w:rPr>
      </w:pPr>
      <w:r w:rsidRPr="00EA6116">
        <w:rPr>
          <w:highlight w:val="yellow"/>
          <w:lang w:val="en-GB"/>
        </w:rPr>
        <w:t>TODO more about actual current dashboard</w:t>
      </w:r>
      <w:r w:rsidR="007F40A8" w:rsidRPr="007F40A8">
        <w:rPr>
          <w:highlight w:val="yellow"/>
          <w:lang w:val="en-GB"/>
        </w:rPr>
        <w:t>? E.g., screenshot of UI, explanation about weights selection etc</w:t>
      </w:r>
      <w:r w:rsidR="007F40A8">
        <w:rPr>
          <w:lang w:val="en-GB"/>
        </w:rPr>
        <w:t xml:space="preserve"> </w:t>
      </w:r>
    </w:p>
    <w:p w14:paraId="1B9248A5" w14:textId="77777777" w:rsidR="00483EDC" w:rsidRDefault="00483EDC">
      <w:pPr>
        <w:rPr>
          <w:b/>
          <w:bCs/>
          <w:sz w:val="44"/>
          <w:szCs w:val="32"/>
          <w:lang w:val="en-GB"/>
        </w:rPr>
      </w:pPr>
      <w:bookmarkStart w:id="11" w:name="_Toc141703219"/>
      <w:r w:rsidRPr="00EA6116">
        <w:rPr>
          <w:lang w:val="en-US"/>
        </w:rPr>
        <w:br w:type="page"/>
      </w:r>
    </w:p>
    <w:p w14:paraId="42BA49A2" w14:textId="5A9B86E1" w:rsidR="00CD249D" w:rsidRDefault="00EA6FA5" w:rsidP="00D54996">
      <w:pPr>
        <w:pStyle w:val="Heading1"/>
        <w:keepNext/>
        <w:jc w:val="both"/>
      </w:pPr>
      <w:r>
        <w:lastRenderedPageBreak/>
        <w:t>Risk Score Calculation</w:t>
      </w:r>
      <w:bookmarkEnd w:id="11"/>
    </w:p>
    <w:p w14:paraId="486E447A" w14:textId="2713C30A" w:rsidR="002F7B1C" w:rsidRPr="002F7B1C" w:rsidRDefault="002F7B1C" w:rsidP="002F7B1C">
      <w:pPr>
        <w:rPr>
          <w:lang w:val="en-GB"/>
        </w:rPr>
      </w:pPr>
      <w:r>
        <w:rPr>
          <w:lang w:val="en-GB"/>
        </w:rPr>
        <w:t xml:space="preserve">The dashboard lets the user score risk drivers, which are then weighted by expert weights and converted to a single risk score. </w:t>
      </w:r>
    </w:p>
    <w:p w14:paraId="35063E0A" w14:textId="00FF11C9" w:rsidR="00483EDC" w:rsidRDefault="00483EDC" w:rsidP="00483EDC">
      <w:pPr>
        <w:pStyle w:val="Heading2"/>
      </w:pPr>
      <w:r>
        <w:t>Scoring of Risk Drivers</w:t>
      </w:r>
    </w:p>
    <w:p w14:paraId="159541F7" w14:textId="0C13FC9D" w:rsidR="00EA6116" w:rsidRDefault="00EA6116" w:rsidP="00EA6116">
      <w:pPr>
        <w:rPr>
          <w:lang w:val="en-GB"/>
        </w:rPr>
      </w:pPr>
      <w:r>
        <w:rPr>
          <w:lang w:val="en-GB"/>
        </w:rPr>
        <w:t xml:space="preserve">The model includes 6 </w:t>
      </w:r>
      <w:r w:rsidR="007F40A8">
        <w:rPr>
          <w:lang w:val="en-GB"/>
        </w:rPr>
        <w:t>risk drivers</w:t>
      </w:r>
      <w:r>
        <w:rPr>
          <w:lang w:val="en-GB"/>
        </w:rPr>
        <w:t xml:space="preserve"> </w:t>
      </w:r>
      <w:r w:rsidRPr="007F40A8">
        <w:rPr>
          <w:highlight w:val="yellow"/>
          <w:lang w:val="en-GB"/>
        </w:rPr>
        <w:t xml:space="preserve">[TODO </w:t>
      </w:r>
      <w:proofErr w:type="spellStart"/>
      <w:r w:rsidRPr="007F40A8">
        <w:rPr>
          <w:highlight w:val="yellow"/>
          <w:lang w:val="en-GB"/>
        </w:rPr>
        <w:t>benoemen</w:t>
      </w:r>
      <w:proofErr w:type="spellEnd"/>
      <w:r w:rsidRPr="007F40A8">
        <w:rPr>
          <w:highlight w:val="yellow"/>
          <w:lang w:val="en-GB"/>
        </w:rPr>
        <w:t>].</w:t>
      </w:r>
      <w:r>
        <w:rPr>
          <w:lang w:val="en-GB"/>
        </w:rPr>
        <w:t xml:space="preserve"> Each </w:t>
      </w:r>
      <w:r w:rsidR="007F40A8">
        <w:rPr>
          <w:lang w:val="en-GB"/>
        </w:rPr>
        <w:t>risk driver</w:t>
      </w:r>
      <w:r>
        <w:rPr>
          <w:lang w:val="en-GB"/>
        </w:rPr>
        <w:t xml:space="preserve"> can consist out of a maximum of 4 variables. As an example, the Risk Driver </w:t>
      </w:r>
      <w:r>
        <w:rPr>
          <w:i/>
          <w:iCs/>
          <w:lang w:val="en-GB"/>
        </w:rPr>
        <w:t>Resource availability</w:t>
      </w:r>
      <w:r>
        <w:rPr>
          <w:lang w:val="en-GB"/>
        </w:rPr>
        <w:t xml:space="preserve"> consists of the following variables:</w:t>
      </w:r>
    </w:p>
    <w:p w14:paraId="1CBB519E" w14:textId="69552C29" w:rsidR="00EA6116" w:rsidRDefault="00EA6116" w:rsidP="00EA6116">
      <w:pPr>
        <w:pStyle w:val="ListParagraph"/>
        <w:numPr>
          <w:ilvl w:val="0"/>
          <w:numId w:val="39"/>
        </w:numPr>
        <w:rPr>
          <w:lang w:val="en-GB"/>
        </w:rPr>
      </w:pPr>
      <w:r>
        <w:rPr>
          <w:lang w:val="en-GB"/>
        </w:rPr>
        <w:t xml:space="preserve">Dependency on </w:t>
      </w:r>
      <w:r w:rsidR="007F40A8">
        <w:rPr>
          <w:lang w:val="en-GB"/>
        </w:rPr>
        <w:t>critical raw materials.</w:t>
      </w:r>
    </w:p>
    <w:p w14:paraId="4DEF4DB3" w14:textId="038C05AD" w:rsidR="00EA6116" w:rsidRDefault="00EA6116" w:rsidP="00EA6116">
      <w:pPr>
        <w:pStyle w:val="ListParagraph"/>
        <w:numPr>
          <w:ilvl w:val="0"/>
          <w:numId w:val="39"/>
        </w:numPr>
        <w:rPr>
          <w:lang w:val="en-GB"/>
        </w:rPr>
      </w:pPr>
      <w:r>
        <w:rPr>
          <w:lang w:val="en-GB"/>
        </w:rPr>
        <w:t xml:space="preserve">Closest </w:t>
      </w:r>
      <w:r w:rsidR="007F40A8">
        <w:rPr>
          <w:lang w:val="en-GB"/>
        </w:rPr>
        <w:t>peak year of critical raw materials.</w:t>
      </w:r>
    </w:p>
    <w:p w14:paraId="696B9F0D" w14:textId="2DC27D17" w:rsidR="007F40A8" w:rsidRDefault="007F40A8" w:rsidP="00EA6116">
      <w:pPr>
        <w:pStyle w:val="ListParagraph"/>
        <w:numPr>
          <w:ilvl w:val="0"/>
          <w:numId w:val="39"/>
        </w:numPr>
        <w:rPr>
          <w:lang w:val="en-GB"/>
        </w:rPr>
      </w:pPr>
      <w:r>
        <w:rPr>
          <w:lang w:val="en-GB"/>
        </w:rPr>
        <w:t>Ownership/control over resources (natural hedge).</w:t>
      </w:r>
    </w:p>
    <w:p w14:paraId="1E45BEE1" w14:textId="52BD72E3" w:rsidR="007F40A8" w:rsidRPr="00EA6116" w:rsidRDefault="007F40A8" w:rsidP="00EA6116">
      <w:pPr>
        <w:pStyle w:val="ListParagraph"/>
        <w:numPr>
          <w:ilvl w:val="0"/>
          <w:numId w:val="39"/>
        </w:numPr>
        <w:rPr>
          <w:lang w:val="en-GB"/>
        </w:rPr>
      </w:pPr>
      <w:r>
        <w:rPr>
          <w:lang w:val="en-GB"/>
        </w:rPr>
        <w:t>Type of relationship with value chain.</w:t>
      </w:r>
    </w:p>
    <w:p w14:paraId="332E84D5" w14:textId="7C1B04C9" w:rsidR="00EA6116" w:rsidRDefault="00EA6116" w:rsidP="00EA6116">
      <w:pPr>
        <w:rPr>
          <w:lang w:val="en-GB"/>
        </w:rPr>
      </w:pPr>
      <w:r>
        <w:rPr>
          <w:lang w:val="en-GB"/>
        </w:rPr>
        <w:t xml:space="preserve">Each </w:t>
      </w:r>
      <w:r w:rsidR="007F40A8">
        <w:rPr>
          <w:lang w:val="en-GB"/>
        </w:rPr>
        <w:t>of these variables is scored out of four scores [</w:t>
      </w:r>
      <w:r w:rsidR="007F40A8" w:rsidRPr="007F40A8">
        <w:rPr>
          <w:highlight w:val="yellow"/>
          <w:lang w:val="en-GB"/>
        </w:rPr>
        <w:t xml:space="preserve">TODO </w:t>
      </w:r>
      <w:proofErr w:type="spellStart"/>
      <w:r w:rsidR="007F40A8" w:rsidRPr="007F40A8">
        <w:rPr>
          <w:highlight w:val="yellow"/>
          <w:lang w:val="en-GB"/>
        </w:rPr>
        <w:t>checken</w:t>
      </w:r>
      <w:proofErr w:type="spellEnd"/>
      <w:r w:rsidR="007F40A8">
        <w:rPr>
          <w:lang w:val="en-GB"/>
        </w:rPr>
        <w:t xml:space="preserve">]. 1 is a ‘bad’ score, indicating a risk. 4 is a ‘good’ score, indicating little risk. </w:t>
      </w:r>
      <w:r>
        <w:rPr>
          <w:lang w:val="en-GB"/>
        </w:rPr>
        <w:t xml:space="preserve"> </w:t>
      </w:r>
    </w:p>
    <w:p w14:paraId="2428DB1B" w14:textId="45D7AB88" w:rsidR="007F40A8" w:rsidRPr="00EA6116" w:rsidRDefault="007F40A8" w:rsidP="00EA6116">
      <w:pPr>
        <w:rPr>
          <w:lang w:val="en-GB"/>
        </w:rPr>
      </w:pPr>
      <w:r>
        <w:rPr>
          <w:lang w:val="en-GB"/>
        </w:rPr>
        <w:t xml:space="preserve">For each risk driver, a score is calculated based on the average of its variables. This score is inverted, so that it ranges from 0.25 (good) to 1 (bad). Then, this range is converted so that it starts at 0 (good), up to 1 (bad). </w:t>
      </w:r>
    </w:p>
    <w:p w14:paraId="24AC4C7D" w14:textId="31DCE5FA" w:rsidR="00483EDC" w:rsidRDefault="00EA6116" w:rsidP="00EA6116">
      <w:pPr>
        <w:pStyle w:val="Heading2"/>
      </w:pPr>
      <w:r>
        <w:t xml:space="preserve">Including Expert Weights </w:t>
      </w:r>
    </w:p>
    <w:p w14:paraId="09C9B133" w14:textId="4E7EFB3C" w:rsidR="007F40A8" w:rsidRDefault="007F40A8" w:rsidP="007F40A8">
      <w:pPr>
        <w:rPr>
          <w:lang w:val="en-GB"/>
        </w:rPr>
      </w:pPr>
      <w:r>
        <w:rPr>
          <w:lang w:val="en-GB"/>
        </w:rPr>
        <w:t>When each risk driver is scored, they need to be weighted by the corresponding expert weights. These weights are an average of the chosen expert groups, which are</w:t>
      </w:r>
      <w:r w:rsidR="002F7B1C">
        <w:rPr>
          <w:lang w:val="en-GB"/>
        </w:rPr>
        <w:t>:</w:t>
      </w:r>
    </w:p>
    <w:p w14:paraId="34D1F2E7" w14:textId="37661C7D" w:rsidR="007F40A8" w:rsidRDefault="007F40A8" w:rsidP="007F40A8">
      <w:pPr>
        <w:pStyle w:val="ListParagraph"/>
        <w:numPr>
          <w:ilvl w:val="0"/>
          <w:numId w:val="40"/>
        </w:numPr>
        <w:rPr>
          <w:lang w:val="en-GB"/>
        </w:rPr>
      </w:pPr>
      <w:r>
        <w:rPr>
          <w:lang w:val="en-GB"/>
        </w:rPr>
        <w:t>Risk</w:t>
      </w:r>
    </w:p>
    <w:p w14:paraId="6ADECD6C" w14:textId="381684C2" w:rsidR="007F40A8" w:rsidRDefault="007F40A8" w:rsidP="007F40A8">
      <w:pPr>
        <w:pStyle w:val="ListParagraph"/>
        <w:numPr>
          <w:ilvl w:val="0"/>
          <w:numId w:val="40"/>
        </w:numPr>
        <w:rPr>
          <w:lang w:val="en-GB"/>
        </w:rPr>
      </w:pPr>
      <w:r>
        <w:rPr>
          <w:lang w:val="en-GB"/>
        </w:rPr>
        <w:t xml:space="preserve">Bus Dev </w:t>
      </w:r>
      <w:r w:rsidRPr="007F40A8">
        <w:rPr>
          <w:lang w:val="en-GB"/>
        </w:rPr>
        <w:t>(Business Development)</w:t>
      </w:r>
    </w:p>
    <w:p w14:paraId="0411790A" w14:textId="0A150246" w:rsidR="007F40A8" w:rsidRDefault="007F40A8" w:rsidP="007F40A8">
      <w:pPr>
        <w:pStyle w:val="ListParagraph"/>
        <w:numPr>
          <w:ilvl w:val="0"/>
          <w:numId w:val="40"/>
        </w:numPr>
        <w:rPr>
          <w:lang w:val="en-GB"/>
        </w:rPr>
      </w:pPr>
      <w:r>
        <w:rPr>
          <w:lang w:val="en-GB"/>
        </w:rPr>
        <w:t>Finance</w:t>
      </w:r>
    </w:p>
    <w:p w14:paraId="51217C05" w14:textId="3B2214C5" w:rsidR="007F40A8" w:rsidRDefault="007F40A8" w:rsidP="007F40A8">
      <w:pPr>
        <w:pStyle w:val="ListParagraph"/>
        <w:numPr>
          <w:ilvl w:val="0"/>
          <w:numId w:val="40"/>
        </w:numPr>
        <w:rPr>
          <w:lang w:val="en-GB"/>
        </w:rPr>
      </w:pPr>
      <w:r>
        <w:rPr>
          <w:lang w:val="en-GB"/>
        </w:rPr>
        <w:t>Invest (Investors)</w:t>
      </w:r>
    </w:p>
    <w:p w14:paraId="35F81C38" w14:textId="0A5F50B6" w:rsidR="002F7B1C" w:rsidRDefault="00171BB9" w:rsidP="00171BB9">
      <w:pPr>
        <w:rPr>
          <w:lang w:val="en-GB"/>
        </w:rPr>
      </w:pPr>
      <w:r>
        <w:rPr>
          <w:lang w:val="en-GB"/>
        </w:rPr>
        <w:t xml:space="preserve">Note that the </w:t>
      </w:r>
      <w:r w:rsidRPr="002F7B1C">
        <w:rPr>
          <w:i/>
          <w:iCs/>
          <w:lang w:val="en-GB"/>
        </w:rPr>
        <w:t xml:space="preserve">Total </w:t>
      </w:r>
      <w:proofErr w:type="spellStart"/>
      <w:r w:rsidRPr="002F7B1C">
        <w:rPr>
          <w:i/>
          <w:iCs/>
          <w:lang w:val="en-GB"/>
        </w:rPr>
        <w:t>avg</w:t>
      </w:r>
      <w:proofErr w:type="spellEnd"/>
      <w:r w:rsidRPr="002F7B1C">
        <w:rPr>
          <w:i/>
          <w:iCs/>
          <w:lang w:val="en-GB"/>
        </w:rPr>
        <w:t xml:space="preserve"> score</w:t>
      </w:r>
      <w:r>
        <w:rPr>
          <w:lang w:val="en-GB"/>
        </w:rPr>
        <w:t xml:space="preserve"> is not provided as an option. This score is weighted on the size of the expert groups, and therefore biased to large expert groups.  </w:t>
      </w:r>
    </w:p>
    <w:p w14:paraId="1AAFFBF4" w14:textId="4DB31178" w:rsidR="002F7B1C" w:rsidRPr="002F7B1C" w:rsidRDefault="002F7B1C" w:rsidP="00171BB9">
      <w:pPr>
        <w:rPr>
          <w:lang w:val="en-US"/>
        </w:rPr>
      </w:pPr>
      <w:r w:rsidRPr="002F7B1C">
        <w:rPr>
          <w:lang w:val="en-US"/>
        </w:rPr>
        <w:t>The risk driver score i</w:t>
      </w:r>
      <w:r>
        <w:rPr>
          <w:lang w:val="en-US"/>
        </w:rPr>
        <w:t>s multiplied by the average of the chosen weights corresponding to this risk driver. Afterwards, the average of the weighted risk driver scores is calculated, by dividing the sum of weighted risk drivers by the amount of risk drivers.</w:t>
      </w:r>
    </w:p>
    <w:p w14:paraId="4B202779" w14:textId="4DAC46A4" w:rsidR="00EA6116" w:rsidRDefault="00EA6116" w:rsidP="00EA6116">
      <w:r w:rsidRPr="00171BB9">
        <w:rPr>
          <w:highlight w:val="yellow"/>
        </w:rPr>
        <w:t>TODO</w:t>
      </w:r>
      <w:r w:rsidR="00171BB9" w:rsidRPr="00171BB9">
        <w:t xml:space="preserve"> </w:t>
      </w:r>
      <w:r w:rsidR="00171BB9" w:rsidRPr="00171BB9">
        <w:rPr>
          <w:highlight w:val="yellow"/>
        </w:rPr>
        <w:t xml:space="preserve">expert </w:t>
      </w:r>
      <w:proofErr w:type="spellStart"/>
      <w:r w:rsidR="00171BB9" w:rsidRPr="00171BB9">
        <w:rPr>
          <w:highlight w:val="yellow"/>
        </w:rPr>
        <w:t>weight</w:t>
      </w:r>
      <w:proofErr w:type="spellEnd"/>
      <w:r w:rsidR="00171BB9" w:rsidRPr="00171BB9">
        <w:rPr>
          <w:highlight w:val="yellow"/>
        </w:rPr>
        <w:t xml:space="preserve"> </w:t>
      </w:r>
      <w:proofErr w:type="spellStart"/>
      <w:r w:rsidR="00171BB9" w:rsidRPr="00171BB9">
        <w:rPr>
          <w:highlight w:val="yellow"/>
        </w:rPr>
        <w:t>normalisation</w:t>
      </w:r>
      <w:proofErr w:type="spellEnd"/>
      <w:r w:rsidR="00171BB9" w:rsidRPr="00171BB9">
        <w:rPr>
          <w:highlight w:val="yellow"/>
        </w:rPr>
        <w:t xml:space="preserve"> uitleggen</w:t>
      </w:r>
    </w:p>
    <w:p w14:paraId="3440B7EE" w14:textId="77777777" w:rsidR="00EA6116" w:rsidRPr="00171BB9" w:rsidRDefault="00EA6116" w:rsidP="00483EDC"/>
    <w:p w14:paraId="674CC8D8" w14:textId="77777777" w:rsidR="00483EDC" w:rsidRPr="00171BB9" w:rsidRDefault="00483EDC">
      <w:pPr>
        <w:rPr>
          <w:b/>
          <w:bCs/>
          <w:sz w:val="44"/>
          <w:szCs w:val="32"/>
        </w:rPr>
      </w:pPr>
      <w:r w:rsidRPr="00171BB9">
        <w:br w:type="page"/>
      </w:r>
    </w:p>
    <w:p w14:paraId="6E097DF6" w14:textId="55F9B2CA" w:rsidR="00382670" w:rsidRDefault="00382670" w:rsidP="00D54996">
      <w:pPr>
        <w:pStyle w:val="Heading1"/>
        <w:keepNext/>
        <w:jc w:val="both"/>
      </w:pPr>
      <w:r>
        <w:lastRenderedPageBreak/>
        <w:t>Concerns</w:t>
      </w:r>
    </w:p>
    <w:p w14:paraId="13D3E10D" w14:textId="1F0E95C4" w:rsidR="00483EDC" w:rsidRPr="00483EDC" w:rsidRDefault="00483EDC" w:rsidP="00483EDC">
      <w:pPr>
        <w:rPr>
          <w:lang w:val="en-GB"/>
        </w:rPr>
      </w:pPr>
      <w:r>
        <w:rPr>
          <w:lang w:val="en-GB"/>
        </w:rPr>
        <w:t xml:space="preserve">This </w:t>
      </w:r>
      <w:r w:rsidR="00EA6116">
        <w:rPr>
          <w:lang w:val="en-GB"/>
        </w:rPr>
        <w:t>c</w:t>
      </w:r>
      <w:r>
        <w:rPr>
          <w:lang w:val="en-GB"/>
        </w:rPr>
        <w:t xml:space="preserve">hapter discusses concerns related to the model. </w:t>
      </w:r>
    </w:p>
    <w:p w14:paraId="70A6D1D4" w14:textId="7445463E" w:rsidR="00483EDC" w:rsidRPr="00483EDC" w:rsidRDefault="00483EDC" w:rsidP="00483EDC">
      <w:pPr>
        <w:pStyle w:val="Heading2"/>
      </w:pPr>
      <w:r w:rsidRPr="00483EDC">
        <w:t xml:space="preserve">Access to dashboard on </w:t>
      </w:r>
      <w:proofErr w:type="spellStart"/>
      <w:r w:rsidRPr="00483EDC">
        <w:t>Github</w:t>
      </w:r>
      <w:proofErr w:type="spellEnd"/>
      <w:r w:rsidRPr="00483EDC">
        <w:t xml:space="preserve">: </w:t>
      </w:r>
    </w:p>
    <w:p w14:paraId="75442399" w14:textId="24C9E6C5" w:rsidR="00483EDC" w:rsidRPr="00483EDC" w:rsidRDefault="00483EDC" w:rsidP="00483EDC">
      <w:pPr>
        <w:rPr>
          <w:lang w:val="en-GB"/>
        </w:rPr>
      </w:pPr>
      <w:r w:rsidRPr="00483EDC">
        <w:rPr>
          <w:lang w:val="en-GB"/>
        </w:rPr>
        <w:t xml:space="preserve">The current dashboard is hosted on </w:t>
      </w:r>
      <w:hyperlink r:id="rId24" w:history="1">
        <w:r w:rsidRPr="00483EDC">
          <w:rPr>
            <w:rStyle w:val="Hyperlink"/>
            <w:lang w:val="en-GB"/>
          </w:rPr>
          <w:t xml:space="preserve">my </w:t>
        </w:r>
        <w:proofErr w:type="spellStart"/>
        <w:r w:rsidRPr="00483EDC">
          <w:rPr>
            <w:rStyle w:val="Hyperlink"/>
            <w:lang w:val="en-GB"/>
          </w:rPr>
          <w:t>Github</w:t>
        </w:r>
        <w:proofErr w:type="spellEnd"/>
        <w:r w:rsidRPr="00483EDC">
          <w:rPr>
            <w:rStyle w:val="Hyperlink"/>
            <w:lang w:val="en-GB"/>
          </w:rPr>
          <w:t xml:space="preserve"> page</w:t>
        </w:r>
      </w:hyperlink>
      <w:r>
        <w:rPr>
          <w:rStyle w:val="FootnoteReference"/>
          <w:lang w:val="en-GB"/>
        </w:rPr>
        <w:footnoteReference w:id="12"/>
      </w:r>
      <w:r w:rsidRPr="00483EDC">
        <w:rPr>
          <w:lang w:val="en-GB"/>
        </w:rPr>
        <w:t xml:space="preserve">, which is connected to my RiskQuest email. From September, I will not work at RiskQuest anymore. My email might be deleted, so the </w:t>
      </w:r>
      <w:proofErr w:type="spellStart"/>
      <w:r w:rsidRPr="00483EDC">
        <w:rPr>
          <w:lang w:val="en-GB"/>
        </w:rPr>
        <w:t>Github</w:t>
      </w:r>
      <w:proofErr w:type="spellEnd"/>
      <w:r w:rsidRPr="00483EDC">
        <w:rPr>
          <w:lang w:val="en-GB"/>
        </w:rPr>
        <w:t xml:space="preserve"> might not be accessible anymore. </w:t>
      </w:r>
    </w:p>
    <w:p w14:paraId="1FFC97F1" w14:textId="62B99AC4" w:rsidR="00382670" w:rsidRPr="00382670" w:rsidRDefault="00483EDC" w:rsidP="00D54996">
      <w:pPr>
        <w:jc w:val="both"/>
        <w:rPr>
          <w:lang w:val="en-GB"/>
        </w:rPr>
      </w:pPr>
      <w:r w:rsidRPr="00483EDC">
        <w:rPr>
          <w:highlight w:val="yellow"/>
          <w:lang w:val="en-GB"/>
        </w:rPr>
        <w:t>TODO more?</w:t>
      </w:r>
      <w:r>
        <w:rPr>
          <w:lang w:val="en-GB"/>
        </w:rPr>
        <w:t xml:space="preserve"> </w:t>
      </w:r>
    </w:p>
    <w:p w14:paraId="05372541" w14:textId="77777777" w:rsidR="00382670" w:rsidRPr="00382670" w:rsidRDefault="00382670" w:rsidP="00D54996">
      <w:pPr>
        <w:jc w:val="both"/>
        <w:rPr>
          <w:lang w:val="en-GB"/>
        </w:rPr>
      </w:pPr>
    </w:p>
    <w:p w14:paraId="0E69FBFF" w14:textId="77777777" w:rsidR="00CD249D" w:rsidRDefault="00CD249D" w:rsidP="00D54996">
      <w:pPr>
        <w:jc w:val="both"/>
        <w:rPr>
          <w:b/>
          <w:bCs/>
          <w:sz w:val="44"/>
          <w:szCs w:val="32"/>
          <w:lang w:val="en-GB"/>
        </w:rPr>
      </w:pPr>
      <w:r w:rsidRPr="00483EDC">
        <w:rPr>
          <w:lang w:val="en-US"/>
        </w:rPr>
        <w:br w:type="page"/>
      </w:r>
    </w:p>
    <w:p w14:paraId="4D467187" w14:textId="77777777" w:rsidR="00AC4126" w:rsidRDefault="00AC4126" w:rsidP="00D54996">
      <w:pPr>
        <w:pStyle w:val="heading1NoNumbering"/>
        <w:jc w:val="both"/>
      </w:pPr>
      <w:bookmarkStart w:id="12" w:name="_Toc141703222"/>
      <w:r>
        <w:lastRenderedPageBreak/>
        <w:t>Appendix</w:t>
      </w:r>
      <w:bookmarkEnd w:id="12"/>
    </w:p>
    <w:p w14:paraId="6D71A047" w14:textId="4B62E759" w:rsidR="003711B4" w:rsidRDefault="00374F9B" w:rsidP="003711B4">
      <w:pPr>
        <w:pStyle w:val="Appendix2"/>
        <w:jc w:val="both"/>
      </w:pPr>
      <w:bookmarkStart w:id="13" w:name="_Ref141709180"/>
      <w:r>
        <w:t>Complete Example Code</w:t>
      </w:r>
      <w:bookmarkEnd w:id="13"/>
    </w:p>
    <w:p w14:paraId="68442BFD" w14:textId="0594438C" w:rsidR="003711B4" w:rsidRDefault="003711B4" w:rsidP="00D54996">
      <w:pPr>
        <w:jc w:val="both"/>
        <w:rPr>
          <w:lang w:val="en-GB"/>
        </w:rPr>
      </w:pPr>
      <w:r>
        <w:rPr>
          <w:lang w:val="en-GB"/>
        </w:rPr>
        <w:t xml:space="preserve">This appendix provides an example of a simple dashboard code in Python that is stored in a Google Sheet. </w:t>
      </w:r>
    </w:p>
    <w:p w14:paraId="7423C8CC" w14:textId="32970FC1" w:rsidR="006F4EAB" w:rsidRDefault="00374F9B" w:rsidP="00D54996">
      <w:pPr>
        <w:jc w:val="both"/>
        <w:rPr>
          <w:b/>
          <w:bCs/>
          <w:sz w:val="28"/>
          <w:szCs w:val="32"/>
          <w:lang w:val="en-US"/>
        </w:rPr>
      </w:pPr>
      <w:r>
        <w:rPr>
          <w:noProof/>
          <w:lang w:val="en-GB"/>
        </w:rPr>
        <mc:AlternateContent>
          <mc:Choice Requires="wps">
            <w:drawing>
              <wp:inline distT="0" distB="0" distL="0" distR="0" wp14:anchorId="73F3C121" wp14:editId="635808A8">
                <wp:extent cx="5368636" cy="6797040"/>
                <wp:effectExtent l="0" t="0" r="22860" b="22860"/>
                <wp:docPr id="2077510743" name="Rectangle: Rounded Corners 2077510743"/>
                <wp:cNvGraphicFramePr/>
                <a:graphic xmlns:a="http://schemas.openxmlformats.org/drawingml/2006/main">
                  <a:graphicData uri="http://schemas.microsoft.com/office/word/2010/wordprocessingShape">
                    <wps:wsp>
                      <wps:cNvSpPr/>
                      <wps:spPr>
                        <a:xfrm>
                          <a:off x="0" y="0"/>
                          <a:ext cx="5368636" cy="6797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165C0" w14:textId="77777777" w:rsidR="00374F9B" w:rsidRDefault="00374F9B" w:rsidP="00374F9B">
                            <w:pPr>
                              <w:spacing w:line="192" w:lineRule="auto"/>
                              <w:rPr>
                                <w:rFonts w:eastAsiaTheme="minorEastAsia"/>
                                <w:i/>
                                <w:iCs/>
                                <w:color w:val="929292" w:themeColor="text1" w:themeTint="80"/>
                                <w:lang w:val="en-GB"/>
                              </w:rPr>
                            </w:pPr>
                            <w:r w:rsidRPr="00E5342C">
                              <w:rPr>
                                <w:rFonts w:eastAsiaTheme="minorEastAsia"/>
                                <w:color w:val="929292" w:themeColor="text1" w:themeTint="80"/>
                                <w:lang w:val="en-GB"/>
                              </w:rPr>
                              <w:t xml:space="preserve"># </w:t>
                            </w:r>
                            <w:r w:rsidRPr="00FE7FD1">
                              <w:rPr>
                                <w:rFonts w:eastAsiaTheme="minorEastAsia"/>
                                <w:i/>
                                <w:iCs/>
                                <w:color w:val="929292" w:themeColor="text1" w:themeTint="80"/>
                                <w:lang w:val="en-GB"/>
                              </w:rPr>
                              <w:t>simple_script.py</w:t>
                            </w:r>
                          </w:p>
                          <w:p w14:paraId="360D2F77" w14:textId="77777777" w:rsidR="00374F9B" w:rsidRPr="0045031C" w:rsidRDefault="00374F9B" w:rsidP="00374F9B">
                            <w:pPr>
                              <w:spacing w:line="192" w:lineRule="auto"/>
                              <w:rPr>
                                <w:rFonts w:eastAsiaTheme="minorEastAsia"/>
                                <w:i/>
                                <w:iCs/>
                                <w:color w:val="929292" w:themeColor="text1" w:themeTint="80"/>
                                <w:lang w:val="en-GB"/>
                              </w:rPr>
                            </w:pPr>
                          </w:p>
                          <w:p w14:paraId="55F92EDF" w14:textId="77777777" w:rsidR="00374F9B" w:rsidRDefault="00374F9B" w:rsidP="00374F9B">
                            <w:pPr>
                              <w:spacing w:line="192" w:lineRule="auto"/>
                              <w:rPr>
                                <w:rFonts w:eastAsiaTheme="minorEastAsia"/>
                                <w:color w:val="00B050" w:themeColor="accent5"/>
                                <w:lang w:val="en-GB"/>
                              </w:rPr>
                            </w:pPr>
                            <w:r w:rsidRPr="00363FFB">
                              <w:rPr>
                                <w:rFonts w:eastAsiaTheme="minorEastAsia"/>
                                <w:color w:val="2D96CD" w:themeColor="accent3"/>
                                <w:lang w:val="en-GB"/>
                              </w:rPr>
                              <w:t xml:space="preserve">import </w:t>
                            </w:r>
                            <w:proofErr w:type="spellStart"/>
                            <w:r w:rsidRPr="0016526B">
                              <w:rPr>
                                <w:rFonts w:eastAsiaTheme="minorEastAsia"/>
                                <w:color w:val="00B050" w:themeColor="accent5"/>
                                <w:lang w:val="en-GB"/>
                              </w:rPr>
                              <w:t>streamlit</w:t>
                            </w:r>
                            <w:proofErr w:type="spellEnd"/>
                            <w:r w:rsidRPr="0016526B">
                              <w:rPr>
                                <w:rFonts w:eastAsiaTheme="minorEastAsia"/>
                                <w:color w:val="00B050" w:themeColor="accent5"/>
                                <w:lang w:val="en-GB"/>
                              </w:rPr>
                              <w:t xml:space="preserve"> </w:t>
                            </w:r>
                            <w:r w:rsidRPr="00363FFB">
                              <w:rPr>
                                <w:rFonts w:eastAsiaTheme="minorEastAsia"/>
                                <w:color w:val="2D96CD" w:themeColor="accent3"/>
                                <w:lang w:val="en-GB"/>
                              </w:rPr>
                              <w:t>as</w:t>
                            </w:r>
                            <w:r>
                              <w:rPr>
                                <w:rFonts w:eastAsiaTheme="minorEastAsia"/>
                                <w:color w:val="F2F2F2" w:themeColor="background1"/>
                                <w:lang w:val="en-GB"/>
                              </w:rPr>
                              <w:t xml:space="preserve"> </w:t>
                            </w:r>
                            <w:proofErr w:type="spellStart"/>
                            <w:r w:rsidRPr="0016526B">
                              <w:rPr>
                                <w:rFonts w:eastAsiaTheme="minorEastAsia"/>
                                <w:color w:val="00B050" w:themeColor="accent5"/>
                                <w:lang w:val="en-GB"/>
                              </w:rPr>
                              <w:t>st</w:t>
                            </w:r>
                            <w:proofErr w:type="spellEnd"/>
                          </w:p>
                          <w:p w14:paraId="479BA476" w14:textId="77777777" w:rsidR="00374F9B" w:rsidRPr="00F564EF" w:rsidRDefault="00374F9B" w:rsidP="00374F9B">
                            <w:pPr>
                              <w:spacing w:line="192" w:lineRule="auto"/>
                              <w:rPr>
                                <w:rFonts w:eastAsiaTheme="minorEastAsia"/>
                                <w:color w:val="F2F2F2" w:themeColor="background1"/>
                                <w:lang w:val="en-US"/>
                              </w:rPr>
                            </w:pPr>
                            <w:r w:rsidRPr="00F564EF">
                              <w:rPr>
                                <w:rFonts w:eastAsiaTheme="minorEastAsia"/>
                                <w:color w:val="2D96CD" w:themeColor="accent3"/>
                                <w:lang w:val="en-US"/>
                              </w:rPr>
                              <w:t>import</w:t>
                            </w:r>
                            <w:r w:rsidRPr="00F564EF">
                              <w:rPr>
                                <w:rFonts w:eastAsiaTheme="minorEastAsia"/>
                                <w:color w:val="00B050" w:themeColor="accent5"/>
                                <w:lang w:val="en-US"/>
                              </w:rPr>
                              <w:t xml:space="preserve"> </w:t>
                            </w:r>
                            <w:proofErr w:type="spellStart"/>
                            <w:r w:rsidRPr="00F564EF">
                              <w:rPr>
                                <w:rFonts w:eastAsiaTheme="minorEastAsia"/>
                                <w:color w:val="00B050" w:themeColor="accent5"/>
                                <w:lang w:val="en-US"/>
                              </w:rPr>
                              <w:t>gspread</w:t>
                            </w:r>
                            <w:proofErr w:type="spellEnd"/>
                          </w:p>
                          <w:p w14:paraId="3901100B" w14:textId="77777777" w:rsidR="00374F9B" w:rsidRPr="00F564EF" w:rsidRDefault="00374F9B" w:rsidP="00374F9B">
                            <w:pPr>
                              <w:spacing w:line="192" w:lineRule="auto"/>
                              <w:rPr>
                                <w:rFonts w:eastAsiaTheme="minorEastAsia"/>
                                <w:color w:val="F2F2F2" w:themeColor="background1"/>
                                <w:lang w:val="en-US"/>
                              </w:rPr>
                            </w:pPr>
                            <w:r w:rsidRPr="00F564EF">
                              <w:rPr>
                                <w:rFonts w:eastAsiaTheme="minorEastAsia"/>
                                <w:color w:val="2D96CD" w:themeColor="accent3"/>
                                <w:lang w:val="en-US"/>
                              </w:rPr>
                              <w:t xml:space="preserve">from </w:t>
                            </w:r>
                            <w:r w:rsidRPr="00F564EF">
                              <w:rPr>
                                <w:rFonts w:eastAsiaTheme="minorEastAsia"/>
                                <w:color w:val="00B050" w:themeColor="accent5"/>
                                <w:lang w:val="en-US"/>
                              </w:rPr>
                              <w:t xml:space="preserve">google.oauth2 </w:t>
                            </w:r>
                            <w:r w:rsidRPr="00F564EF">
                              <w:rPr>
                                <w:rFonts w:eastAsiaTheme="minorEastAsia"/>
                                <w:color w:val="2D96CD" w:themeColor="accent3"/>
                                <w:lang w:val="en-US"/>
                              </w:rPr>
                              <w:t xml:space="preserve">import </w:t>
                            </w:r>
                            <w:proofErr w:type="spellStart"/>
                            <w:r w:rsidRPr="00F564EF">
                              <w:rPr>
                                <w:rFonts w:eastAsiaTheme="minorEastAsia"/>
                                <w:color w:val="00B050" w:themeColor="accent5"/>
                                <w:lang w:val="en-US"/>
                              </w:rPr>
                              <w:t>service_account</w:t>
                            </w:r>
                            <w:proofErr w:type="spellEnd"/>
                          </w:p>
                          <w:p w14:paraId="087842BC" w14:textId="77777777" w:rsidR="003711B4" w:rsidRDefault="003711B4" w:rsidP="003711B4">
                            <w:pPr>
                              <w:spacing w:line="192" w:lineRule="auto"/>
                              <w:rPr>
                                <w:rFonts w:eastAsiaTheme="minorEastAsia"/>
                                <w:color w:val="F2F2F2" w:themeColor="background1"/>
                                <w:lang w:val="en-US"/>
                              </w:rPr>
                            </w:pPr>
                          </w:p>
                          <w:p w14:paraId="5387FCB9" w14:textId="3E59CC06" w:rsidR="00374F9B" w:rsidRPr="003711B4" w:rsidRDefault="003711B4" w:rsidP="00374F9B">
                            <w:pPr>
                              <w:spacing w:line="192" w:lineRule="auto"/>
                              <w:rPr>
                                <w:rFonts w:eastAsiaTheme="minorEastAsia"/>
                                <w:color w:val="F2F2F2" w:themeColor="background1"/>
                                <w:lang w:val="en-US"/>
                              </w:rPr>
                            </w:pPr>
                            <w:r w:rsidRPr="00374F9B">
                              <w:rPr>
                                <w:rFonts w:eastAsiaTheme="minorEastAsia"/>
                                <w:color w:val="929292" w:themeColor="text1" w:themeTint="80"/>
                                <w:lang w:val="en-US"/>
                              </w:rPr>
                              <w:t>#</w:t>
                            </w:r>
                            <w:r>
                              <w:rPr>
                                <w:rFonts w:eastAsiaTheme="minorEastAsia"/>
                                <w:color w:val="929292" w:themeColor="text1" w:themeTint="80"/>
                                <w:lang w:val="en-US"/>
                              </w:rPr>
                              <w:t xml:space="preserve"> </w:t>
                            </w:r>
                            <w:r>
                              <w:rPr>
                                <w:rFonts w:eastAsiaTheme="minorEastAsia"/>
                                <w:color w:val="929292" w:themeColor="text1" w:themeTint="80"/>
                                <w:lang w:val="en-US"/>
                              </w:rPr>
                              <w:t>Create simple dashboard</w:t>
                            </w:r>
                            <w:r w:rsidR="00B40BA0">
                              <w:rPr>
                                <w:rFonts w:eastAsiaTheme="minorEastAsia"/>
                                <w:color w:val="929292" w:themeColor="text1" w:themeTint="80"/>
                                <w:lang w:val="en-US"/>
                              </w:rPr>
                              <w:t xml:space="preserve"> for user input</w:t>
                            </w:r>
                          </w:p>
                          <w:p w14:paraId="22F72BA3" w14:textId="77777777" w:rsidR="00374F9B" w:rsidRDefault="00374F9B" w:rsidP="00374F9B">
                            <w:pPr>
                              <w:spacing w:line="192" w:lineRule="auto"/>
                              <w:rPr>
                                <w:rFonts w:eastAsiaTheme="minorEastAsia"/>
                                <w:color w:val="F2F2F2" w:themeColor="background1"/>
                                <w:lang w:val="en-GB"/>
                              </w:rPr>
                            </w:pPr>
                            <w:proofErr w:type="spellStart"/>
                            <w:r w:rsidRPr="0016526B">
                              <w:rPr>
                                <w:rFonts w:eastAsiaTheme="minorEastAsia"/>
                                <w:color w:val="00B050" w:themeColor="accent5"/>
                                <w:lang w:val="en-GB"/>
                              </w:rPr>
                              <w:t>st</w:t>
                            </w:r>
                            <w:r>
                              <w:rPr>
                                <w:rFonts w:eastAsiaTheme="minorEastAsia"/>
                                <w:color w:val="F2F2F2" w:themeColor="background1"/>
                                <w:lang w:val="en-GB"/>
                              </w:rPr>
                              <w:t>.write</w:t>
                            </w:r>
                            <w:proofErr w:type="spellEnd"/>
                            <w:r>
                              <w:rPr>
                                <w:rFonts w:eastAsiaTheme="minorEastAsia"/>
                                <w:color w:val="F2F2F2" w:themeColor="background1"/>
                                <w:lang w:val="en-GB"/>
                              </w:rPr>
                              <w:t>(</w:t>
                            </w:r>
                            <w:r w:rsidRPr="00363FFB">
                              <w:rPr>
                                <w:rFonts w:eastAsiaTheme="minorEastAsia"/>
                                <w:color w:val="FAA632" w:themeColor="accent2"/>
                                <w:lang w:val="en-GB"/>
                              </w:rPr>
                              <w:t>‘Hello world!’</w:t>
                            </w:r>
                            <w:r>
                              <w:rPr>
                                <w:rFonts w:eastAsiaTheme="minorEastAsia"/>
                                <w:color w:val="F2F2F2" w:themeColor="background1"/>
                                <w:lang w:val="en-GB"/>
                              </w:rPr>
                              <w:t>)</w:t>
                            </w:r>
                          </w:p>
                          <w:p w14:paraId="7F51CB4D" w14:textId="77777777" w:rsidR="00374F9B" w:rsidRDefault="00374F9B" w:rsidP="00374F9B">
                            <w:pPr>
                              <w:spacing w:line="192" w:lineRule="auto"/>
                              <w:rPr>
                                <w:rFonts w:eastAsiaTheme="minorEastAsia"/>
                                <w:color w:val="F2F2F2" w:themeColor="background1"/>
                                <w:lang w:val="en-GB"/>
                              </w:rPr>
                            </w:pPr>
                            <w:proofErr w:type="spellStart"/>
                            <w:r>
                              <w:rPr>
                                <w:rFonts w:eastAsiaTheme="minorEastAsia"/>
                                <w:color w:val="F2F2F2" w:themeColor="background1"/>
                                <w:lang w:val="en-GB"/>
                              </w:rPr>
                              <w:t>user_input</w:t>
                            </w:r>
                            <w:proofErr w:type="spellEnd"/>
                            <w:r>
                              <w:rPr>
                                <w:rFonts w:eastAsiaTheme="minorEastAsia"/>
                                <w:color w:val="F2F2F2" w:themeColor="background1"/>
                                <w:lang w:val="en-GB"/>
                              </w:rPr>
                              <w:t xml:space="preserve"> = </w:t>
                            </w:r>
                            <w:proofErr w:type="spellStart"/>
                            <w:r w:rsidRPr="0016526B">
                              <w:rPr>
                                <w:rFonts w:eastAsiaTheme="minorEastAsia"/>
                                <w:color w:val="00B050" w:themeColor="accent5"/>
                                <w:lang w:val="en-GB"/>
                              </w:rPr>
                              <w:t>st</w:t>
                            </w:r>
                            <w:r>
                              <w:rPr>
                                <w:rFonts w:eastAsiaTheme="minorEastAsia"/>
                                <w:color w:val="F2F2F2" w:themeColor="background1"/>
                                <w:lang w:val="en-GB"/>
                              </w:rPr>
                              <w:t>.text_input</w:t>
                            </w:r>
                            <w:proofErr w:type="spellEnd"/>
                            <w:r>
                              <w:rPr>
                                <w:rFonts w:eastAsiaTheme="minorEastAsia"/>
                                <w:color w:val="F2F2F2" w:themeColor="background1"/>
                                <w:lang w:val="en-GB"/>
                              </w:rPr>
                              <w:t>(label=</w:t>
                            </w:r>
                            <w:r w:rsidRPr="0016526B">
                              <w:rPr>
                                <w:rFonts w:eastAsiaTheme="minorEastAsia"/>
                                <w:color w:val="FAA632" w:themeColor="accent2"/>
                                <w:lang w:val="en-GB"/>
                              </w:rPr>
                              <w:t xml:space="preserve">’Say something’, </w:t>
                            </w:r>
                            <w:r>
                              <w:rPr>
                                <w:rFonts w:eastAsiaTheme="minorEastAsia"/>
                                <w:color w:val="F2F2F2" w:themeColor="background1"/>
                                <w:lang w:val="en-GB"/>
                              </w:rPr>
                              <w:t>value=</w:t>
                            </w:r>
                            <w:r w:rsidRPr="0016526B">
                              <w:rPr>
                                <w:rFonts w:eastAsiaTheme="minorEastAsia"/>
                                <w:color w:val="FAA632" w:themeColor="accent2"/>
                                <w:lang w:val="en-GB"/>
                              </w:rPr>
                              <w:t>’</w:t>
                            </w:r>
                            <w:r>
                              <w:rPr>
                                <w:rFonts w:eastAsiaTheme="minorEastAsia"/>
                                <w:color w:val="FAA632" w:themeColor="accent2"/>
                                <w:lang w:val="en-GB"/>
                              </w:rPr>
                              <w:t>S</w:t>
                            </w:r>
                            <w:r w:rsidRPr="0016526B">
                              <w:rPr>
                                <w:rFonts w:eastAsiaTheme="minorEastAsia"/>
                                <w:color w:val="FAA632" w:themeColor="accent2"/>
                                <w:lang w:val="en-GB"/>
                              </w:rPr>
                              <w:t>omething’</w:t>
                            </w:r>
                            <w:r>
                              <w:rPr>
                                <w:rFonts w:eastAsiaTheme="minorEastAsia"/>
                                <w:color w:val="F2F2F2" w:themeColor="background1"/>
                                <w:lang w:val="en-GB"/>
                              </w:rPr>
                              <w:t>)</w:t>
                            </w:r>
                          </w:p>
                          <w:p w14:paraId="5D604E94" w14:textId="77777777" w:rsidR="003711B4" w:rsidRDefault="003711B4" w:rsidP="003711B4">
                            <w:pPr>
                              <w:spacing w:line="192" w:lineRule="auto"/>
                              <w:rPr>
                                <w:rFonts w:eastAsiaTheme="minorEastAsia"/>
                                <w:color w:val="F2F2F2" w:themeColor="background1"/>
                                <w:lang w:val="en-US"/>
                              </w:rPr>
                            </w:pPr>
                          </w:p>
                          <w:p w14:paraId="5E2C1CF8" w14:textId="6BA733B9" w:rsidR="003711B4" w:rsidRPr="003711B4" w:rsidRDefault="003711B4" w:rsidP="00374F9B">
                            <w:pPr>
                              <w:spacing w:line="192" w:lineRule="auto"/>
                              <w:rPr>
                                <w:rFonts w:eastAsiaTheme="minorEastAsia"/>
                                <w:color w:val="F2F2F2" w:themeColor="background1"/>
                                <w:lang w:val="en-US"/>
                              </w:rPr>
                            </w:pPr>
                            <w:r w:rsidRPr="00374F9B">
                              <w:rPr>
                                <w:rFonts w:eastAsiaTheme="minorEastAsia"/>
                                <w:color w:val="929292" w:themeColor="text1" w:themeTint="80"/>
                                <w:lang w:val="en-US"/>
                              </w:rPr>
                              <w:t>#</w:t>
                            </w:r>
                            <w:r>
                              <w:rPr>
                                <w:rFonts w:eastAsiaTheme="minorEastAsia"/>
                                <w:color w:val="929292" w:themeColor="text1" w:themeTint="80"/>
                                <w:lang w:val="en-US"/>
                              </w:rPr>
                              <w:t xml:space="preserve"> </w:t>
                            </w:r>
                            <w:r>
                              <w:rPr>
                                <w:rFonts w:eastAsiaTheme="minorEastAsia"/>
                                <w:color w:val="929292" w:themeColor="text1" w:themeTint="80"/>
                                <w:lang w:val="en-US"/>
                              </w:rPr>
                              <w:t>Set up credentials to</w:t>
                            </w:r>
                            <w:r>
                              <w:rPr>
                                <w:rFonts w:eastAsiaTheme="minorEastAsia"/>
                                <w:color w:val="929292" w:themeColor="text1" w:themeTint="80"/>
                                <w:lang w:val="en-US"/>
                              </w:rPr>
                              <w:t xml:space="preserve"> </w:t>
                            </w:r>
                            <w:r w:rsidRPr="00374F9B">
                              <w:rPr>
                                <w:rFonts w:eastAsiaTheme="minorEastAsia"/>
                                <w:color w:val="929292" w:themeColor="text1" w:themeTint="80"/>
                                <w:lang w:val="en-US"/>
                              </w:rPr>
                              <w:t>Google Sheet</w:t>
                            </w:r>
                          </w:p>
                          <w:p w14:paraId="19450FF0" w14:textId="5438FEA0" w:rsidR="00374F9B" w:rsidRPr="00F564EF" w:rsidRDefault="00374F9B" w:rsidP="00374F9B">
                            <w:pPr>
                              <w:spacing w:line="192" w:lineRule="auto"/>
                              <w:rPr>
                                <w:rFonts w:eastAsiaTheme="minorEastAsia"/>
                                <w:color w:val="2D96CD" w:themeColor="accent3"/>
                                <w:lang w:val="en-US"/>
                              </w:rPr>
                            </w:pPr>
                            <w:r w:rsidRPr="004518AC">
                              <w:rPr>
                                <w:rFonts w:eastAsiaTheme="minorEastAsia"/>
                                <w:color w:val="F2F2F2" w:themeColor="background1"/>
                                <w:lang w:val="en-US"/>
                              </w:rPr>
                              <w:t xml:space="preserve">credentials = </w:t>
                            </w:r>
                            <w:proofErr w:type="spellStart"/>
                            <w:r w:rsidRPr="004518AC">
                              <w:rPr>
                                <w:rFonts w:eastAsiaTheme="minorEastAsia"/>
                                <w:color w:val="00B050" w:themeColor="accent5"/>
                                <w:lang w:val="en-US"/>
                              </w:rPr>
                              <w:t>service_account.Credentials</w:t>
                            </w:r>
                            <w:r w:rsidRPr="004518AC">
                              <w:rPr>
                                <w:rFonts w:eastAsiaTheme="minorEastAsia"/>
                                <w:color w:val="F2F2F2" w:themeColor="background1"/>
                                <w:lang w:val="en-US"/>
                              </w:rPr>
                              <w:t>.</w:t>
                            </w:r>
                            <w:r w:rsidRPr="009B7B0B">
                              <w:rPr>
                                <w:rFonts w:eastAsiaTheme="minorEastAsia"/>
                                <w:color w:val="FDDBAD" w:themeColor="accent2" w:themeTint="66"/>
                                <w:lang w:val="en-US"/>
                              </w:rPr>
                              <w:t>from_service_account_info</w:t>
                            </w:r>
                            <w:proofErr w:type="spellEnd"/>
                            <w:r w:rsidRPr="00F564EF">
                              <w:rPr>
                                <w:rFonts w:eastAsiaTheme="minorEastAsia"/>
                                <w:color w:val="2D96CD" w:themeColor="accent3"/>
                                <w:lang w:val="en-US"/>
                              </w:rPr>
                              <w:t>(</w:t>
                            </w:r>
                          </w:p>
                          <w:p w14:paraId="09813A24" w14:textId="77777777" w:rsidR="00374F9B" w:rsidRPr="004518AC" w:rsidRDefault="00374F9B" w:rsidP="00374F9B">
                            <w:pPr>
                              <w:spacing w:line="192" w:lineRule="auto"/>
                              <w:ind w:left="708"/>
                              <w:rPr>
                                <w:rFonts w:eastAsiaTheme="minorEastAsia"/>
                                <w:color w:val="F2F2F2" w:themeColor="background1"/>
                                <w:lang w:val="en-US"/>
                              </w:rPr>
                            </w:pPr>
                            <w:r w:rsidRPr="00F564EF">
                              <w:rPr>
                                <w:rFonts w:eastAsiaTheme="minorEastAsia"/>
                                <w:color w:val="2D96CD" w:themeColor="accent3"/>
                                <w:lang w:val="en-US"/>
                              </w:rPr>
                              <w:t xml:space="preserve">        </w:t>
                            </w:r>
                            <w:proofErr w:type="spellStart"/>
                            <w:r w:rsidRPr="004518AC">
                              <w:rPr>
                                <w:rFonts w:eastAsiaTheme="minorEastAsia"/>
                                <w:color w:val="00B050" w:themeColor="accent5"/>
                                <w:lang w:val="en-US"/>
                              </w:rPr>
                              <w:t>st</w:t>
                            </w:r>
                            <w:r w:rsidRPr="00F564EF">
                              <w:rPr>
                                <w:rFonts w:eastAsiaTheme="minorEastAsia"/>
                                <w:color w:val="2D96CD" w:themeColor="accent3"/>
                                <w:lang w:val="en-US"/>
                              </w:rPr>
                              <w:t>.</w:t>
                            </w:r>
                            <w:r w:rsidRPr="004518AC">
                              <w:rPr>
                                <w:rFonts w:eastAsiaTheme="minorEastAsia"/>
                                <w:color w:val="F2F2F2" w:themeColor="background1"/>
                                <w:lang w:val="en-US"/>
                              </w:rPr>
                              <w:t>secrets</w:t>
                            </w:r>
                            <w:proofErr w:type="spellEnd"/>
                            <w:r w:rsidRPr="004518AC">
                              <w:rPr>
                                <w:rFonts w:eastAsiaTheme="minorEastAsia"/>
                                <w:color w:val="F2F2F2" w:themeColor="background1"/>
                                <w:lang w:val="en-US"/>
                              </w:rPr>
                              <w:t>[</w:t>
                            </w:r>
                            <w:r w:rsidRPr="004518AC">
                              <w:rPr>
                                <w:rFonts w:eastAsiaTheme="minorEastAsia"/>
                                <w:color w:val="FAA632" w:themeColor="accent2"/>
                                <w:lang w:val="en-US"/>
                              </w:rPr>
                              <w:t>"</w:t>
                            </w:r>
                            <w:proofErr w:type="spellStart"/>
                            <w:r w:rsidRPr="004518AC">
                              <w:rPr>
                                <w:rFonts w:eastAsiaTheme="minorEastAsia"/>
                                <w:color w:val="FAA632" w:themeColor="accent2"/>
                                <w:lang w:val="en-US"/>
                              </w:rPr>
                              <w:t>gcp_service_account</w:t>
                            </w:r>
                            <w:proofErr w:type="spellEnd"/>
                            <w:r w:rsidRPr="004518AC">
                              <w:rPr>
                                <w:rFonts w:eastAsiaTheme="minorEastAsia"/>
                                <w:color w:val="FAA632" w:themeColor="accent2"/>
                                <w:lang w:val="en-US"/>
                              </w:rPr>
                              <w:t>"</w:t>
                            </w:r>
                            <w:r w:rsidRPr="004518AC">
                              <w:rPr>
                                <w:rFonts w:eastAsiaTheme="minorEastAsia"/>
                                <w:color w:val="F2F2F2" w:themeColor="background1"/>
                                <w:lang w:val="en-US"/>
                              </w:rPr>
                              <w:t>],</w:t>
                            </w:r>
                          </w:p>
                          <w:p w14:paraId="3DA02349" w14:textId="77777777" w:rsidR="00374F9B" w:rsidRPr="004518AC" w:rsidRDefault="00374F9B" w:rsidP="00374F9B">
                            <w:pPr>
                              <w:spacing w:line="192" w:lineRule="auto"/>
                              <w:ind w:left="708"/>
                              <w:rPr>
                                <w:rFonts w:eastAsiaTheme="minorEastAsia"/>
                                <w:color w:val="F2F2F2" w:themeColor="background1"/>
                                <w:lang w:val="en-US"/>
                              </w:rPr>
                            </w:pPr>
                            <w:r w:rsidRPr="004518AC">
                              <w:rPr>
                                <w:rFonts w:eastAsiaTheme="minorEastAsia"/>
                                <w:color w:val="F2F2F2" w:themeColor="background1"/>
                                <w:lang w:val="en-US"/>
                              </w:rPr>
                              <w:t xml:space="preserve">        scopes=[</w:t>
                            </w:r>
                          </w:p>
                          <w:p w14:paraId="437687CD" w14:textId="77777777" w:rsidR="00374F9B" w:rsidRPr="004518AC" w:rsidRDefault="00374F9B" w:rsidP="00374F9B">
                            <w:pPr>
                              <w:spacing w:line="192" w:lineRule="auto"/>
                              <w:ind w:left="708"/>
                              <w:rPr>
                                <w:rFonts w:eastAsiaTheme="minorEastAsia"/>
                                <w:color w:val="F2F2F2" w:themeColor="background1"/>
                                <w:lang w:val="en-US"/>
                              </w:rPr>
                            </w:pPr>
                            <w:r w:rsidRPr="004518AC">
                              <w:rPr>
                                <w:rFonts w:eastAsiaTheme="minorEastAsia"/>
                                <w:color w:val="FAA632" w:themeColor="accent2"/>
                                <w:lang w:val="en-US"/>
                              </w:rPr>
                              <w:t xml:space="preserve">            "https://www.googleapis.com/auth/spreadsheets"</w:t>
                            </w:r>
                            <w:r w:rsidRPr="004518AC">
                              <w:rPr>
                                <w:rFonts w:eastAsiaTheme="minorEastAsia"/>
                                <w:color w:val="F2F2F2" w:themeColor="background1"/>
                                <w:lang w:val="en-US"/>
                              </w:rPr>
                              <w:t>,</w:t>
                            </w:r>
                          </w:p>
                          <w:p w14:paraId="3544ACF9" w14:textId="77777777" w:rsidR="00374F9B" w:rsidRPr="004518AC" w:rsidRDefault="00374F9B" w:rsidP="00374F9B">
                            <w:pPr>
                              <w:spacing w:line="192" w:lineRule="auto"/>
                              <w:ind w:left="708"/>
                              <w:rPr>
                                <w:rFonts w:eastAsiaTheme="minorEastAsia"/>
                                <w:color w:val="F2F2F2" w:themeColor="background1"/>
                                <w:lang w:val="en-US"/>
                              </w:rPr>
                            </w:pPr>
                            <w:r w:rsidRPr="004518AC">
                              <w:rPr>
                                <w:rFonts w:eastAsiaTheme="minorEastAsia"/>
                                <w:color w:val="F2F2F2" w:themeColor="background1"/>
                                <w:lang w:val="en-US"/>
                              </w:rPr>
                              <w:t xml:space="preserve">        ],</w:t>
                            </w:r>
                          </w:p>
                          <w:p w14:paraId="26AC9CB5" w14:textId="77777777" w:rsidR="00374F9B" w:rsidRDefault="00374F9B" w:rsidP="00374F9B">
                            <w:pPr>
                              <w:spacing w:line="192" w:lineRule="auto"/>
                              <w:rPr>
                                <w:rFonts w:eastAsiaTheme="minorEastAsia"/>
                                <w:color w:val="F2F2F2" w:themeColor="background1"/>
                                <w:lang w:val="en-US"/>
                              </w:rPr>
                            </w:pPr>
                            <w:r w:rsidRPr="004518AC">
                              <w:rPr>
                                <w:rFonts w:eastAsiaTheme="minorEastAsia"/>
                                <w:color w:val="F2F2F2" w:themeColor="background1"/>
                                <w:lang w:val="en-US"/>
                              </w:rPr>
                              <w:t>)</w:t>
                            </w:r>
                          </w:p>
                          <w:p w14:paraId="20FC4963" w14:textId="77777777" w:rsidR="00374F9B" w:rsidRDefault="00374F9B" w:rsidP="00374F9B">
                            <w:pPr>
                              <w:spacing w:line="192" w:lineRule="auto"/>
                              <w:rPr>
                                <w:rFonts w:eastAsiaTheme="minorEastAsia"/>
                                <w:color w:val="F2F2F2" w:themeColor="background1"/>
                                <w:lang w:val="en-US"/>
                              </w:rPr>
                            </w:pPr>
                          </w:p>
                          <w:p w14:paraId="5AC5194C" w14:textId="64D57E89" w:rsidR="00374F9B" w:rsidRDefault="00374F9B" w:rsidP="00374F9B">
                            <w:pPr>
                              <w:spacing w:line="192" w:lineRule="auto"/>
                              <w:rPr>
                                <w:rFonts w:eastAsiaTheme="minorEastAsia"/>
                                <w:color w:val="F2F2F2" w:themeColor="background1"/>
                                <w:lang w:val="en-US"/>
                              </w:rPr>
                            </w:pPr>
                            <w:r w:rsidRPr="00374F9B">
                              <w:rPr>
                                <w:rFonts w:eastAsiaTheme="minorEastAsia"/>
                                <w:color w:val="929292" w:themeColor="text1" w:themeTint="80"/>
                                <w:lang w:val="en-US"/>
                              </w:rPr>
                              <w:t>#</w:t>
                            </w:r>
                            <w:r w:rsidR="003711B4">
                              <w:rPr>
                                <w:rFonts w:eastAsiaTheme="minorEastAsia"/>
                                <w:color w:val="929292" w:themeColor="text1" w:themeTint="80"/>
                                <w:lang w:val="en-US"/>
                              </w:rPr>
                              <w:t xml:space="preserve"> A</w:t>
                            </w:r>
                            <w:r w:rsidR="003711B4">
                              <w:rPr>
                                <w:rFonts w:eastAsiaTheme="minorEastAsia"/>
                                <w:color w:val="929292" w:themeColor="text1" w:themeTint="80"/>
                                <w:lang w:val="en-US"/>
                              </w:rPr>
                              <w:t>uthorize</w:t>
                            </w:r>
                            <w:r w:rsidR="003711B4">
                              <w:rPr>
                                <w:rFonts w:eastAsiaTheme="minorEastAsia"/>
                                <w:color w:val="929292" w:themeColor="text1" w:themeTint="80"/>
                                <w:lang w:val="en-US"/>
                              </w:rPr>
                              <w:t xml:space="preserve"> and o</w:t>
                            </w:r>
                            <w:r w:rsidRPr="00374F9B">
                              <w:rPr>
                                <w:rFonts w:eastAsiaTheme="minorEastAsia"/>
                                <w:color w:val="929292" w:themeColor="text1" w:themeTint="80"/>
                                <w:lang w:val="en-US"/>
                              </w:rPr>
                              <w:t xml:space="preserve">pen </w:t>
                            </w:r>
                            <w:r w:rsidR="003711B4">
                              <w:rPr>
                                <w:rFonts w:eastAsiaTheme="minorEastAsia"/>
                                <w:color w:val="929292" w:themeColor="text1" w:themeTint="80"/>
                                <w:lang w:val="en-US"/>
                              </w:rPr>
                              <w:t xml:space="preserve">and </w:t>
                            </w:r>
                            <w:r w:rsidRPr="00374F9B">
                              <w:rPr>
                                <w:rFonts w:eastAsiaTheme="minorEastAsia"/>
                                <w:color w:val="929292" w:themeColor="text1" w:themeTint="80"/>
                                <w:lang w:val="en-US"/>
                              </w:rPr>
                              <w:t>Google Sheet</w:t>
                            </w:r>
                          </w:p>
                          <w:p w14:paraId="088FD66D" w14:textId="77777777" w:rsidR="00374F9B" w:rsidRPr="004518AC" w:rsidRDefault="00374F9B" w:rsidP="00374F9B">
                            <w:pPr>
                              <w:spacing w:line="192" w:lineRule="auto"/>
                              <w:rPr>
                                <w:rFonts w:eastAsiaTheme="minorEastAsia"/>
                                <w:color w:val="F2F2F2" w:themeColor="background1"/>
                                <w:lang w:val="en-US"/>
                              </w:rPr>
                            </w:pPr>
                            <w:r w:rsidRPr="004518AC">
                              <w:rPr>
                                <w:rFonts w:eastAsiaTheme="minorEastAsia"/>
                                <w:color w:val="F2F2F2" w:themeColor="background1"/>
                                <w:lang w:val="en-US"/>
                              </w:rPr>
                              <w:t xml:space="preserve">client = </w:t>
                            </w:r>
                            <w:proofErr w:type="spellStart"/>
                            <w:r w:rsidRPr="004518AC">
                              <w:rPr>
                                <w:rFonts w:eastAsiaTheme="minorEastAsia"/>
                                <w:color w:val="00B050" w:themeColor="accent5"/>
                                <w:lang w:val="en-US"/>
                              </w:rPr>
                              <w:t>gspread</w:t>
                            </w:r>
                            <w:r w:rsidRPr="004518AC">
                              <w:rPr>
                                <w:rFonts w:eastAsiaTheme="minorEastAsia"/>
                                <w:color w:val="F2F2F2" w:themeColor="background1"/>
                                <w:lang w:val="en-US"/>
                              </w:rPr>
                              <w:t>.</w:t>
                            </w:r>
                            <w:r w:rsidRPr="009B7B0B">
                              <w:rPr>
                                <w:rFonts w:eastAsiaTheme="minorEastAsia"/>
                                <w:color w:val="FDDBAD" w:themeColor="accent2" w:themeTint="66"/>
                                <w:lang w:val="en-US"/>
                              </w:rPr>
                              <w:t>authorize</w:t>
                            </w:r>
                            <w:proofErr w:type="spellEnd"/>
                            <w:r w:rsidRPr="004518AC">
                              <w:rPr>
                                <w:rFonts w:eastAsiaTheme="minorEastAsia"/>
                                <w:color w:val="F2F2F2" w:themeColor="background1"/>
                                <w:lang w:val="en-US"/>
                              </w:rPr>
                              <w:t>(credentials)</w:t>
                            </w:r>
                          </w:p>
                          <w:p w14:paraId="1121D4B7" w14:textId="77777777" w:rsidR="00374F9B" w:rsidRPr="004518AC" w:rsidRDefault="00374F9B" w:rsidP="00374F9B">
                            <w:pPr>
                              <w:spacing w:line="192" w:lineRule="auto"/>
                              <w:rPr>
                                <w:rFonts w:eastAsiaTheme="minorEastAsia"/>
                                <w:color w:val="F2F2F2" w:themeColor="background1"/>
                                <w:lang w:val="en-US"/>
                              </w:rPr>
                            </w:pPr>
                            <w:proofErr w:type="spellStart"/>
                            <w:r w:rsidRPr="004518AC">
                              <w:rPr>
                                <w:rFonts w:eastAsiaTheme="minorEastAsia"/>
                                <w:color w:val="F2F2F2" w:themeColor="background1"/>
                                <w:lang w:val="en-US"/>
                              </w:rPr>
                              <w:t>sheets_url</w:t>
                            </w:r>
                            <w:proofErr w:type="spellEnd"/>
                            <w:r w:rsidRPr="004518AC">
                              <w:rPr>
                                <w:rFonts w:eastAsiaTheme="minorEastAsia"/>
                                <w:color w:val="F2F2F2" w:themeColor="background1"/>
                                <w:lang w:val="en-US"/>
                              </w:rPr>
                              <w:t xml:space="preserve"> = </w:t>
                            </w:r>
                            <w:proofErr w:type="spellStart"/>
                            <w:r w:rsidRPr="004518AC">
                              <w:rPr>
                                <w:rFonts w:eastAsiaTheme="minorEastAsia"/>
                                <w:color w:val="00B050" w:themeColor="accent5"/>
                                <w:lang w:val="en-US"/>
                              </w:rPr>
                              <w:t>st</w:t>
                            </w:r>
                            <w:r w:rsidRPr="004518AC">
                              <w:rPr>
                                <w:rFonts w:eastAsiaTheme="minorEastAsia"/>
                                <w:color w:val="F2F2F2" w:themeColor="background1"/>
                                <w:lang w:val="en-US"/>
                              </w:rPr>
                              <w:t>.secrets</w:t>
                            </w:r>
                            <w:proofErr w:type="spellEnd"/>
                            <w:r w:rsidRPr="004518AC">
                              <w:rPr>
                                <w:rFonts w:eastAsiaTheme="minorEastAsia"/>
                                <w:color w:val="F2F2F2" w:themeColor="background1"/>
                                <w:lang w:val="en-US"/>
                              </w:rPr>
                              <w:t>[</w:t>
                            </w:r>
                            <w:r w:rsidRPr="004518AC">
                              <w:rPr>
                                <w:rFonts w:eastAsiaTheme="minorEastAsia"/>
                                <w:color w:val="FAA632" w:themeColor="accent2"/>
                                <w:lang w:val="en-US"/>
                              </w:rPr>
                              <w:t>"</w:t>
                            </w:r>
                            <w:proofErr w:type="spellStart"/>
                            <w:r w:rsidRPr="004518AC">
                              <w:rPr>
                                <w:rFonts w:eastAsiaTheme="minorEastAsia"/>
                                <w:color w:val="FAA632" w:themeColor="accent2"/>
                                <w:lang w:val="en-US"/>
                              </w:rPr>
                              <w:t>sheet_url</w:t>
                            </w:r>
                            <w:proofErr w:type="spellEnd"/>
                            <w:r w:rsidRPr="004518AC">
                              <w:rPr>
                                <w:rFonts w:eastAsiaTheme="minorEastAsia"/>
                                <w:color w:val="FAA632" w:themeColor="accent2"/>
                                <w:lang w:val="en-US"/>
                              </w:rPr>
                              <w:t>"</w:t>
                            </w:r>
                            <w:r w:rsidRPr="004518AC">
                              <w:rPr>
                                <w:rFonts w:eastAsiaTheme="minorEastAsia"/>
                                <w:color w:val="F2F2F2" w:themeColor="background1"/>
                                <w:lang w:val="en-US"/>
                              </w:rPr>
                              <w:t>]</w:t>
                            </w:r>
                          </w:p>
                          <w:p w14:paraId="1E39975E" w14:textId="4A43FFB2" w:rsidR="00374F9B" w:rsidRDefault="00374F9B" w:rsidP="00374F9B">
                            <w:pPr>
                              <w:spacing w:line="192" w:lineRule="auto"/>
                              <w:rPr>
                                <w:rFonts w:eastAsiaTheme="minorEastAsia"/>
                                <w:color w:val="F2F2F2" w:themeColor="background1"/>
                                <w:lang w:val="en-US"/>
                              </w:rPr>
                            </w:pPr>
                            <w:proofErr w:type="spellStart"/>
                            <w:r w:rsidRPr="004518AC">
                              <w:rPr>
                                <w:rFonts w:eastAsiaTheme="minorEastAsia"/>
                                <w:color w:val="F2F2F2" w:themeColor="background1"/>
                                <w:lang w:val="en-US"/>
                              </w:rPr>
                              <w:t>sh</w:t>
                            </w:r>
                            <w:proofErr w:type="spellEnd"/>
                            <w:r w:rsidRPr="004518AC">
                              <w:rPr>
                                <w:rFonts w:eastAsiaTheme="minorEastAsia"/>
                                <w:color w:val="F2F2F2" w:themeColor="background1"/>
                                <w:lang w:val="en-US"/>
                              </w:rPr>
                              <w:t xml:space="preserve"> = </w:t>
                            </w:r>
                            <w:proofErr w:type="spellStart"/>
                            <w:r w:rsidRPr="004518AC">
                              <w:rPr>
                                <w:rFonts w:eastAsiaTheme="minorEastAsia"/>
                                <w:color w:val="F2F2F2" w:themeColor="background1"/>
                                <w:lang w:val="en-US"/>
                              </w:rPr>
                              <w:t>client.</w:t>
                            </w:r>
                            <w:r w:rsidRPr="009B7B0B">
                              <w:rPr>
                                <w:rFonts w:eastAsiaTheme="minorEastAsia"/>
                                <w:color w:val="FDDBAD" w:themeColor="accent2" w:themeTint="66"/>
                                <w:lang w:val="en-US"/>
                              </w:rPr>
                              <w:t>open_by_url</w:t>
                            </w:r>
                            <w:proofErr w:type="spellEnd"/>
                            <w:r w:rsidRPr="004518AC">
                              <w:rPr>
                                <w:rFonts w:eastAsiaTheme="minorEastAsia"/>
                                <w:color w:val="F2F2F2" w:themeColor="background1"/>
                                <w:lang w:val="en-US"/>
                              </w:rPr>
                              <w:t>(</w:t>
                            </w:r>
                            <w:proofErr w:type="spellStart"/>
                            <w:r w:rsidRPr="004518AC">
                              <w:rPr>
                                <w:rFonts w:eastAsiaTheme="minorEastAsia"/>
                                <w:color w:val="F2F2F2" w:themeColor="background1"/>
                                <w:lang w:val="en-US"/>
                              </w:rPr>
                              <w:t>sheets_url</w:t>
                            </w:r>
                            <w:proofErr w:type="spellEnd"/>
                            <w:r w:rsidRPr="004518AC">
                              <w:rPr>
                                <w:rFonts w:eastAsiaTheme="minorEastAsia"/>
                                <w:color w:val="F2F2F2" w:themeColor="background1"/>
                                <w:lang w:val="en-US"/>
                              </w:rPr>
                              <w:t>)</w:t>
                            </w:r>
                          </w:p>
                          <w:p w14:paraId="1212BE4B" w14:textId="77777777" w:rsidR="003711B4" w:rsidRDefault="003711B4" w:rsidP="003711B4">
                            <w:pPr>
                              <w:spacing w:line="192" w:lineRule="auto"/>
                              <w:rPr>
                                <w:rFonts w:eastAsiaTheme="minorEastAsia"/>
                                <w:color w:val="F2F2F2" w:themeColor="background1"/>
                                <w:lang w:val="en-US"/>
                              </w:rPr>
                            </w:pPr>
                          </w:p>
                          <w:p w14:paraId="4A6B5117" w14:textId="4F64C31F" w:rsidR="003711B4" w:rsidRDefault="003711B4" w:rsidP="00374F9B">
                            <w:pPr>
                              <w:spacing w:line="192" w:lineRule="auto"/>
                              <w:rPr>
                                <w:rFonts w:eastAsiaTheme="minorEastAsia"/>
                                <w:color w:val="F2F2F2" w:themeColor="background1"/>
                                <w:lang w:val="en-US"/>
                              </w:rPr>
                            </w:pPr>
                            <w:r w:rsidRPr="00374F9B">
                              <w:rPr>
                                <w:rFonts w:eastAsiaTheme="minorEastAsia"/>
                                <w:color w:val="929292" w:themeColor="text1" w:themeTint="80"/>
                                <w:lang w:val="en-US"/>
                              </w:rPr>
                              <w:t>#</w:t>
                            </w:r>
                            <w:r>
                              <w:rPr>
                                <w:rFonts w:eastAsiaTheme="minorEastAsia"/>
                                <w:color w:val="929292" w:themeColor="text1" w:themeTint="80"/>
                                <w:lang w:val="en-US"/>
                              </w:rPr>
                              <w:t xml:space="preserve"> </w:t>
                            </w:r>
                            <w:r w:rsidR="00B40BA0">
                              <w:rPr>
                                <w:rFonts w:eastAsiaTheme="minorEastAsia"/>
                                <w:color w:val="929292" w:themeColor="text1" w:themeTint="80"/>
                                <w:lang w:val="en-US"/>
                              </w:rPr>
                              <w:t>Store user input in Google Sheet</w:t>
                            </w:r>
                          </w:p>
                          <w:p w14:paraId="1FC94EF9" w14:textId="77777777" w:rsidR="00374F9B" w:rsidRPr="004B7234" w:rsidRDefault="00374F9B" w:rsidP="00374F9B">
                            <w:pPr>
                              <w:rPr>
                                <w:rFonts w:eastAsiaTheme="minorEastAsia"/>
                                <w:color w:val="F2F2F2" w:themeColor="background1"/>
                                <w:lang w:val="en-US"/>
                              </w:rPr>
                            </w:pPr>
                            <w:r w:rsidRPr="004B7234">
                              <w:rPr>
                                <w:rFonts w:eastAsiaTheme="minorEastAsia"/>
                                <w:color w:val="F2F2F2" w:themeColor="background1"/>
                                <w:lang w:val="en-US"/>
                              </w:rPr>
                              <w:t>sh.sheet1.</w:t>
                            </w:r>
                            <w:r w:rsidRPr="004B7234">
                              <w:rPr>
                                <w:rFonts w:eastAsiaTheme="minorEastAsia"/>
                                <w:color w:val="FDDBAD" w:themeColor="accent2" w:themeTint="66"/>
                                <w:lang w:val="en-US"/>
                              </w:rPr>
                              <w:t>append_row</w:t>
                            </w:r>
                            <w:r w:rsidRPr="004B7234">
                              <w:rPr>
                                <w:rFonts w:eastAsiaTheme="minorEastAsia"/>
                                <w:color w:val="F2F2F2" w:themeColor="background1"/>
                                <w:lang w:val="en-US"/>
                              </w:rPr>
                              <w:t>([</w:t>
                            </w:r>
                            <w:proofErr w:type="spellStart"/>
                            <w:r w:rsidRPr="004B7234">
                              <w:rPr>
                                <w:rFonts w:eastAsiaTheme="minorEastAsia"/>
                                <w:color w:val="F2F2F2" w:themeColor="background1"/>
                                <w:lang w:val="en-US"/>
                              </w:rPr>
                              <w:t>user_input</w:t>
                            </w:r>
                            <w:proofErr w:type="spellEnd"/>
                            <w:r w:rsidRPr="004B7234">
                              <w:rPr>
                                <w:rFonts w:eastAsiaTheme="minorEastAsia"/>
                                <w:color w:val="F2F2F2" w:themeColor="background1"/>
                                <w:lang w:val="en-US"/>
                              </w:rPr>
                              <w:t>])</w:t>
                            </w:r>
                          </w:p>
                          <w:p w14:paraId="5B7E8536" w14:textId="77777777" w:rsidR="00374F9B" w:rsidRPr="004518AC" w:rsidRDefault="00374F9B" w:rsidP="00374F9B">
                            <w:pPr>
                              <w:spacing w:line="192" w:lineRule="auto"/>
                              <w:rPr>
                                <w:rFonts w:eastAsiaTheme="minorEastAsia"/>
                                <w:color w:val="F2F2F2" w:themeColor="background1"/>
                                <w:lang w:val="en-US"/>
                              </w:rPr>
                            </w:pPr>
                          </w:p>
                          <w:p w14:paraId="290A3B40" w14:textId="77777777" w:rsidR="00374F9B" w:rsidRPr="00374F9B" w:rsidRDefault="00374F9B" w:rsidP="00374F9B">
                            <w:pPr>
                              <w:spacing w:line="192" w:lineRule="auto"/>
                              <w:rPr>
                                <w:rFonts w:eastAsiaTheme="minorEastAsia"/>
                                <w:color w:val="F2F2F2" w:themeColor="background1"/>
                                <w:lang w:val="en-US"/>
                              </w:rPr>
                            </w:pPr>
                          </w:p>
                          <w:p w14:paraId="470493D6" w14:textId="77777777" w:rsidR="00374F9B" w:rsidRPr="00FE3AD6" w:rsidRDefault="00374F9B" w:rsidP="00374F9B">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F3C121" id="Rectangle: Rounded Corners 2077510743" o:spid="_x0000_s1034" style="width:422.75pt;height:535.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" fillcolor="#3f3f3f [3204]" strokecolor="#1f1f1f [1604]" strokeweight="1pt">
                <v:stroke joinstyle="miter"/>
                <v:textbox>
                  <w:txbxContent>
                    <w:p w14:paraId="259165C0" w14:textId="77777777" w:rsidR="00374F9B" w:rsidRDefault="00374F9B" w:rsidP="00374F9B">
                      <w:pPr>
                        <w:spacing w:line="192" w:lineRule="auto"/>
                        <w:rPr>
                          <w:rFonts w:eastAsiaTheme="minorEastAsia"/>
                          <w:i/>
                          <w:iCs/>
                          <w:color w:val="929292" w:themeColor="text1" w:themeTint="80"/>
                          <w:lang w:val="en-GB"/>
                        </w:rPr>
                      </w:pPr>
                      <w:r w:rsidRPr="00E5342C">
                        <w:rPr>
                          <w:rFonts w:eastAsiaTheme="minorEastAsia"/>
                          <w:color w:val="929292" w:themeColor="text1" w:themeTint="80"/>
                          <w:lang w:val="en-GB"/>
                        </w:rPr>
                        <w:t xml:space="preserve"># </w:t>
                      </w:r>
                      <w:r w:rsidRPr="00FE7FD1">
                        <w:rPr>
                          <w:rFonts w:eastAsiaTheme="minorEastAsia"/>
                          <w:i/>
                          <w:iCs/>
                          <w:color w:val="929292" w:themeColor="text1" w:themeTint="80"/>
                          <w:lang w:val="en-GB"/>
                        </w:rPr>
                        <w:t>simple_script.py</w:t>
                      </w:r>
                    </w:p>
                    <w:p w14:paraId="360D2F77" w14:textId="77777777" w:rsidR="00374F9B" w:rsidRPr="0045031C" w:rsidRDefault="00374F9B" w:rsidP="00374F9B">
                      <w:pPr>
                        <w:spacing w:line="192" w:lineRule="auto"/>
                        <w:rPr>
                          <w:rFonts w:eastAsiaTheme="minorEastAsia"/>
                          <w:i/>
                          <w:iCs/>
                          <w:color w:val="929292" w:themeColor="text1" w:themeTint="80"/>
                          <w:lang w:val="en-GB"/>
                        </w:rPr>
                      </w:pPr>
                    </w:p>
                    <w:p w14:paraId="55F92EDF" w14:textId="77777777" w:rsidR="00374F9B" w:rsidRDefault="00374F9B" w:rsidP="00374F9B">
                      <w:pPr>
                        <w:spacing w:line="192" w:lineRule="auto"/>
                        <w:rPr>
                          <w:rFonts w:eastAsiaTheme="minorEastAsia"/>
                          <w:color w:val="00B050" w:themeColor="accent5"/>
                          <w:lang w:val="en-GB"/>
                        </w:rPr>
                      </w:pPr>
                      <w:r w:rsidRPr="00363FFB">
                        <w:rPr>
                          <w:rFonts w:eastAsiaTheme="minorEastAsia"/>
                          <w:color w:val="2D96CD" w:themeColor="accent3"/>
                          <w:lang w:val="en-GB"/>
                        </w:rPr>
                        <w:t xml:space="preserve">import </w:t>
                      </w:r>
                      <w:proofErr w:type="spellStart"/>
                      <w:r w:rsidRPr="0016526B">
                        <w:rPr>
                          <w:rFonts w:eastAsiaTheme="minorEastAsia"/>
                          <w:color w:val="00B050" w:themeColor="accent5"/>
                          <w:lang w:val="en-GB"/>
                        </w:rPr>
                        <w:t>streamlit</w:t>
                      </w:r>
                      <w:proofErr w:type="spellEnd"/>
                      <w:r w:rsidRPr="0016526B">
                        <w:rPr>
                          <w:rFonts w:eastAsiaTheme="minorEastAsia"/>
                          <w:color w:val="00B050" w:themeColor="accent5"/>
                          <w:lang w:val="en-GB"/>
                        </w:rPr>
                        <w:t xml:space="preserve"> </w:t>
                      </w:r>
                      <w:r w:rsidRPr="00363FFB">
                        <w:rPr>
                          <w:rFonts w:eastAsiaTheme="minorEastAsia"/>
                          <w:color w:val="2D96CD" w:themeColor="accent3"/>
                          <w:lang w:val="en-GB"/>
                        </w:rPr>
                        <w:t>as</w:t>
                      </w:r>
                      <w:r>
                        <w:rPr>
                          <w:rFonts w:eastAsiaTheme="minorEastAsia"/>
                          <w:color w:val="F2F2F2" w:themeColor="background1"/>
                          <w:lang w:val="en-GB"/>
                        </w:rPr>
                        <w:t xml:space="preserve"> </w:t>
                      </w:r>
                      <w:proofErr w:type="spellStart"/>
                      <w:r w:rsidRPr="0016526B">
                        <w:rPr>
                          <w:rFonts w:eastAsiaTheme="minorEastAsia"/>
                          <w:color w:val="00B050" w:themeColor="accent5"/>
                          <w:lang w:val="en-GB"/>
                        </w:rPr>
                        <w:t>st</w:t>
                      </w:r>
                      <w:proofErr w:type="spellEnd"/>
                    </w:p>
                    <w:p w14:paraId="479BA476" w14:textId="77777777" w:rsidR="00374F9B" w:rsidRPr="00F564EF" w:rsidRDefault="00374F9B" w:rsidP="00374F9B">
                      <w:pPr>
                        <w:spacing w:line="192" w:lineRule="auto"/>
                        <w:rPr>
                          <w:rFonts w:eastAsiaTheme="minorEastAsia"/>
                          <w:color w:val="F2F2F2" w:themeColor="background1"/>
                          <w:lang w:val="en-US"/>
                        </w:rPr>
                      </w:pPr>
                      <w:r w:rsidRPr="00F564EF">
                        <w:rPr>
                          <w:rFonts w:eastAsiaTheme="minorEastAsia"/>
                          <w:color w:val="2D96CD" w:themeColor="accent3"/>
                          <w:lang w:val="en-US"/>
                        </w:rPr>
                        <w:t>import</w:t>
                      </w:r>
                      <w:r w:rsidRPr="00F564EF">
                        <w:rPr>
                          <w:rFonts w:eastAsiaTheme="minorEastAsia"/>
                          <w:color w:val="00B050" w:themeColor="accent5"/>
                          <w:lang w:val="en-US"/>
                        </w:rPr>
                        <w:t xml:space="preserve"> </w:t>
                      </w:r>
                      <w:proofErr w:type="spellStart"/>
                      <w:r w:rsidRPr="00F564EF">
                        <w:rPr>
                          <w:rFonts w:eastAsiaTheme="minorEastAsia"/>
                          <w:color w:val="00B050" w:themeColor="accent5"/>
                          <w:lang w:val="en-US"/>
                        </w:rPr>
                        <w:t>gspread</w:t>
                      </w:r>
                      <w:proofErr w:type="spellEnd"/>
                    </w:p>
                    <w:p w14:paraId="3901100B" w14:textId="77777777" w:rsidR="00374F9B" w:rsidRPr="00F564EF" w:rsidRDefault="00374F9B" w:rsidP="00374F9B">
                      <w:pPr>
                        <w:spacing w:line="192" w:lineRule="auto"/>
                        <w:rPr>
                          <w:rFonts w:eastAsiaTheme="minorEastAsia"/>
                          <w:color w:val="F2F2F2" w:themeColor="background1"/>
                          <w:lang w:val="en-US"/>
                        </w:rPr>
                      </w:pPr>
                      <w:r w:rsidRPr="00F564EF">
                        <w:rPr>
                          <w:rFonts w:eastAsiaTheme="minorEastAsia"/>
                          <w:color w:val="2D96CD" w:themeColor="accent3"/>
                          <w:lang w:val="en-US"/>
                        </w:rPr>
                        <w:t xml:space="preserve">from </w:t>
                      </w:r>
                      <w:r w:rsidRPr="00F564EF">
                        <w:rPr>
                          <w:rFonts w:eastAsiaTheme="minorEastAsia"/>
                          <w:color w:val="00B050" w:themeColor="accent5"/>
                          <w:lang w:val="en-US"/>
                        </w:rPr>
                        <w:t xml:space="preserve">google.oauth2 </w:t>
                      </w:r>
                      <w:r w:rsidRPr="00F564EF">
                        <w:rPr>
                          <w:rFonts w:eastAsiaTheme="minorEastAsia"/>
                          <w:color w:val="2D96CD" w:themeColor="accent3"/>
                          <w:lang w:val="en-US"/>
                        </w:rPr>
                        <w:t xml:space="preserve">import </w:t>
                      </w:r>
                      <w:proofErr w:type="spellStart"/>
                      <w:r w:rsidRPr="00F564EF">
                        <w:rPr>
                          <w:rFonts w:eastAsiaTheme="minorEastAsia"/>
                          <w:color w:val="00B050" w:themeColor="accent5"/>
                          <w:lang w:val="en-US"/>
                        </w:rPr>
                        <w:t>service_account</w:t>
                      </w:r>
                      <w:proofErr w:type="spellEnd"/>
                    </w:p>
                    <w:p w14:paraId="087842BC" w14:textId="77777777" w:rsidR="003711B4" w:rsidRDefault="003711B4" w:rsidP="003711B4">
                      <w:pPr>
                        <w:spacing w:line="192" w:lineRule="auto"/>
                        <w:rPr>
                          <w:rFonts w:eastAsiaTheme="minorEastAsia"/>
                          <w:color w:val="F2F2F2" w:themeColor="background1"/>
                          <w:lang w:val="en-US"/>
                        </w:rPr>
                      </w:pPr>
                    </w:p>
                    <w:p w14:paraId="5387FCB9" w14:textId="3E59CC06" w:rsidR="00374F9B" w:rsidRPr="003711B4" w:rsidRDefault="003711B4" w:rsidP="00374F9B">
                      <w:pPr>
                        <w:spacing w:line="192" w:lineRule="auto"/>
                        <w:rPr>
                          <w:rFonts w:eastAsiaTheme="minorEastAsia"/>
                          <w:color w:val="F2F2F2" w:themeColor="background1"/>
                          <w:lang w:val="en-US"/>
                        </w:rPr>
                      </w:pPr>
                      <w:r w:rsidRPr="00374F9B">
                        <w:rPr>
                          <w:rFonts w:eastAsiaTheme="minorEastAsia"/>
                          <w:color w:val="929292" w:themeColor="text1" w:themeTint="80"/>
                          <w:lang w:val="en-US"/>
                        </w:rPr>
                        <w:t>#</w:t>
                      </w:r>
                      <w:r>
                        <w:rPr>
                          <w:rFonts w:eastAsiaTheme="minorEastAsia"/>
                          <w:color w:val="929292" w:themeColor="text1" w:themeTint="80"/>
                          <w:lang w:val="en-US"/>
                        </w:rPr>
                        <w:t xml:space="preserve"> </w:t>
                      </w:r>
                      <w:r>
                        <w:rPr>
                          <w:rFonts w:eastAsiaTheme="minorEastAsia"/>
                          <w:color w:val="929292" w:themeColor="text1" w:themeTint="80"/>
                          <w:lang w:val="en-US"/>
                        </w:rPr>
                        <w:t>Create simple dashboard</w:t>
                      </w:r>
                      <w:r w:rsidR="00B40BA0">
                        <w:rPr>
                          <w:rFonts w:eastAsiaTheme="minorEastAsia"/>
                          <w:color w:val="929292" w:themeColor="text1" w:themeTint="80"/>
                          <w:lang w:val="en-US"/>
                        </w:rPr>
                        <w:t xml:space="preserve"> for user input</w:t>
                      </w:r>
                    </w:p>
                    <w:p w14:paraId="22F72BA3" w14:textId="77777777" w:rsidR="00374F9B" w:rsidRDefault="00374F9B" w:rsidP="00374F9B">
                      <w:pPr>
                        <w:spacing w:line="192" w:lineRule="auto"/>
                        <w:rPr>
                          <w:rFonts w:eastAsiaTheme="minorEastAsia"/>
                          <w:color w:val="F2F2F2" w:themeColor="background1"/>
                          <w:lang w:val="en-GB"/>
                        </w:rPr>
                      </w:pPr>
                      <w:proofErr w:type="spellStart"/>
                      <w:r w:rsidRPr="0016526B">
                        <w:rPr>
                          <w:rFonts w:eastAsiaTheme="minorEastAsia"/>
                          <w:color w:val="00B050" w:themeColor="accent5"/>
                          <w:lang w:val="en-GB"/>
                        </w:rPr>
                        <w:t>st</w:t>
                      </w:r>
                      <w:r>
                        <w:rPr>
                          <w:rFonts w:eastAsiaTheme="minorEastAsia"/>
                          <w:color w:val="F2F2F2" w:themeColor="background1"/>
                          <w:lang w:val="en-GB"/>
                        </w:rPr>
                        <w:t>.write</w:t>
                      </w:r>
                      <w:proofErr w:type="spellEnd"/>
                      <w:r>
                        <w:rPr>
                          <w:rFonts w:eastAsiaTheme="minorEastAsia"/>
                          <w:color w:val="F2F2F2" w:themeColor="background1"/>
                          <w:lang w:val="en-GB"/>
                        </w:rPr>
                        <w:t>(</w:t>
                      </w:r>
                      <w:r w:rsidRPr="00363FFB">
                        <w:rPr>
                          <w:rFonts w:eastAsiaTheme="minorEastAsia"/>
                          <w:color w:val="FAA632" w:themeColor="accent2"/>
                          <w:lang w:val="en-GB"/>
                        </w:rPr>
                        <w:t>‘Hello world!’</w:t>
                      </w:r>
                      <w:r>
                        <w:rPr>
                          <w:rFonts w:eastAsiaTheme="minorEastAsia"/>
                          <w:color w:val="F2F2F2" w:themeColor="background1"/>
                          <w:lang w:val="en-GB"/>
                        </w:rPr>
                        <w:t>)</w:t>
                      </w:r>
                    </w:p>
                    <w:p w14:paraId="7F51CB4D" w14:textId="77777777" w:rsidR="00374F9B" w:rsidRDefault="00374F9B" w:rsidP="00374F9B">
                      <w:pPr>
                        <w:spacing w:line="192" w:lineRule="auto"/>
                        <w:rPr>
                          <w:rFonts w:eastAsiaTheme="minorEastAsia"/>
                          <w:color w:val="F2F2F2" w:themeColor="background1"/>
                          <w:lang w:val="en-GB"/>
                        </w:rPr>
                      </w:pPr>
                      <w:proofErr w:type="spellStart"/>
                      <w:r>
                        <w:rPr>
                          <w:rFonts w:eastAsiaTheme="minorEastAsia"/>
                          <w:color w:val="F2F2F2" w:themeColor="background1"/>
                          <w:lang w:val="en-GB"/>
                        </w:rPr>
                        <w:t>user_input</w:t>
                      </w:r>
                      <w:proofErr w:type="spellEnd"/>
                      <w:r>
                        <w:rPr>
                          <w:rFonts w:eastAsiaTheme="minorEastAsia"/>
                          <w:color w:val="F2F2F2" w:themeColor="background1"/>
                          <w:lang w:val="en-GB"/>
                        </w:rPr>
                        <w:t xml:space="preserve"> = </w:t>
                      </w:r>
                      <w:proofErr w:type="spellStart"/>
                      <w:r w:rsidRPr="0016526B">
                        <w:rPr>
                          <w:rFonts w:eastAsiaTheme="minorEastAsia"/>
                          <w:color w:val="00B050" w:themeColor="accent5"/>
                          <w:lang w:val="en-GB"/>
                        </w:rPr>
                        <w:t>st</w:t>
                      </w:r>
                      <w:r>
                        <w:rPr>
                          <w:rFonts w:eastAsiaTheme="minorEastAsia"/>
                          <w:color w:val="F2F2F2" w:themeColor="background1"/>
                          <w:lang w:val="en-GB"/>
                        </w:rPr>
                        <w:t>.text_input</w:t>
                      </w:r>
                      <w:proofErr w:type="spellEnd"/>
                      <w:r>
                        <w:rPr>
                          <w:rFonts w:eastAsiaTheme="minorEastAsia"/>
                          <w:color w:val="F2F2F2" w:themeColor="background1"/>
                          <w:lang w:val="en-GB"/>
                        </w:rPr>
                        <w:t>(label=</w:t>
                      </w:r>
                      <w:r w:rsidRPr="0016526B">
                        <w:rPr>
                          <w:rFonts w:eastAsiaTheme="minorEastAsia"/>
                          <w:color w:val="FAA632" w:themeColor="accent2"/>
                          <w:lang w:val="en-GB"/>
                        </w:rPr>
                        <w:t xml:space="preserve">’Say something’, </w:t>
                      </w:r>
                      <w:r>
                        <w:rPr>
                          <w:rFonts w:eastAsiaTheme="minorEastAsia"/>
                          <w:color w:val="F2F2F2" w:themeColor="background1"/>
                          <w:lang w:val="en-GB"/>
                        </w:rPr>
                        <w:t>value=</w:t>
                      </w:r>
                      <w:r w:rsidRPr="0016526B">
                        <w:rPr>
                          <w:rFonts w:eastAsiaTheme="minorEastAsia"/>
                          <w:color w:val="FAA632" w:themeColor="accent2"/>
                          <w:lang w:val="en-GB"/>
                        </w:rPr>
                        <w:t>’</w:t>
                      </w:r>
                      <w:r>
                        <w:rPr>
                          <w:rFonts w:eastAsiaTheme="minorEastAsia"/>
                          <w:color w:val="FAA632" w:themeColor="accent2"/>
                          <w:lang w:val="en-GB"/>
                        </w:rPr>
                        <w:t>S</w:t>
                      </w:r>
                      <w:r w:rsidRPr="0016526B">
                        <w:rPr>
                          <w:rFonts w:eastAsiaTheme="minorEastAsia"/>
                          <w:color w:val="FAA632" w:themeColor="accent2"/>
                          <w:lang w:val="en-GB"/>
                        </w:rPr>
                        <w:t>omething’</w:t>
                      </w:r>
                      <w:r>
                        <w:rPr>
                          <w:rFonts w:eastAsiaTheme="minorEastAsia"/>
                          <w:color w:val="F2F2F2" w:themeColor="background1"/>
                          <w:lang w:val="en-GB"/>
                        </w:rPr>
                        <w:t>)</w:t>
                      </w:r>
                    </w:p>
                    <w:p w14:paraId="5D604E94" w14:textId="77777777" w:rsidR="003711B4" w:rsidRDefault="003711B4" w:rsidP="003711B4">
                      <w:pPr>
                        <w:spacing w:line="192" w:lineRule="auto"/>
                        <w:rPr>
                          <w:rFonts w:eastAsiaTheme="minorEastAsia"/>
                          <w:color w:val="F2F2F2" w:themeColor="background1"/>
                          <w:lang w:val="en-US"/>
                        </w:rPr>
                      </w:pPr>
                    </w:p>
                    <w:p w14:paraId="5E2C1CF8" w14:textId="6BA733B9" w:rsidR="003711B4" w:rsidRPr="003711B4" w:rsidRDefault="003711B4" w:rsidP="00374F9B">
                      <w:pPr>
                        <w:spacing w:line="192" w:lineRule="auto"/>
                        <w:rPr>
                          <w:rFonts w:eastAsiaTheme="minorEastAsia"/>
                          <w:color w:val="F2F2F2" w:themeColor="background1"/>
                          <w:lang w:val="en-US"/>
                        </w:rPr>
                      </w:pPr>
                      <w:r w:rsidRPr="00374F9B">
                        <w:rPr>
                          <w:rFonts w:eastAsiaTheme="minorEastAsia"/>
                          <w:color w:val="929292" w:themeColor="text1" w:themeTint="80"/>
                          <w:lang w:val="en-US"/>
                        </w:rPr>
                        <w:t>#</w:t>
                      </w:r>
                      <w:r>
                        <w:rPr>
                          <w:rFonts w:eastAsiaTheme="minorEastAsia"/>
                          <w:color w:val="929292" w:themeColor="text1" w:themeTint="80"/>
                          <w:lang w:val="en-US"/>
                        </w:rPr>
                        <w:t xml:space="preserve"> </w:t>
                      </w:r>
                      <w:r>
                        <w:rPr>
                          <w:rFonts w:eastAsiaTheme="minorEastAsia"/>
                          <w:color w:val="929292" w:themeColor="text1" w:themeTint="80"/>
                          <w:lang w:val="en-US"/>
                        </w:rPr>
                        <w:t>Set up credentials to</w:t>
                      </w:r>
                      <w:r>
                        <w:rPr>
                          <w:rFonts w:eastAsiaTheme="minorEastAsia"/>
                          <w:color w:val="929292" w:themeColor="text1" w:themeTint="80"/>
                          <w:lang w:val="en-US"/>
                        </w:rPr>
                        <w:t xml:space="preserve"> </w:t>
                      </w:r>
                      <w:r w:rsidRPr="00374F9B">
                        <w:rPr>
                          <w:rFonts w:eastAsiaTheme="minorEastAsia"/>
                          <w:color w:val="929292" w:themeColor="text1" w:themeTint="80"/>
                          <w:lang w:val="en-US"/>
                        </w:rPr>
                        <w:t>Google Sheet</w:t>
                      </w:r>
                    </w:p>
                    <w:p w14:paraId="19450FF0" w14:textId="5438FEA0" w:rsidR="00374F9B" w:rsidRPr="00F564EF" w:rsidRDefault="00374F9B" w:rsidP="00374F9B">
                      <w:pPr>
                        <w:spacing w:line="192" w:lineRule="auto"/>
                        <w:rPr>
                          <w:rFonts w:eastAsiaTheme="minorEastAsia"/>
                          <w:color w:val="2D96CD" w:themeColor="accent3"/>
                          <w:lang w:val="en-US"/>
                        </w:rPr>
                      </w:pPr>
                      <w:r w:rsidRPr="004518AC">
                        <w:rPr>
                          <w:rFonts w:eastAsiaTheme="minorEastAsia"/>
                          <w:color w:val="F2F2F2" w:themeColor="background1"/>
                          <w:lang w:val="en-US"/>
                        </w:rPr>
                        <w:t xml:space="preserve">credentials = </w:t>
                      </w:r>
                      <w:proofErr w:type="spellStart"/>
                      <w:r w:rsidRPr="004518AC">
                        <w:rPr>
                          <w:rFonts w:eastAsiaTheme="minorEastAsia"/>
                          <w:color w:val="00B050" w:themeColor="accent5"/>
                          <w:lang w:val="en-US"/>
                        </w:rPr>
                        <w:t>service_account.Credentials</w:t>
                      </w:r>
                      <w:r w:rsidRPr="004518AC">
                        <w:rPr>
                          <w:rFonts w:eastAsiaTheme="minorEastAsia"/>
                          <w:color w:val="F2F2F2" w:themeColor="background1"/>
                          <w:lang w:val="en-US"/>
                        </w:rPr>
                        <w:t>.</w:t>
                      </w:r>
                      <w:r w:rsidRPr="009B7B0B">
                        <w:rPr>
                          <w:rFonts w:eastAsiaTheme="minorEastAsia"/>
                          <w:color w:val="FDDBAD" w:themeColor="accent2" w:themeTint="66"/>
                          <w:lang w:val="en-US"/>
                        </w:rPr>
                        <w:t>from_service_account_info</w:t>
                      </w:r>
                      <w:proofErr w:type="spellEnd"/>
                      <w:r w:rsidRPr="00F564EF">
                        <w:rPr>
                          <w:rFonts w:eastAsiaTheme="minorEastAsia"/>
                          <w:color w:val="2D96CD" w:themeColor="accent3"/>
                          <w:lang w:val="en-US"/>
                        </w:rPr>
                        <w:t>(</w:t>
                      </w:r>
                    </w:p>
                    <w:p w14:paraId="09813A24" w14:textId="77777777" w:rsidR="00374F9B" w:rsidRPr="004518AC" w:rsidRDefault="00374F9B" w:rsidP="00374F9B">
                      <w:pPr>
                        <w:spacing w:line="192" w:lineRule="auto"/>
                        <w:ind w:left="708"/>
                        <w:rPr>
                          <w:rFonts w:eastAsiaTheme="minorEastAsia"/>
                          <w:color w:val="F2F2F2" w:themeColor="background1"/>
                          <w:lang w:val="en-US"/>
                        </w:rPr>
                      </w:pPr>
                      <w:r w:rsidRPr="00F564EF">
                        <w:rPr>
                          <w:rFonts w:eastAsiaTheme="minorEastAsia"/>
                          <w:color w:val="2D96CD" w:themeColor="accent3"/>
                          <w:lang w:val="en-US"/>
                        </w:rPr>
                        <w:t xml:space="preserve">        </w:t>
                      </w:r>
                      <w:proofErr w:type="spellStart"/>
                      <w:r w:rsidRPr="004518AC">
                        <w:rPr>
                          <w:rFonts w:eastAsiaTheme="minorEastAsia"/>
                          <w:color w:val="00B050" w:themeColor="accent5"/>
                          <w:lang w:val="en-US"/>
                        </w:rPr>
                        <w:t>st</w:t>
                      </w:r>
                      <w:r w:rsidRPr="00F564EF">
                        <w:rPr>
                          <w:rFonts w:eastAsiaTheme="minorEastAsia"/>
                          <w:color w:val="2D96CD" w:themeColor="accent3"/>
                          <w:lang w:val="en-US"/>
                        </w:rPr>
                        <w:t>.</w:t>
                      </w:r>
                      <w:r w:rsidRPr="004518AC">
                        <w:rPr>
                          <w:rFonts w:eastAsiaTheme="minorEastAsia"/>
                          <w:color w:val="F2F2F2" w:themeColor="background1"/>
                          <w:lang w:val="en-US"/>
                        </w:rPr>
                        <w:t>secrets</w:t>
                      </w:r>
                      <w:proofErr w:type="spellEnd"/>
                      <w:r w:rsidRPr="004518AC">
                        <w:rPr>
                          <w:rFonts w:eastAsiaTheme="minorEastAsia"/>
                          <w:color w:val="F2F2F2" w:themeColor="background1"/>
                          <w:lang w:val="en-US"/>
                        </w:rPr>
                        <w:t>[</w:t>
                      </w:r>
                      <w:r w:rsidRPr="004518AC">
                        <w:rPr>
                          <w:rFonts w:eastAsiaTheme="minorEastAsia"/>
                          <w:color w:val="FAA632" w:themeColor="accent2"/>
                          <w:lang w:val="en-US"/>
                        </w:rPr>
                        <w:t>"</w:t>
                      </w:r>
                      <w:proofErr w:type="spellStart"/>
                      <w:r w:rsidRPr="004518AC">
                        <w:rPr>
                          <w:rFonts w:eastAsiaTheme="minorEastAsia"/>
                          <w:color w:val="FAA632" w:themeColor="accent2"/>
                          <w:lang w:val="en-US"/>
                        </w:rPr>
                        <w:t>gcp_service_account</w:t>
                      </w:r>
                      <w:proofErr w:type="spellEnd"/>
                      <w:r w:rsidRPr="004518AC">
                        <w:rPr>
                          <w:rFonts w:eastAsiaTheme="minorEastAsia"/>
                          <w:color w:val="FAA632" w:themeColor="accent2"/>
                          <w:lang w:val="en-US"/>
                        </w:rPr>
                        <w:t>"</w:t>
                      </w:r>
                      <w:r w:rsidRPr="004518AC">
                        <w:rPr>
                          <w:rFonts w:eastAsiaTheme="minorEastAsia"/>
                          <w:color w:val="F2F2F2" w:themeColor="background1"/>
                          <w:lang w:val="en-US"/>
                        </w:rPr>
                        <w:t>],</w:t>
                      </w:r>
                    </w:p>
                    <w:p w14:paraId="3DA02349" w14:textId="77777777" w:rsidR="00374F9B" w:rsidRPr="004518AC" w:rsidRDefault="00374F9B" w:rsidP="00374F9B">
                      <w:pPr>
                        <w:spacing w:line="192" w:lineRule="auto"/>
                        <w:ind w:left="708"/>
                        <w:rPr>
                          <w:rFonts w:eastAsiaTheme="minorEastAsia"/>
                          <w:color w:val="F2F2F2" w:themeColor="background1"/>
                          <w:lang w:val="en-US"/>
                        </w:rPr>
                      </w:pPr>
                      <w:r w:rsidRPr="004518AC">
                        <w:rPr>
                          <w:rFonts w:eastAsiaTheme="minorEastAsia"/>
                          <w:color w:val="F2F2F2" w:themeColor="background1"/>
                          <w:lang w:val="en-US"/>
                        </w:rPr>
                        <w:t xml:space="preserve">        scopes=[</w:t>
                      </w:r>
                    </w:p>
                    <w:p w14:paraId="437687CD" w14:textId="77777777" w:rsidR="00374F9B" w:rsidRPr="004518AC" w:rsidRDefault="00374F9B" w:rsidP="00374F9B">
                      <w:pPr>
                        <w:spacing w:line="192" w:lineRule="auto"/>
                        <w:ind w:left="708"/>
                        <w:rPr>
                          <w:rFonts w:eastAsiaTheme="minorEastAsia"/>
                          <w:color w:val="F2F2F2" w:themeColor="background1"/>
                          <w:lang w:val="en-US"/>
                        </w:rPr>
                      </w:pPr>
                      <w:r w:rsidRPr="004518AC">
                        <w:rPr>
                          <w:rFonts w:eastAsiaTheme="minorEastAsia"/>
                          <w:color w:val="FAA632" w:themeColor="accent2"/>
                          <w:lang w:val="en-US"/>
                        </w:rPr>
                        <w:t xml:space="preserve">            "https://www.googleapis.com/auth/spreadsheets"</w:t>
                      </w:r>
                      <w:r w:rsidRPr="004518AC">
                        <w:rPr>
                          <w:rFonts w:eastAsiaTheme="minorEastAsia"/>
                          <w:color w:val="F2F2F2" w:themeColor="background1"/>
                          <w:lang w:val="en-US"/>
                        </w:rPr>
                        <w:t>,</w:t>
                      </w:r>
                    </w:p>
                    <w:p w14:paraId="3544ACF9" w14:textId="77777777" w:rsidR="00374F9B" w:rsidRPr="004518AC" w:rsidRDefault="00374F9B" w:rsidP="00374F9B">
                      <w:pPr>
                        <w:spacing w:line="192" w:lineRule="auto"/>
                        <w:ind w:left="708"/>
                        <w:rPr>
                          <w:rFonts w:eastAsiaTheme="minorEastAsia"/>
                          <w:color w:val="F2F2F2" w:themeColor="background1"/>
                          <w:lang w:val="en-US"/>
                        </w:rPr>
                      </w:pPr>
                      <w:r w:rsidRPr="004518AC">
                        <w:rPr>
                          <w:rFonts w:eastAsiaTheme="minorEastAsia"/>
                          <w:color w:val="F2F2F2" w:themeColor="background1"/>
                          <w:lang w:val="en-US"/>
                        </w:rPr>
                        <w:t xml:space="preserve">        ],</w:t>
                      </w:r>
                    </w:p>
                    <w:p w14:paraId="26AC9CB5" w14:textId="77777777" w:rsidR="00374F9B" w:rsidRDefault="00374F9B" w:rsidP="00374F9B">
                      <w:pPr>
                        <w:spacing w:line="192" w:lineRule="auto"/>
                        <w:rPr>
                          <w:rFonts w:eastAsiaTheme="minorEastAsia"/>
                          <w:color w:val="F2F2F2" w:themeColor="background1"/>
                          <w:lang w:val="en-US"/>
                        </w:rPr>
                      </w:pPr>
                      <w:r w:rsidRPr="004518AC">
                        <w:rPr>
                          <w:rFonts w:eastAsiaTheme="minorEastAsia"/>
                          <w:color w:val="F2F2F2" w:themeColor="background1"/>
                          <w:lang w:val="en-US"/>
                        </w:rPr>
                        <w:t>)</w:t>
                      </w:r>
                    </w:p>
                    <w:p w14:paraId="20FC4963" w14:textId="77777777" w:rsidR="00374F9B" w:rsidRDefault="00374F9B" w:rsidP="00374F9B">
                      <w:pPr>
                        <w:spacing w:line="192" w:lineRule="auto"/>
                        <w:rPr>
                          <w:rFonts w:eastAsiaTheme="minorEastAsia"/>
                          <w:color w:val="F2F2F2" w:themeColor="background1"/>
                          <w:lang w:val="en-US"/>
                        </w:rPr>
                      </w:pPr>
                    </w:p>
                    <w:p w14:paraId="5AC5194C" w14:textId="64D57E89" w:rsidR="00374F9B" w:rsidRDefault="00374F9B" w:rsidP="00374F9B">
                      <w:pPr>
                        <w:spacing w:line="192" w:lineRule="auto"/>
                        <w:rPr>
                          <w:rFonts w:eastAsiaTheme="minorEastAsia"/>
                          <w:color w:val="F2F2F2" w:themeColor="background1"/>
                          <w:lang w:val="en-US"/>
                        </w:rPr>
                      </w:pPr>
                      <w:r w:rsidRPr="00374F9B">
                        <w:rPr>
                          <w:rFonts w:eastAsiaTheme="minorEastAsia"/>
                          <w:color w:val="929292" w:themeColor="text1" w:themeTint="80"/>
                          <w:lang w:val="en-US"/>
                        </w:rPr>
                        <w:t>#</w:t>
                      </w:r>
                      <w:r w:rsidR="003711B4">
                        <w:rPr>
                          <w:rFonts w:eastAsiaTheme="minorEastAsia"/>
                          <w:color w:val="929292" w:themeColor="text1" w:themeTint="80"/>
                          <w:lang w:val="en-US"/>
                        </w:rPr>
                        <w:t xml:space="preserve"> A</w:t>
                      </w:r>
                      <w:r w:rsidR="003711B4">
                        <w:rPr>
                          <w:rFonts w:eastAsiaTheme="minorEastAsia"/>
                          <w:color w:val="929292" w:themeColor="text1" w:themeTint="80"/>
                          <w:lang w:val="en-US"/>
                        </w:rPr>
                        <w:t>uthorize</w:t>
                      </w:r>
                      <w:r w:rsidR="003711B4">
                        <w:rPr>
                          <w:rFonts w:eastAsiaTheme="minorEastAsia"/>
                          <w:color w:val="929292" w:themeColor="text1" w:themeTint="80"/>
                          <w:lang w:val="en-US"/>
                        </w:rPr>
                        <w:t xml:space="preserve"> and o</w:t>
                      </w:r>
                      <w:r w:rsidRPr="00374F9B">
                        <w:rPr>
                          <w:rFonts w:eastAsiaTheme="minorEastAsia"/>
                          <w:color w:val="929292" w:themeColor="text1" w:themeTint="80"/>
                          <w:lang w:val="en-US"/>
                        </w:rPr>
                        <w:t xml:space="preserve">pen </w:t>
                      </w:r>
                      <w:r w:rsidR="003711B4">
                        <w:rPr>
                          <w:rFonts w:eastAsiaTheme="minorEastAsia"/>
                          <w:color w:val="929292" w:themeColor="text1" w:themeTint="80"/>
                          <w:lang w:val="en-US"/>
                        </w:rPr>
                        <w:t xml:space="preserve">and </w:t>
                      </w:r>
                      <w:r w:rsidRPr="00374F9B">
                        <w:rPr>
                          <w:rFonts w:eastAsiaTheme="minorEastAsia"/>
                          <w:color w:val="929292" w:themeColor="text1" w:themeTint="80"/>
                          <w:lang w:val="en-US"/>
                        </w:rPr>
                        <w:t>Google Sheet</w:t>
                      </w:r>
                    </w:p>
                    <w:p w14:paraId="088FD66D" w14:textId="77777777" w:rsidR="00374F9B" w:rsidRPr="004518AC" w:rsidRDefault="00374F9B" w:rsidP="00374F9B">
                      <w:pPr>
                        <w:spacing w:line="192" w:lineRule="auto"/>
                        <w:rPr>
                          <w:rFonts w:eastAsiaTheme="minorEastAsia"/>
                          <w:color w:val="F2F2F2" w:themeColor="background1"/>
                          <w:lang w:val="en-US"/>
                        </w:rPr>
                      </w:pPr>
                      <w:r w:rsidRPr="004518AC">
                        <w:rPr>
                          <w:rFonts w:eastAsiaTheme="minorEastAsia"/>
                          <w:color w:val="F2F2F2" w:themeColor="background1"/>
                          <w:lang w:val="en-US"/>
                        </w:rPr>
                        <w:t xml:space="preserve">client = </w:t>
                      </w:r>
                      <w:proofErr w:type="spellStart"/>
                      <w:r w:rsidRPr="004518AC">
                        <w:rPr>
                          <w:rFonts w:eastAsiaTheme="minorEastAsia"/>
                          <w:color w:val="00B050" w:themeColor="accent5"/>
                          <w:lang w:val="en-US"/>
                        </w:rPr>
                        <w:t>gspread</w:t>
                      </w:r>
                      <w:r w:rsidRPr="004518AC">
                        <w:rPr>
                          <w:rFonts w:eastAsiaTheme="minorEastAsia"/>
                          <w:color w:val="F2F2F2" w:themeColor="background1"/>
                          <w:lang w:val="en-US"/>
                        </w:rPr>
                        <w:t>.</w:t>
                      </w:r>
                      <w:r w:rsidRPr="009B7B0B">
                        <w:rPr>
                          <w:rFonts w:eastAsiaTheme="minorEastAsia"/>
                          <w:color w:val="FDDBAD" w:themeColor="accent2" w:themeTint="66"/>
                          <w:lang w:val="en-US"/>
                        </w:rPr>
                        <w:t>authorize</w:t>
                      </w:r>
                      <w:proofErr w:type="spellEnd"/>
                      <w:r w:rsidRPr="004518AC">
                        <w:rPr>
                          <w:rFonts w:eastAsiaTheme="minorEastAsia"/>
                          <w:color w:val="F2F2F2" w:themeColor="background1"/>
                          <w:lang w:val="en-US"/>
                        </w:rPr>
                        <w:t>(credentials)</w:t>
                      </w:r>
                    </w:p>
                    <w:p w14:paraId="1121D4B7" w14:textId="77777777" w:rsidR="00374F9B" w:rsidRPr="004518AC" w:rsidRDefault="00374F9B" w:rsidP="00374F9B">
                      <w:pPr>
                        <w:spacing w:line="192" w:lineRule="auto"/>
                        <w:rPr>
                          <w:rFonts w:eastAsiaTheme="minorEastAsia"/>
                          <w:color w:val="F2F2F2" w:themeColor="background1"/>
                          <w:lang w:val="en-US"/>
                        </w:rPr>
                      </w:pPr>
                      <w:proofErr w:type="spellStart"/>
                      <w:r w:rsidRPr="004518AC">
                        <w:rPr>
                          <w:rFonts w:eastAsiaTheme="minorEastAsia"/>
                          <w:color w:val="F2F2F2" w:themeColor="background1"/>
                          <w:lang w:val="en-US"/>
                        </w:rPr>
                        <w:t>sheets_url</w:t>
                      </w:r>
                      <w:proofErr w:type="spellEnd"/>
                      <w:r w:rsidRPr="004518AC">
                        <w:rPr>
                          <w:rFonts w:eastAsiaTheme="minorEastAsia"/>
                          <w:color w:val="F2F2F2" w:themeColor="background1"/>
                          <w:lang w:val="en-US"/>
                        </w:rPr>
                        <w:t xml:space="preserve"> = </w:t>
                      </w:r>
                      <w:proofErr w:type="spellStart"/>
                      <w:r w:rsidRPr="004518AC">
                        <w:rPr>
                          <w:rFonts w:eastAsiaTheme="minorEastAsia"/>
                          <w:color w:val="00B050" w:themeColor="accent5"/>
                          <w:lang w:val="en-US"/>
                        </w:rPr>
                        <w:t>st</w:t>
                      </w:r>
                      <w:r w:rsidRPr="004518AC">
                        <w:rPr>
                          <w:rFonts w:eastAsiaTheme="minorEastAsia"/>
                          <w:color w:val="F2F2F2" w:themeColor="background1"/>
                          <w:lang w:val="en-US"/>
                        </w:rPr>
                        <w:t>.secrets</w:t>
                      </w:r>
                      <w:proofErr w:type="spellEnd"/>
                      <w:r w:rsidRPr="004518AC">
                        <w:rPr>
                          <w:rFonts w:eastAsiaTheme="minorEastAsia"/>
                          <w:color w:val="F2F2F2" w:themeColor="background1"/>
                          <w:lang w:val="en-US"/>
                        </w:rPr>
                        <w:t>[</w:t>
                      </w:r>
                      <w:r w:rsidRPr="004518AC">
                        <w:rPr>
                          <w:rFonts w:eastAsiaTheme="minorEastAsia"/>
                          <w:color w:val="FAA632" w:themeColor="accent2"/>
                          <w:lang w:val="en-US"/>
                        </w:rPr>
                        <w:t>"</w:t>
                      </w:r>
                      <w:proofErr w:type="spellStart"/>
                      <w:r w:rsidRPr="004518AC">
                        <w:rPr>
                          <w:rFonts w:eastAsiaTheme="minorEastAsia"/>
                          <w:color w:val="FAA632" w:themeColor="accent2"/>
                          <w:lang w:val="en-US"/>
                        </w:rPr>
                        <w:t>sheet_url</w:t>
                      </w:r>
                      <w:proofErr w:type="spellEnd"/>
                      <w:r w:rsidRPr="004518AC">
                        <w:rPr>
                          <w:rFonts w:eastAsiaTheme="minorEastAsia"/>
                          <w:color w:val="FAA632" w:themeColor="accent2"/>
                          <w:lang w:val="en-US"/>
                        </w:rPr>
                        <w:t>"</w:t>
                      </w:r>
                      <w:r w:rsidRPr="004518AC">
                        <w:rPr>
                          <w:rFonts w:eastAsiaTheme="minorEastAsia"/>
                          <w:color w:val="F2F2F2" w:themeColor="background1"/>
                          <w:lang w:val="en-US"/>
                        </w:rPr>
                        <w:t>]</w:t>
                      </w:r>
                    </w:p>
                    <w:p w14:paraId="1E39975E" w14:textId="4A43FFB2" w:rsidR="00374F9B" w:rsidRDefault="00374F9B" w:rsidP="00374F9B">
                      <w:pPr>
                        <w:spacing w:line="192" w:lineRule="auto"/>
                        <w:rPr>
                          <w:rFonts w:eastAsiaTheme="minorEastAsia"/>
                          <w:color w:val="F2F2F2" w:themeColor="background1"/>
                          <w:lang w:val="en-US"/>
                        </w:rPr>
                      </w:pPr>
                      <w:proofErr w:type="spellStart"/>
                      <w:r w:rsidRPr="004518AC">
                        <w:rPr>
                          <w:rFonts w:eastAsiaTheme="minorEastAsia"/>
                          <w:color w:val="F2F2F2" w:themeColor="background1"/>
                          <w:lang w:val="en-US"/>
                        </w:rPr>
                        <w:t>sh</w:t>
                      </w:r>
                      <w:proofErr w:type="spellEnd"/>
                      <w:r w:rsidRPr="004518AC">
                        <w:rPr>
                          <w:rFonts w:eastAsiaTheme="minorEastAsia"/>
                          <w:color w:val="F2F2F2" w:themeColor="background1"/>
                          <w:lang w:val="en-US"/>
                        </w:rPr>
                        <w:t xml:space="preserve"> = </w:t>
                      </w:r>
                      <w:proofErr w:type="spellStart"/>
                      <w:r w:rsidRPr="004518AC">
                        <w:rPr>
                          <w:rFonts w:eastAsiaTheme="minorEastAsia"/>
                          <w:color w:val="F2F2F2" w:themeColor="background1"/>
                          <w:lang w:val="en-US"/>
                        </w:rPr>
                        <w:t>client.</w:t>
                      </w:r>
                      <w:r w:rsidRPr="009B7B0B">
                        <w:rPr>
                          <w:rFonts w:eastAsiaTheme="minorEastAsia"/>
                          <w:color w:val="FDDBAD" w:themeColor="accent2" w:themeTint="66"/>
                          <w:lang w:val="en-US"/>
                        </w:rPr>
                        <w:t>open_by_url</w:t>
                      </w:r>
                      <w:proofErr w:type="spellEnd"/>
                      <w:r w:rsidRPr="004518AC">
                        <w:rPr>
                          <w:rFonts w:eastAsiaTheme="minorEastAsia"/>
                          <w:color w:val="F2F2F2" w:themeColor="background1"/>
                          <w:lang w:val="en-US"/>
                        </w:rPr>
                        <w:t>(</w:t>
                      </w:r>
                      <w:proofErr w:type="spellStart"/>
                      <w:r w:rsidRPr="004518AC">
                        <w:rPr>
                          <w:rFonts w:eastAsiaTheme="minorEastAsia"/>
                          <w:color w:val="F2F2F2" w:themeColor="background1"/>
                          <w:lang w:val="en-US"/>
                        </w:rPr>
                        <w:t>sheets_url</w:t>
                      </w:r>
                      <w:proofErr w:type="spellEnd"/>
                      <w:r w:rsidRPr="004518AC">
                        <w:rPr>
                          <w:rFonts w:eastAsiaTheme="minorEastAsia"/>
                          <w:color w:val="F2F2F2" w:themeColor="background1"/>
                          <w:lang w:val="en-US"/>
                        </w:rPr>
                        <w:t>)</w:t>
                      </w:r>
                    </w:p>
                    <w:p w14:paraId="1212BE4B" w14:textId="77777777" w:rsidR="003711B4" w:rsidRDefault="003711B4" w:rsidP="003711B4">
                      <w:pPr>
                        <w:spacing w:line="192" w:lineRule="auto"/>
                        <w:rPr>
                          <w:rFonts w:eastAsiaTheme="minorEastAsia"/>
                          <w:color w:val="F2F2F2" w:themeColor="background1"/>
                          <w:lang w:val="en-US"/>
                        </w:rPr>
                      </w:pPr>
                    </w:p>
                    <w:p w14:paraId="4A6B5117" w14:textId="4F64C31F" w:rsidR="003711B4" w:rsidRDefault="003711B4" w:rsidP="00374F9B">
                      <w:pPr>
                        <w:spacing w:line="192" w:lineRule="auto"/>
                        <w:rPr>
                          <w:rFonts w:eastAsiaTheme="minorEastAsia"/>
                          <w:color w:val="F2F2F2" w:themeColor="background1"/>
                          <w:lang w:val="en-US"/>
                        </w:rPr>
                      </w:pPr>
                      <w:r w:rsidRPr="00374F9B">
                        <w:rPr>
                          <w:rFonts w:eastAsiaTheme="minorEastAsia"/>
                          <w:color w:val="929292" w:themeColor="text1" w:themeTint="80"/>
                          <w:lang w:val="en-US"/>
                        </w:rPr>
                        <w:t>#</w:t>
                      </w:r>
                      <w:r>
                        <w:rPr>
                          <w:rFonts w:eastAsiaTheme="minorEastAsia"/>
                          <w:color w:val="929292" w:themeColor="text1" w:themeTint="80"/>
                          <w:lang w:val="en-US"/>
                        </w:rPr>
                        <w:t xml:space="preserve"> </w:t>
                      </w:r>
                      <w:r w:rsidR="00B40BA0">
                        <w:rPr>
                          <w:rFonts w:eastAsiaTheme="minorEastAsia"/>
                          <w:color w:val="929292" w:themeColor="text1" w:themeTint="80"/>
                          <w:lang w:val="en-US"/>
                        </w:rPr>
                        <w:t>Store user input in Google Sheet</w:t>
                      </w:r>
                    </w:p>
                    <w:p w14:paraId="1FC94EF9" w14:textId="77777777" w:rsidR="00374F9B" w:rsidRPr="004B7234" w:rsidRDefault="00374F9B" w:rsidP="00374F9B">
                      <w:pPr>
                        <w:rPr>
                          <w:rFonts w:eastAsiaTheme="minorEastAsia"/>
                          <w:color w:val="F2F2F2" w:themeColor="background1"/>
                          <w:lang w:val="en-US"/>
                        </w:rPr>
                      </w:pPr>
                      <w:r w:rsidRPr="004B7234">
                        <w:rPr>
                          <w:rFonts w:eastAsiaTheme="minorEastAsia"/>
                          <w:color w:val="F2F2F2" w:themeColor="background1"/>
                          <w:lang w:val="en-US"/>
                        </w:rPr>
                        <w:t>sh.sheet1.</w:t>
                      </w:r>
                      <w:r w:rsidRPr="004B7234">
                        <w:rPr>
                          <w:rFonts w:eastAsiaTheme="minorEastAsia"/>
                          <w:color w:val="FDDBAD" w:themeColor="accent2" w:themeTint="66"/>
                          <w:lang w:val="en-US"/>
                        </w:rPr>
                        <w:t>append_row</w:t>
                      </w:r>
                      <w:r w:rsidRPr="004B7234">
                        <w:rPr>
                          <w:rFonts w:eastAsiaTheme="minorEastAsia"/>
                          <w:color w:val="F2F2F2" w:themeColor="background1"/>
                          <w:lang w:val="en-US"/>
                        </w:rPr>
                        <w:t>([</w:t>
                      </w:r>
                      <w:proofErr w:type="spellStart"/>
                      <w:r w:rsidRPr="004B7234">
                        <w:rPr>
                          <w:rFonts w:eastAsiaTheme="minorEastAsia"/>
                          <w:color w:val="F2F2F2" w:themeColor="background1"/>
                          <w:lang w:val="en-US"/>
                        </w:rPr>
                        <w:t>user_input</w:t>
                      </w:r>
                      <w:proofErr w:type="spellEnd"/>
                      <w:r w:rsidRPr="004B7234">
                        <w:rPr>
                          <w:rFonts w:eastAsiaTheme="minorEastAsia"/>
                          <w:color w:val="F2F2F2" w:themeColor="background1"/>
                          <w:lang w:val="en-US"/>
                        </w:rPr>
                        <w:t>])</w:t>
                      </w:r>
                    </w:p>
                    <w:p w14:paraId="5B7E8536" w14:textId="77777777" w:rsidR="00374F9B" w:rsidRPr="004518AC" w:rsidRDefault="00374F9B" w:rsidP="00374F9B">
                      <w:pPr>
                        <w:spacing w:line="192" w:lineRule="auto"/>
                        <w:rPr>
                          <w:rFonts w:eastAsiaTheme="minorEastAsia"/>
                          <w:color w:val="F2F2F2" w:themeColor="background1"/>
                          <w:lang w:val="en-US"/>
                        </w:rPr>
                      </w:pPr>
                    </w:p>
                    <w:p w14:paraId="290A3B40" w14:textId="77777777" w:rsidR="00374F9B" w:rsidRPr="00374F9B" w:rsidRDefault="00374F9B" w:rsidP="00374F9B">
                      <w:pPr>
                        <w:spacing w:line="192" w:lineRule="auto"/>
                        <w:rPr>
                          <w:rFonts w:eastAsiaTheme="minorEastAsia"/>
                          <w:color w:val="F2F2F2" w:themeColor="background1"/>
                          <w:lang w:val="en-US"/>
                        </w:rPr>
                      </w:pPr>
                    </w:p>
                    <w:p w14:paraId="470493D6" w14:textId="77777777" w:rsidR="00374F9B" w:rsidRPr="00FE3AD6" w:rsidRDefault="00374F9B" w:rsidP="00374F9B">
                      <w:pPr>
                        <w:jc w:val="center"/>
                        <w:rPr>
                          <w:lang w:val="en-US"/>
                        </w:rPr>
                      </w:pPr>
                      <w:r>
                        <w:rPr>
                          <w:lang w:val="en-US"/>
                        </w:rPr>
                        <w:t xml:space="preserve"> </w:t>
                      </w:r>
                    </w:p>
                  </w:txbxContent>
                </v:textbox>
                <w10:anchorlock/>
              </v:roundrect>
            </w:pict>
          </mc:Fallback>
        </mc:AlternateContent>
      </w:r>
    </w:p>
    <w:p w14:paraId="60BA76F1" w14:textId="77777777" w:rsidR="006152FD" w:rsidRDefault="006152FD" w:rsidP="00D54996">
      <w:pPr>
        <w:jc w:val="both"/>
        <w:rPr>
          <w:lang w:val="en-GB"/>
        </w:rPr>
      </w:pPr>
    </w:p>
    <w:p w14:paraId="57C69329" w14:textId="77777777" w:rsidR="006152FD" w:rsidRDefault="006152FD" w:rsidP="00D54996">
      <w:pPr>
        <w:jc w:val="both"/>
        <w:rPr>
          <w:lang w:val="en-GB"/>
        </w:rPr>
      </w:pPr>
    </w:p>
    <w:p w14:paraId="1394FA62" w14:textId="728AB29C" w:rsidR="009917A6" w:rsidRPr="009917A6" w:rsidRDefault="009917A6" w:rsidP="00D54996">
      <w:pPr>
        <w:pStyle w:val="Appendix2"/>
        <w:jc w:val="both"/>
      </w:pPr>
      <w:r>
        <w:lastRenderedPageBreak/>
        <w:t>Repository Structure</w:t>
      </w:r>
    </w:p>
    <w:p w14:paraId="1A9FEBB4" w14:textId="1F35F65B" w:rsidR="006152FD" w:rsidRDefault="006152FD" w:rsidP="00D54996">
      <w:pPr>
        <w:jc w:val="both"/>
        <w:rPr>
          <w:lang w:val="en-GB"/>
        </w:rPr>
      </w:pPr>
      <w:r>
        <w:rPr>
          <w:lang w:val="en-GB"/>
        </w:rPr>
        <w:t xml:space="preserve">The complete repository structure </w:t>
      </w:r>
      <w:r w:rsidR="009917A6">
        <w:rPr>
          <w:lang w:val="en-GB"/>
        </w:rPr>
        <w:t>for the example code</w:t>
      </w:r>
      <w:r>
        <w:rPr>
          <w:lang w:val="en-GB"/>
        </w:rPr>
        <w:t xml:space="preserve"> should look like:</w:t>
      </w:r>
    </w:p>
    <w:p w14:paraId="50BB3218" w14:textId="6DBC6376" w:rsidR="006152FD" w:rsidRPr="006152FD" w:rsidRDefault="006152FD" w:rsidP="006152FD">
      <w:pPr>
        <w:pStyle w:val="ListParagraph"/>
        <w:numPr>
          <w:ilvl w:val="0"/>
          <w:numId w:val="37"/>
        </w:numPr>
        <w:jc w:val="both"/>
        <w:rPr>
          <w:lang w:val="en-GB"/>
        </w:rPr>
      </w:pPr>
      <w:r w:rsidRPr="006152FD">
        <w:rPr>
          <w:lang w:val="en-GB"/>
        </w:rPr>
        <w:t>Repository</w:t>
      </w:r>
    </w:p>
    <w:p w14:paraId="1A449F80" w14:textId="4F653919" w:rsidR="006152FD" w:rsidRDefault="006152FD" w:rsidP="006152FD">
      <w:pPr>
        <w:pStyle w:val="ListParagraph"/>
        <w:numPr>
          <w:ilvl w:val="1"/>
          <w:numId w:val="37"/>
        </w:numPr>
        <w:jc w:val="both"/>
        <w:rPr>
          <w:lang w:val="en-GB"/>
        </w:rPr>
      </w:pPr>
      <w:r>
        <w:rPr>
          <w:lang w:val="en-GB"/>
        </w:rPr>
        <w:t>.</w:t>
      </w:r>
      <w:proofErr w:type="spellStart"/>
      <w:r>
        <w:rPr>
          <w:lang w:val="en-GB"/>
        </w:rPr>
        <w:t>streamlit</w:t>
      </w:r>
      <w:proofErr w:type="spellEnd"/>
    </w:p>
    <w:p w14:paraId="2677382A" w14:textId="787CDC10" w:rsidR="006152FD" w:rsidRDefault="006152FD" w:rsidP="006152FD">
      <w:pPr>
        <w:pStyle w:val="ListParagraph"/>
        <w:numPr>
          <w:ilvl w:val="2"/>
          <w:numId w:val="37"/>
        </w:numPr>
        <w:jc w:val="both"/>
        <w:rPr>
          <w:lang w:val="en-GB"/>
        </w:rPr>
      </w:pPr>
      <w:proofErr w:type="spellStart"/>
      <w:r>
        <w:rPr>
          <w:lang w:val="en-GB"/>
        </w:rPr>
        <w:t>Secrets.toml</w:t>
      </w:r>
      <w:proofErr w:type="spellEnd"/>
    </w:p>
    <w:p w14:paraId="0261255D" w14:textId="2C6F3BF3" w:rsidR="006152FD" w:rsidRDefault="006152FD" w:rsidP="006152FD">
      <w:pPr>
        <w:pStyle w:val="ListParagraph"/>
        <w:numPr>
          <w:ilvl w:val="1"/>
          <w:numId w:val="37"/>
        </w:numPr>
        <w:jc w:val="both"/>
        <w:rPr>
          <w:lang w:val="en-GB"/>
        </w:rPr>
      </w:pPr>
      <w:r>
        <w:rPr>
          <w:lang w:val="en-GB"/>
        </w:rPr>
        <w:t>Simple_script.py</w:t>
      </w:r>
    </w:p>
    <w:p w14:paraId="50F3AE97" w14:textId="3BF78440" w:rsidR="006152FD" w:rsidRDefault="006152FD" w:rsidP="006152FD">
      <w:pPr>
        <w:pStyle w:val="ListParagraph"/>
        <w:numPr>
          <w:ilvl w:val="1"/>
          <w:numId w:val="37"/>
        </w:numPr>
        <w:jc w:val="both"/>
        <w:rPr>
          <w:lang w:val="en-GB"/>
        </w:rPr>
      </w:pPr>
      <w:r>
        <w:rPr>
          <w:lang w:val="en-GB"/>
        </w:rPr>
        <w:t>Requirements.txt</w:t>
      </w:r>
    </w:p>
    <w:p w14:paraId="122A332A" w14:textId="0F7A43DB" w:rsidR="006152FD" w:rsidRPr="006152FD" w:rsidRDefault="006152FD" w:rsidP="006152FD">
      <w:pPr>
        <w:pStyle w:val="ListParagraph"/>
        <w:numPr>
          <w:ilvl w:val="1"/>
          <w:numId w:val="37"/>
        </w:numPr>
        <w:jc w:val="both"/>
        <w:rPr>
          <w:lang w:val="en-GB"/>
        </w:rPr>
      </w:pPr>
      <w:r>
        <w:rPr>
          <w:lang w:val="en-GB"/>
        </w:rPr>
        <w:t>.</w:t>
      </w:r>
      <w:proofErr w:type="spellStart"/>
      <w:r>
        <w:rPr>
          <w:lang w:val="en-GB"/>
        </w:rPr>
        <w:t>gitignore</w:t>
      </w:r>
      <w:proofErr w:type="spellEnd"/>
    </w:p>
    <w:sectPr w:rsidR="006152FD" w:rsidRPr="006152FD" w:rsidSect="00070E37">
      <w:footerReference w:type="default" r:id="rId25"/>
      <w:pgSz w:w="11906" w:h="16838"/>
      <w:pgMar w:top="1418" w:right="1418" w:bottom="1418" w:left="1985" w:header="102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A659" w14:textId="77777777" w:rsidR="000436FE" w:rsidRDefault="000436FE" w:rsidP="00F61B3E">
      <w:pPr>
        <w:spacing w:after="0" w:line="240" w:lineRule="auto"/>
      </w:pPr>
      <w:r>
        <w:separator/>
      </w:r>
    </w:p>
  </w:endnote>
  <w:endnote w:type="continuationSeparator" w:id="0">
    <w:p w14:paraId="7247EA0E" w14:textId="77777777" w:rsidR="000436FE" w:rsidRDefault="000436FE" w:rsidP="00F6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M Sans">
    <w:altName w:val="Calibri"/>
    <w:charset w:val="00"/>
    <w:family w:val="auto"/>
    <w:pitch w:val="variable"/>
    <w:sig w:usb0="8000002F" w:usb1="5000205B" w:usb2="00000000" w:usb3="00000000" w:csb0="00000093" w:csb1="00000000"/>
  </w:font>
  <w:font w:name="DM Serif Display">
    <w:altName w:val="Calibri"/>
    <w:charset w:val="00"/>
    <w:family w:val="auto"/>
    <w:pitch w:val="variable"/>
    <w:sig w:usb0="A00002EF" w:usb1="000000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549964"/>
      <w:docPartObj>
        <w:docPartGallery w:val="Page Numbers (Bottom of Page)"/>
        <w:docPartUnique/>
      </w:docPartObj>
    </w:sdtPr>
    <w:sdtEndPr>
      <w:rPr>
        <w:noProof/>
      </w:rPr>
    </w:sdtEndPr>
    <w:sdtContent>
      <w:p w14:paraId="46FF83D1" w14:textId="56BA6CB4" w:rsidR="009917A6" w:rsidRDefault="009917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59DF7" w14:textId="77777777" w:rsidR="009917A6" w:rsidRDefault="00991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F843" w14:textId="77777777" w:rsidR="000436FE" w:rsidRDefault="000436FE" w:rsidP="00F61B3E">
      <w:pPr>
        <w:spacing w:after="0" w:line="240" w:lineRule="auto"/>
      </w:pPr>
      <w:r>
        <w:separator/>
      </w:r>
    </w:p>
  </w:footnote>
  <w:footnote w:type="continuationSeparator" w:id="0">
    <w:p w14:paraId="614AFAF0" w14:textId="77777777" w:rsidR="000436FE" w:rsidRDefault="000436FE" w:rsidP="00F61B3E">
      <w:pPr>
        <w:spacing w:after="0" w:line="240" w:lineRule="auto"/>
      </w:pPr>
      <w:r>
        <w:continuationSeparator/>
      </w:r>
    </w:p>
  </w:footnote>
  <w:footnote w:id="1">
    <w:p w14:paraId="0AD02BC9" w14:textId="284209AC" w:rsidR="00483EDC" w:rsidRPr="00483EDC" w:rsidRDefault="00483EDC">
      <w:pPr>
        <w:pStyle w:val="FootnoteText"/>
        <w:rPr>
          <w:sz w:val="18"/>
          <w:szCs w:val="18"/>
          <w:lang w:val="en-US"/>
        </w:rPr>
      </w:pPr>
      <w:r>
        <w:rPr>
          <w:rStyle w:val="FootnoteReference"/>
        </w:rPr>
        <w:footnoteRef/>
      </w:r>
      <w:r w:rsidRPr="00483EDC">
        <w:rPr>
          <w:lang w:val="en-US"/>
        </w:rPr>
        <w:t xml:space="preserve"> </w:t>
      </w:r>
      <w:hyperlink r:id="rId1" w:history="1">
        <w:r w:rsidRPr="00483EDC">
          <w:rPr>
            <w:rStyle w:val="Hyperlink"/>
            <w:sz w:val="18"/>
            <w:szCs w:val="18"/>
            <w:lang w:val="en-US"/>
          </w:rPr>
          <w:t>https://dasbhoard-7sgf0oydm6l.streamlit.app/</w:t>
        </w:r>
      </w:hyperlink>
      <w:r w:rsidRPr="00483EDC">
        <w:rPr>
          <w:sz w:val="18"/>
          <w:szCs w:val="18"/>
          <w:lang w:val="en-US"/>
        </w:rPr>
        <w:t xml:space="preserve"> </w:t>
      </w:r>
    </w:p>
  </w:footnote>
  <w:footnote w:id="2">
    <w:p w14:paraId="474E339A" w14:textId="6AFDBD6B" w:rsidR="00483EDC" w:rsidRPr="00483EDC" w:rsidRDefault="00483EDC">
      <w:pPr>
        <w:pStyle w:val="FootnoteText"/>
        <w:rPr>
          <w:lang w:val="en-US"/>
        </w:rPr>
      </w:pPr>
      <w:r w:rsidRPr="00483EDC">
        <w:rPr>
          <w:rStyle w:val="FootnoteReference"/>
          <w:sz w:val="18"/>
          <w:szCs w:val="18"/>
        </w:rPr>
        <w:footnoteRef/>
      </w:r>
      <w:r w:rsidRPr="00483EDC">
        <w:rPr>
          <w:sz w:val="18"/>
          <w:szCs w:val="18"/>
          <w:lang w:val="en-US"/>
        </w:rPr>
        <w:t xml:space="preserve"> </w:t>
      </w:r>
      <w:hyperlink r:id="rId2" w:history="1">
        <w:r w:rsidRPr="00483EDC">
          <w:rPr>
            <w:rStyle w:val="Hyperlink"/>
            <w:sz w:val="18"/>
            <w:szCs w:val="18"/>
            <w:lang w:val="en-US"/>
          </w:rPr>
          <w:t>https://github.com/irisreitsmaRQ/dasbhoard</w:t>
        </w:r>
      </w:hyperlink>
      <w:r>
        <w:rPr>
          <w:lang w:val="en-US"/>
        </w:rPr>
        <w:t xml:space="preserve"> </w:t>
      </w:r>
    </w:p>
  </w:footnote>
  <w:footnote w:id="3">
    <w:p w14:paraId="37BF54AA" w14:textId="08054230" w:rsidR="00CD249D" w:rsidRPr="00374F9B" w:rsidRDefault="00CD249D">
      <w:pPr>
        <w:pStyle w:val="FootnoteText"/>
        <w:rPr>
          <w:sz w:val="18"/>
          <w:szCs w:val="18"/>
          <w:lang w:val="en-US"/>
        </w:rPr>
      </w:pPr>
      <w:r>
        <w:rPr>
          <w:rStyle w:val="FootnoteReference"/>
        </w:rPr>
        <w:footnoteRef/>
      </w:r>
      <w:r w:rsidRPr="00CD249D">
        <w:rPr>
          <w:lang w:val="en-US"/>
        </w:rPr>
        <w:t xml:space="preserve"> </w:t>
      </w:r>
      <w:hyperlink r:id="rId3" w:history="1">
        <w:r w:rsidRPr="00374F9B">
          <w:rPr>
            <w:rStyle w:val="Hyperlink"/>
            <w:sz w:val="18"/>
            <w:szCs w:val="18"/>
            <w:lang w:val="en-US"/>
          </w:rPr>
          <w:t>https://streamlit.io/</w:t>
        </w:r>
      </w:hyperlink>
      <w:r w:rsidRPr="00374F9B">
        <w:rPr>
          <w:sz w:val="18"/>
          <w:szCs w:val="18"/>
          <w:lang w:val="en-US"/>
        </w:rPr>
        <w:t xml:space="preserve"> </w:t>
      </w:r>
    </w:p>
  </w:footnote>
  <w:footnote w:id="4">
    <w:p w14:paraId="384B753D" w14:textId="65098F19" w:rsidR="00CD249D" w:rsidRPr="00374F9B" w:rsidRDefault="00CD249D">
      <w:pPr>
        <w:pStyle w:val="FootnoteText"/>
        <w:rPr>
          <w:sz w:val="18"/>
          <w:szCs w:val="18"/>
          <w:lang w:val="en-US"/>
        </w:rPr>
      </w:pPr>
      <w:r w:rsidRPr="00374F9B">
        <w:rPr>
          <w:rStyle w:val="FootnoteReference"/>
          <w:sz w:val="18"/>
          <w:szCs w:val="18"/>
        </w:rPr>
        <w:footnoteRef/>
      </w:r>
      <w:r w:rsidRPr="00374F9B">
        <w:rPr>
          <w:sz w:val="18"/>
          <w:szCs w:val="18"/>
        </w:rPr>
        <w:t xml:space="preserve"> </w:t>
      </w:r>
      <w:hyperlink r:id="rId4" w:history="1">
        <w:r w:rsidRPr="00374F9B">
          <w:rPr>
            <w:rStyle w:val="Hyperlink"/>
            <w:sz w:val="18"/>
            <w:szCs w:val="18"/>
          </w:rPr>
          <w:t>https://github.com/</w:t>
        </w:r>
      </w:hyperlink>
      <w:r w:rsidRPr="00374F9B">
        <w:rPr>
          <w:sz w:val="18"/>
          <w:szCs w:val="18"/>
        </w:rPr>
        <w:t xml:space="preserve"> </w:t>
      </w:r>
    </w:p>
  </w:footnote>
  <w:footnote w:id="5">
    <w:p w14:paraId="7CA799B6" w14:textId="4C9FC45A" w:rsidR="00CD249D" w:rsidRPr="00374F9B" w:rsidRDefault="00CD249D">
      <w:pPr>
        <w:pStyle w:val="FootnoteText"/>
        <w:rPr>
          <w:sz w:val="18"/>
          <w:szCs w:val="18"/>
          <w:lang w:val="en-US"/>
        </w:rPr>
      </w:pPr>
      <w:r w:rsidRPr="00374F9B">
        <w:rPr>
          <w:rStyle w:val="FootnoteReference"/>
          <w:sz w:val="18"/>
          <w:szCs w:val="18"/>
        </w:rPr>
        <w:footnoteRef/>
      </w:r>
      <w:r w:rsidRPr="00374F9B">
        <w:rPr>
          <w:sz w:val="18"/>
          <w:szCs w:val="18"/>
          <w:lang w:val="en-US"/>
        </w:rPr>
        <w:t xml:space="preserve"> </w:t>
      </w:r>
      <w:hyperlink r:id="rId5" w:history="1">
        <w:r w:rsidRPr="00374F9B">
          <w:rPr>
            <w:rStyle w:val="Hyperlink"/>
            <w:sz w:val="18"/>
            <w:szCs w:val="18"/>
            <w:lang w:val="en-US"/>
          </w:rPr>
          <w:t>https://www.google.com/sheets/about/</w:t>
        </w:r>
      </w:hyperlink>
      <w:r w:rsidRPr="00374F9B">
        <w:rPr>
          <w:sz w:val="18"/>
          <w:szCs w:val="18"/>
          <w:lang w:val="en-US"/>
        </w:rPr>
        <w:t xml:space="preserve"> </w:t>
      </w:r>
    </w:p>
  </w:footnote>
  <w:footnote w:id="6">
    <w:p w14:paraId="7162D3E6" w14:textId="4AAE640E" w:rsidR="0059020C" w:rsidRPr="00374F9B" w:rsidRDefault="0059020C">
      <w:pPr>
        <w:pStyle w:val="FootnoteText"/>
        <w:rPr>
          <w:sz w:val="18"/>
          <w:szCs w:val="18"/>
          <w:lang w:val="en-US"/>
        </w:rPr>
      </w:pPr>
      <w:r w:rsidRPr="00374F9B">
        <w:rPr>
          <w:rStyle w:val="FootnoteReference"/>
          <w:sz w:val="18"/>
          <w:szCs w:val="18"/>
        </w:rPr>
        <w:footnoteRef/>
      </w:r>
      <w:r w:rsidRPr="00374F9B">
        <w:rPr>
          <w:sz w:val="18"/>
          <w:szCs w:val="18"/>
        </w:rPr>
        <w:t xml:space="preserve"> </w:t>
      </w:r>
      <w:hyperlink r:id="rId6" w:history="1">
        <w:r w:rsidRPr="00374F9B">
          <w:rPr>
            <w:rStyle w:val="Hyperlink"/>
            <w:sz w:val="18"/>
            <w:szCs w:val="18"/>
          </w:rPr>
          <w:t>https://streamlit.io/cloud</w:t>
        </w:r>
      </w:hyperlink>
      <w:r w:rsidRPr="00374F9B">
        <w:rPr>
          <w:sz w:val="18"/>
          <w:szCs w:val="18"/>
        </w:rPr>
        <w:t xml:space="preserve"> </w:t>
      </w:r>
    </w:p>
  </w:footnote>
  <w:footnote w:id="7">
    <w:p w14:paraId="511B67F4" w14:textId="51851AD4" w:rsidR="0059020C" w:rsidRPr="0059020C" w:rsidRDefault="0059020C">
      <w:pPr>
        <w:pStyle w:val="FootnoteText"/>
        <w:rPr>
          <w:lang w:val="en-US"/>
        </w:rPr>
      </w:pPr>
      <w:r w:rsidRPr="00374F9B">
        <w:rPr>
          <w:rStyle w:val="FootnoteReference"/>
          <w:sz w:val="18"/>
          <w:szCs w:val="18"/>
        </w:rPr>
        <w:footnoteRef/>
      </w:r>
      <w:r w:rsidRPr="00374F9B">
        <w:rPr>
          <w:sz w:val="18"/>
          <w:szCs w:val="18"/>
          <w:lang w:val="en-US"/>
        </w:rPr>
        <w:t xml:space="preserve"> </w:t>
      </w:r>
      <w:hyperlink r:id="rId7" w:history="1">
        <w:r w:rsidRPr="00374F9B">
          <w:rPr>
            <w:rStyle w:val="Hyperlink"/>
            <w:sz w:val="18"/>
            <w:szCs w:val="18"/>
            <w:lang w:val="en-US"/>
          </w:rPr>
          <w:t>https://docs.streamlit.io/library/get-started/installation</w:t>
        </w:r>
      </w:hyperlink>
      <w:r w:rsidRPr="00374F9B">
        <w:rPr>
          <w:sz w:val="18"/>
          <w:szCs w:val="18"/>
          <w:lang w:val="en-US"/>
        </w:rPr>
        <w:t xml:space="preserve"> </w:t>
      </w:r>
    </w:p>
  </w:footnote>
  <w:footnote w:id="8">
    <w:p w14:paraId="68EFEDE2" w14:textId="5F0FCBC0" w:rsidR="0059020C" w:rsidRPr="00310B62" w:rsidRDefault="0059020C">
      <w:pPr>
        <w:pStyle w:val="FootnoteText"/>
        <w:rPr>
          <w:sz w:val="18"/>
          <w:szCs w:val="18"/>
          <w:lang w:val="en-US"/>
        </w:rPr>
      </w:pPr>
      <w:r>
        <w:rPr>
          <w:rStyle w:val="FootnoteReference"/>
        </w:rPr>
        <w:footnoteRef/>
      </w:r>
      <w:r w:rsidRPr="0059020C">
        <w:rPr>
          <w:lang w:val="en-US"/>
        </w:rPr>
        <w:t xml:space="preserve"> </w:t>
      </w:r>
      <w:hyperlink r:id="rId8" w:history="1">
        <w:r w:rsidR="0045031C" w:rsidRPr="00310B62">
          <w:rPr>
            <w:rStyle w:val="Hyperlink"/>
            <w:sz w:val="18"/>
            <w:szCs w:val="18"/>
            <w:lang w:val="en-US"/>
          </w:rPr>
          <w:t>https://blog.streamlit.io/host-your-streamlit-app-for-free/</w:t>
        </w:r>
      </w:hyperlink>
      <w:r w:rsidR="0045031C" w:rsidRPr="00310B62">
        <w:rPr>
          <w:sz w:val="18"/>
          <w:szCs w:val="18"/>
          <w:lang w:val="en-US"/>
        </w:rPr>
        <w:t xml:space="preserve"> </w:t>
      </w:r>
    </w:p>
  </w:footnote>
  <w:footnote w:id="9">
    <w:p w14:paraId="12E010AB" w14:textId="6DA101D9" w:rsidR="0059020C" w:rsidRPr="00310B62" w:rsidRDefault="0059020C">
      <w:pPr>
        <w:pStyle w:val="FootnoteText"/>
        <w:rPr>
          <w:sz w:val="18"/>
          <w:szCs w:val="18"/>
          <w:lang w:val="en-US"/>
        </w:rPr>
      </w:pPr>
      <w:r w:rsidRPr="00310B62">
        <w:rPr>
          <w:rStyle w:val="FootnoteReference"/>
          <w:sz w:val="18"/>
          <w:szCs w:val="18"/>
        </w:rPr>
        <w:footnoteRef/>
      </w:r>
      <w:r w:rsidRPr="00310B62">
        <w:rPr>
          <w:sz w:val="18"/>
          <w:szCs w:val="18"/>
          <w:lang w:val="en-US"/>
        </w:rPr>
        <w:t xml:space="preserve"> </w:t>
      </w:r>
      <w:hyperlink r:id="rId9" w:history="1">
        <w:r w:rsidRPr="00310B62">
          <w:rPr>
            <w:rStyle w:val="Hyperlink"/>
            <w:sz w:val="18"/>
            <w:szCs w:val="18"/>
            <w:lang w:val="en-US"/>
          </w:rPr>
          <w:t>https://docs.streamlit.io/library/get-started/create-</w:t>
        </w:r>
        <w:r w:rsidRPr="00310B62">
          <w:rPr>
            <w:rStyle w:val="Hyperlink"/>
            <w:sz w:val="18"/>
            <w:szCs w:val="18"/>
            <w:lang w:val="en-US"/>
          </w:rPr>
          <w:t>a</w:t>
        </w:r>
        <w:r w:rsidRPr="00310B62">
          <w:rPr>
            <w:rStyle w:val="Hyperlink"/>
            <w:sz w:val="18"/>
            <w:szCs w:val="18"/>
            <w:lang w:val="en-US"/>
          </w:rPr>
          <w:t>n-app</w:t>
        </w:r>
      </w:hyperlink>
      <w:r w:rsidRPr="00310B62">
        <w:rPr>
          <w:sz w:val="18"/>
          <w:szCs w:val="18"/>
          <w:lang w:val="en-US"/>
        </w:rPr>
        <w:t xml:space="preserve"> </w:t>
      </w:r>
    </w:p>
  </w:footnote>
  <w:footnote w:id="10">
    <w:p w14:paraId="0343F193" w14:textId="68543135" w:rsidR="00D54996" w:rsidRPr="00D54996" w:rsidRDefault="00D54996">
      <w:pPr>
        <w:pStyle w:val="FootnoteText"/>
        <w:rPr>
          <w:lang w:val="en-US"/>
        </w:rPr>
      </w:pPr>
      <w:r w:rsidRPr="00310B62">
        <w:rPr>
          <w:rStyle w:val="FootnoteReference"/>
          <w:sz w:val="18"/>
          <w:szCs w:val="18"/>
        </w:rPr>
        <w:footnoteRef/>
      </w:r>
      <w:r w:rsidRPr="00310B62">
        <w:rPr>
          <w:sz w:val="18"/>
          <w:szCs w:val="18"/>
          <w:lang w:val="en-US"/>
        </w:rPr>
        <w:t xml:space="preserve"> </w:t>
      </w:r>
      <w:hyperlink r:id="rId10" w:history="1">
        <w:r w:rsidRPr="00310B62">
          <w:rPr>
            <w:rStyle w:val="Hyperlink"/>
            <w:sz w:val="18"/>
            <w:szCs w:val="18"/>
            <w:lang w:val="en-US"/>
          </w:rPr>
          <w:t>https://docs.streamlit.io/knowledge-base/tutorials/databases/private-gsheet</w:t>
        </w:r>
      </w:hyperlink>
      <w:r w:rsidRPr="00310B62">
        <w:rPr>
          <w:sz w:val="18"/>
          <w:szCs w:val="18"/>
          <w:lang w:val="en-US"/>
        </w:rPr>
        <w:t xml:space="preserve"> </w:t>
      </w:r>
    </w:p>
  </w:footnote>
  <w:footnote w:id="11">
    <w:p w14:paraId="1FDE2C5C" w14:textId="1E3F1FF0" w:rsidR="00307240" w:rsidRPr="00307240" w:rsidRDefault="00307240">
      <w:pPr>
        <w:pStyle w:val="FootnoteText"/>
        <w:rPr>
          <w:lang w:val="en-US"/>
        </w:rPr>
      </w:pPr>
      <w:r>
        <w:rPr>
          <w:rStyle w:val="FootnoteReference"/>
        </w:rPr>
        <w:footnoteRef/>
      </w:r>
      <w:r>
        <w:t xml:space="preserve"> </w:t>
      </w:r>
      <w:hyperlink r:id="rId11" w:history="1">
        <w:r w:rsidRPr="00310B62">
          <w:rPr>
            <w:rStyle w:val="Hyperlink"/>
            <w:sz w:val="18"/>
            <w:szCs w:val="18"/>
          </w:rPr>
          <w:t>https://share.streamlit.io/</w:t>
        </w:r>
      </w:hyperlink>
      <w:r w:rsidRPr="00310B62">
        <w:rPr>
          <w:sz w:val="18"/>
          <w:szCs w:val="18"/>
        </w:rPr>
        <w:t xml:space="preserve"> </w:t>
      </w:r>
    </w:p>
  </w:footnote>
  <w:footnote w:id="12">
    <w:p w14:paraId="13E0CEE9" w14:textId="29162542" w:rsidR="00483EDC" w:rsidRPr="00483EDC" w:rsidRDefault="00483EDC">
      <w:pPr>
        <w:pStyle w:val="FootnoteText"/>
        <w:rPr>
          <w:lang w:val="en-US"/>
        </w:rPr>
      </w:pPr>
      <w:r>
        <w:rPr>
          <w:rStyle w:val="FootnoteReference"/>
        </w:rPr>
        <w:footnoteRef/>
      </w:r>
      <w:r>
        <w:t xml:space="preserve"> </w:t>
      </w:r>
      <w:hyperlink r:id="rId12" w:history="1">
        <w:r w:rsidRPr="00483EDC">
          <w:rPr>
            <w:rStyle w:val="Hyperlink"/>
            <w:sz w:val="18"/>
            <w:szCs w:val="18"/>
          </w:rPr>
          <w:t>https://github.com/irisreitsmaRQ/dasbhoard</w:t>
        </w:r>
      </w:hyperlink>
      <w:r w:rsidRPr="00483EDC">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ED2"/>
    <w:multiLevelType w:val="hybridMultilevel"/>
    <w:tmpl w:val="8BDC1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F6E7C"/>
    <w:multiLevelType w:val="hybridMultilevel"/>
    <w:tmpl w:val="CCAC6E6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5D56E0E"/>
    <w:multiLevelType w:val="hybridMultilevel"/>
    <w:tmpl w:val="87BA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D06E4"/>
    <w:multiLevelType w:val="hybridMultilevel"/>
    <w:tmpl w:val="F51E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D3EFD"/>
    <w:multiLevelType w:val="hybridMultilevel"/>
    <w:tmpl w:val="1CB0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E724F"/>
    <w:multiLevelType w:val="hybridMultilevel"/>
    <w:tmpl w:val="2FAE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60FCE"/>
    <w:multiLevelType w:val="hybridMultilevel"/>
    <w:tmpl w:val="015E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02C74"/>
    <w:multiLevelType w:val="hybridMultilevel"/>
    <w:tmpl w:val="53E0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D00CB"/>
    <w:multiLevelType w:val="hybridMultilevel"/>
    <w:tmpl w:val="0EAEA83C"/>
    <w:lvl w:ilvl="0" w:tplc="A5BA7CF4">
      <w:start w:val="1"/>
      <w:numFmt w:val="upperLetter"/>
      <w:pStyle w:val="Appendix2"/>
      <w:lvlText w:val="Appendix %1:"/>
      <w:lvlJc w:val="left"/>
      <w:pPr>
        <w:ind w:left="6210"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9" w15:restartNumberingAfterBreak="0">
    <w:nsid w:val="23F93526"/>
    <w:multiLevelType w:val="hybridMultilevel"/>
    <w:tmpl w:val="3ED86E0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15:restartNumberingAfterBreak="0">
    <w:nsid w:val="2639099A"/>
    <w:multiLevelType w:val="hybridMultilevel"/>
    <w:tmpl w:val="C94E3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26EF6"/>
    <w:multiLevelType w:val="hybridMultilevel"/>
    <w:tmpl w:val="3C4A6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36BE0"/>
    <w:multiLevelType w:val="hybridMultilevel"/>
    <w:tmpl w:val="F8E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03DA6"/>
    <w:multiLevelType w:val="hybridMultilevel"/>
    <w:tmpl w:val="8F84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361F9"/>
    <w:multiLevelType w:val="hybridMultilevel"/>
    <w:tmpl w:val="83E21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E53FA"/>
    <w:multiLevelType w:val="hybridMultilevel"/>
    <w:tmpl w:val="E534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2222D"/>
    <w:multiLevelType w:val="hybridMultilevel"/>
    <w:tmpl w:val="BCCC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846BD"/>
    <w:multiLevelType w:val="hybridMultilevel"/>
    <w:tmpl w:val="0F26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F6406"/>
    <w:multiLevelType w:val="hybridMultilevel"/>
    <w:tmpl w:val="D29C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932AB"/>
    <w:multiLevelType w:val="hybridMultilevel"/>
    <w:tmpl w:val="38907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E0AB9"/>
    <w:multiLevelType w:val="hybridMultilevel"/>
    <w:tmpl w:val="4DBA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83CAC"/>
    <w:multiLevelType w:val="hybridMultilevel"/>
    <w:tmpl w:val="C75E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B0BBA"/>
    <w:multiLevelType w:val="hybridMultilevel"/>
    <w:tmpl w:val="44F60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CD7ABD"/>
    <w:multiLevelType w:val="hybridMultilevel"/>
    <w:tmpl w:val="FECC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64A35"/>
    <w:multiLevelType w:val="hybridMultilevel"/>
    <w:tmpl w:val="55A6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897635"/>
    <w:multiLevelType w:val="hybridMultilevel"/>
    <w:tmpl w:val="2A5C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922BD"/>
    <w:multiLevelType w:val="hybridMultilevel"/>
    <w:tmpl w:val="DE24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E64B60"/>
    <w:multiLevelType w:val="hybridMultilevel"/>
    <w:tmpl w:val="D126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03F1E"/>
    <w:multiLevelType w:val="hybridMultilevel"/>
    <w:tmpl w:val="214E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F5F8D"/>
    <w:multiLevelType w:val="hybridMultilevel"/>
    <w:tmpl w:val="62A4C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877602"/>
    <w:multiLevelType w:val="multilevel"/>
    <w:tmpl w:val="50B0C906"/>
    <w:lvl w:ilvl="0">
      <w:start w:val="1"/>
      <w:numFmt w:val="decimal"/>
      <w:pStyle w:val="Heading1"/>
      <w:lvlText w:val="%1"/>
      <w:lvlJc w:val="left"/>
      <w:pPr>
        <w:ind w:left="0" w:hanging="964"/>
      </w:pPr>
      <w:rPr>
        <w:rFonts w:hint="default"/>
      </w:rPr>
    </w:lvl>
    <w:lvl w:ilvl="1">
      <w:start w:val="1"/>
      <w:numFmt w:val="decimal"/>
      <w:pStyle w:val="Heading2"/>
      <w:lvlText w:val="%1.%2"/>
      <w:lvlJc w:val="left"/>
      <w:pPr>
        <w:ind w:left="0" w:hanging="964"/>
      </w:pPr>
      <w:rPr>
        <w:rFonts w:hint="default"/>
      </w:rPr>
    </w:lvl>
    <w:lvl w:ilvl="2">
      <w:start w:val="1"/>
      <w:numFmt w:val="decimal"/>
      <w:pStyle w:val="Heading3"/>
      <w:lvlText w:val="%1.%2.%3"/>
      <w:lvlJc w:val="left"/>
      <w:pPr>
        <w:ind w:left="0" w:hanging="964"/>
      </w:pPr>
      <w:rPr>
        <w:rFonts w:hint="default"/>
      </w:rPr>
    </w:lvl>
    <w:lvl w:ilvl="3">
      <w:start w:val="1"/>
      <w:numFmt w:val="decimal"/>
      <w:pStyle w:val="Heading4"/>
      <w:lvlText w:val="%1.%2.%3.%4"/>
      <w:lvlJc w:val="left"/>
      <w:pPr>
        <w:ind w:left="0" w:hanging="964"/>
      </w:pPr>
      <w:rPr>
        <w:rFonts w:hint="default"/>
      </w:rPr>
    </w:lvl>
    <w:lvl w:ilvl="4">
      <w:start w:val="1"/>
      <w:numFmt w:val="decimal"/>
      <w:pStyle w:val="Heading5"/>
      <w:lvlText w:val="%1.%2.%3.%4.%5"/>
      <w:lvlJc w:val="left"/>
      <w:pPr>
        <w:ind w:left="0" w:hanging="964"/>
      </w:pPr>
      <w:rPr>
        <w:rFonts w:hint="default"/>
      </w:rPr>
    </w:lvl>
    <w:lvl w:ilvl="5">
      <w:start w:val="1"/>
      <w:numFmt w:val="decimal"/>
      <w:lvlText w:val="%1.%2.%3.%4.%5.%6"/>
      <w:lvlJc w:val="left"/>
      <w:pPr>
        <w:ind w:left="0" w:hanging="964"/>
      </w:pPr>
      <w:rPr>
        <w:rFonts w:hint="default"/>
      </w:rPr>
    </w:lvl>
    <w:lvl w:ilvl="6">
      <w:start w:val="1"/>
      <w:numFmt w:val="decimal"/>
      <w:lvlText w:val="%1.%2.%3.%4.%5.%6.%7"/>
      <w:lvlJc w:val="left"/>
      <w:pPr>
        <w:ind w:left="0" w:hanging="964"/>
      </w:pPr>
      <w:rPr>
        <w:rFonts w:hint="default"/>
      </w:rPr>
    </w:lvl>
    <w:lvl w:ilvl="7">
      <w:start w:val="1"/>
      <w:numFmt w:val="decimal"/>
      <w:lvlText w:val="%1.%2.%3.%4.%5.%6.%7.%8"/>
      <w:lvlJc w:val="left"/>
      <w:pPr>
        <w:ind w:left="0" w:hanging="964"/>
      </w:pPr>
      <w:rPr>
        <w:rFonts w:hint="default"/>
      </w:rPr>
    </w:lvl>
    <w:lvl w:ilvl="8">
      <w:start w:val="1"/>
      <w:numFmt w:val="decimal"/>
      <w:lvlText w:val="%1.%2.%3.%4.%5.%6.%7.%8.%9"/>
      <w:lvlJc w:val="left"/>
      <w:pPr>
        <w:ind w:left="0" w:hanging="964"/>
      </w:pPr>
      <w:rPr>
        <w:rFonts w:hint="default"/>
      </w:rPr>
    </w:lvl>
  </w:abstractNum>
  <w:abstractNum w:abstractNumId="31" w15:restartNumberingAfterBreak="0">
    <w:nsid w:val="5E9135E8"/>
    <w:multiLevelType w:val="hybridMultilevel"/>
    <w:tmpl w:val="7CF8A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14E81AA">
      <w:numFmt w:val="bullet"/>
      <w:lvlText w:val="-"/>
      <w:lvlJc w:val="left"/>
      <w:pPr>
        <w:ind w:left="2340" w:hanging="360"/>
      </w:pPr>
      <w:rPr>
        <w:rFonts w:ascii="DM Sans" w:eastAsiaTheme="minorHAnsi" w:hAnsi="DM San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286E72"/>
    <w:multiLevelType w:val="hybridMultilevel"/>
    <w:tmpl w:val="4FEC9552"/>
    <w:lvl w:ilvl="0" w:tplc="04090001">
      <w:start w:val="1"/>
      <w:numFmt w:val="bullet"/>
      <w:lvlText w:val=""/>
      <w:lvlJc w:val="left"/>
      <w:pPr>
        <w:ind w:left="720" w:hanging="360"/>
      </w:pPr>
      <w:rPr>
        <w:rFonts w:ascii="Symbol" w:hAnsi="Symbol" w:hint="default"/>
      </w:rPr>
    </w:lvl>
    <w:lvl w:ilvl="1" w:tplc="72C0B5B0">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C4EA0"/>
    <w:multiLevelType w:val="hybridMultilevel"/>
    <w:tmpl w:val="41D6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9F6FA4"/>
    <w:multiLevelType w:val="hybridMultilevel"/>
    <w:tmpl w:val="6268886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5" w15:restartNumberingAfterBreak="0">
    <w:nsid w:val="64B95147"/>
    <w:multiLevelType w:val="hybridMultilevel"/>
    <w:tmpl w:val="D1FC6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FD75A66"/>
    <w:multiLevelType w:val="hybridMultilevel"/>
    <w:tmpl w:val="AB427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92D7316"/>
    <w:multiLevelType w:val="hybridMultilevel"/>
    <w:tmpl w:val="B70E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836DC"/>
    <w:multiLevelType w:val="hybridMultilevel"/>
    <w:tmpl w:val="99FA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2F753B"/>
    <w:multiLevelType w:val="hybridMultilevel"/>
    <w:tmpl w:val="49DE338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479768037">
    <w:abstractNumId w:val="30"/>
  </w:num>
  <w:num w:numId="2" w16cid:durableId="1726875618">
    <w:abstractNumId w:val="39"/>
  </w:num>
  <w:num w:numId="3" w16cid:durableId="1577594674">
    <w:abstractNumId w:val="14"/>
  </w:num>
  <w:num w:numId="4" w16cid:durableId="1312174290">
    <w:abstractNumId w:val="8"/>
  </w:num>
  <w:num w:numId="5" w16cid:durableId="2142528665">
    <w:abstractNumId w:val="0"/>
  </w:num>
  <w:num w:numId="6" w16cid:durableId="88309756">
    <w:abstractNumId w:val="22"/>
  </w:num>
  <w:num w:numId="7" w16cid:durableId="423840828">
    <w:abstractNumId w:val="36"/>
  </w:num>
  <w:num w:numId="8" w16cid:durableId="1144079526">
    <w:abstractNumId w:val="35"/>
  </w:num>
  <w:num w:numId="9" w16cid:durableId="295650399">
    <w:abstractNumId w:val="11"/>
  </w:num>
  <w:num w:numId="10" w16cid:durableId="917010779">
    <w:abstractNumId w:val="33"/>
  </w:num>
  <w:num w:numId="11" w16cid:durableId="2081705097">
    <w:abstractNumId w:val="15"/>
  </w:num>
  <w:num w:numId="12" w16cid:durableId="1631016380">
    <w:abstractNumId w:val="31"/>
  </w:num>
  <w:num w:numId="13" w16cid:durableId="125046210">
    <w:abstractNumId w:val="38"/>
  </w:num>
  <w:num w:numId="14" w16cid:durableId="19822643">
    <w:abstractNumId w:val="7"/>
  </w:num>
  <w:num w:numId="15" w16cid:durableId="1736470657">
    <w:abstractNumId w:val="28"/>
  </w:num>
  <w:num w:numId="16" w16cid:durableId="458306213">
    <w:abstractNumId w:val="6"/>
  </w:num>
  <w:num w:numId="17" w16cid:durableId="1638221259">
    <w:abstractNumId w:val="24"/>
  </w:num>
  <w:num w:numId="18" w16cid:durableId="107623852">
    <w:abstractNumId w:val="26"/>
  </w:num>
  <w:num w:numId="19" w16cid:durableId="804542067">
    <w:abstractNumId w:val="17"/>
  </w:num>
  <w:num w:numId="20" w16cid:durableId="1531410648">
    <w:abstractNumId w:val="25"/>
  </w:num>
  <w:num w:numId="21" w16cid:durableId="1638536006">
    <w:abstractNumId w:val="5"/>
  </w:num>
  <w:num w:numId="22" w16cid:durableId="1828324142">
    <w:abstractNumId w:val="9"/>
  </w:num>
  <w:num w:numId="23" w16cid:durableId="964392343">
    <w:abstractNumId w:val="32"/>
  </w:num>
  <w:num w:numId="24" w16cid:durableId="579100246">
    <w:abstractNumId w:val="27"/>
  </w:num>
  <w:num w:numId="25" w16cid:durableId="233471686">
    <w:abstractNumId w:val="23"/>
  </w:num>
  <w:num w:numId="26" w16cid:durableId="1568034044">
    <w:abstractNumId w:val="16"/>
  </w:num>
  <w:num w:numId="27" w16cid:durableId="1628514085">
    <w:abstractNumId w:val="1"/>
  </w:num>
  <w:num w:numId="28" w16cid:durableId="1743747175">
    <w:abstractNumId w:val="34"/>
  </w:num>
  <w:num w:numId="29" w16cid:durableId="2062553830">
    <w:abstractNumId w:val="13"/>
  </w:num>
  <w:num w:numId="30" w16cid:durableId="345787583">
    <w:abstractNumId w:val="37"/>
  </w:num>
  <w:num w:numId="31" w16cid:durableId="21710643">
    <w:abstractNumId w:val="20"/>
  </w:num>
  <w:num w:numId="32" w16cid:durableId="1424834125">
    <w:abstractNumId w:val="21"/>
  </w:num>
  <w:num w:numId="33" w16cid:durableId="1087768824">
    <w:abstractNumId w:val="29"/>
  </w:num>
  <w:num w:numId="34" w16cid:durableId="715541729">
    <w:abstractNumId w:val="19"/>
  </w:num>
  <w:num w:numId="35" w16cid:durableId="35662774">
    <w:abstractNumId w:val="4"/>
  </w:num>
  <w:num w:numId="36" w16cid:durableId="1911502380">
    <w:abstractNumId w:val="18"/>
  </w:num>
  <w:num w:numId="37" w16cid:durableId="1574389151">
    <w:abstractNumId w:val="10"/>
  </w:num>
  <w:num w:numId="38" w16cid:durableId="343438533">
    <w:abstractNumId w:val="3"/>
  </w:num>
  <w:num w:numId="39" w16cid:durableId="1299993189">
    <w:abstractNumId w:val="2"/>
  </w:num>
  <w:num w:numId="40" w16cid:durableId="169391782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A5"/>
    <w:rsid w:val="00000F8B"/>
    <w:rsid w:val="0000112B"/>
    <w:rsid w:val="000012D0"/>
    <w:rsid w:val="0000139B"/>
    <w:rsid w:val="0000191A"/>
    <w:rsid w:val="00004095"/>
    <w:rsid w:val="00004570"/>
    <w:rsid w:val="0000592B"/>
    <w:rsid w:val="00005A4A"/>
    <w:rsid w:val="00006018"/>
    <w:rsid w:val="0000687B"/>
    <w:rsid w:val="000068B5"/>
    <w:rsid w:val="00006F37"/>
    <w:rsid w:val="000073CA"/>
    <w:rsid w:val="000074D1"/>
    <w:rsid w:val="00010233"/>
    <w:rsid w:val="000132D5"/>
    <w:rsid w:val="00014080"/>
    <w:rsid w:val="00016BF8"/>
    <w:rsid w:val="00017882"/>
    <w:rsid w:val="00020ED0"/>
    <w:rsid w:val="000227D3"/>
    <w:rsid w:val="00025D9A"/>
    <w:rsid w:val="0002774E"/>
    <w:rsid w:val="00027CD3"/>
    <w:rsid w:val="00030AB6"/>
    <w:rsid w:val="00032260"/>
    <w:rsid w:val="0003359F"/>
    <w:rsid w:val="000340DB"/>
    <w:rsid w:val="00034268"/>
    <w:rsid w:val="000349BD"/>
    <w:rsid w:val="00035359"/>
    <w:rsid w:val="00036130"/>
    <w:rsid w:val="00036CED"/>
    <w:rsid w:val="000376C0"/>
    <w:rsid w:val="00040666"/>
    <w:rsid w:val="000412D5"/>
    <w:rsid w:val="000418B9"/>
    <w:rsid w:val="0004201E"/>
    <w:rsid w:val="00042168"/>
    <w:rsid w:val="00042595"/>
    <w:rsid w:val="000428EC"/>
    <w:rsid w:val="000429C5"/>
    <w:rsid w:val="000436FE"/>
    <w:rsid w:val="00043862"/>
    <w:rsid w:val="00045A5B"/>
    <w:rsid w:val="000465C6"/>
    <w:rsid w:val="00050E00"/>
    <w:rsid w:val="00050ED8"/>
    <w:rsid w:val="00053239"/>
    <w:rsid w:val="00053B9E"/>
    <w:rsid w:val="000543DB"/>
    <w:rsid w:val="000563F3"/>
    <w:rsid w:val="00056460"/>
    <w:rsid w:val="00056686"/>
    <w:rsid w:val="00056745"/>
    <w:rsid w:val="000567C0"/>
    <w:rsid w:val="00057893"/>
    <w:rsid w:val="00060375"/>
    <w:rsid w:val="00060EA4"/>
    <w:rsid w:val="0006211A"/>
    <w:rsid w:val="000622AF"/>
    <w:rsid w:val="00062F02"/>
    <w:rsid w:val="0006340A"/>
    <w:rsid w:val="000645D9"/>
    <w:rsid w:val="00064CC8"/>
    <w:rsid w:val="00064F21"/>
    <w:rsid w:val="00066241"/>
    <w:rsid w:val="000667FC"/>
    <w:rsid w:val="00067092"/>
    <w:rsid w:val="00067321"/>
    <w:rsid w:val="00070607"/>
    <w:rsid w:val="00070B20"/>
    <w:rsid w:val="00070CAE"/>
    <w:rsid w:val="00070E37"/>
    <w:rsid w:val="00073571"/>
    <w:rsid w:val="0007382C"/>
    <w:rsid w:val="00075268"/>
    <w:rsid w:val="00075D08"/>
    <w:rsid w:val="00076001"/>
    <w:rsid w:val="00076D55"/>
    <w:rsid w:val="00076F2E"/>
    <w:rsid w:val="00077CBC"/>
    <w:rsid w:val="00080638"/>
    <w:rsid w:val="00080989"/>
    <w:rsid w:val="000817ED"/>
    <w:rsid w:val="00081953"/>
    <w:rsid w:val="00081C31"/>
    <w:rsid w:val="00082367"/>
    <w:rsid w:val="0008378F"/>
    <w:rsid w:val="0008424D"/>
    <w:rsid w:val="00084515"/>
    <w:rsid w:val="0008709A"/>
    <w:rsid w:val="000875EE"/>
    <w:rsid w:val="000902D4"/>
    <w:rsid w:val="00091D33"/>
    <w:rsid w:val="0009522A"/>
    <w:rsid w:val="00095C3B"/>
    <w:rsid w:val="00095C9C"/>
    <w:rsid w:val="00095DBA"/>
    <w:rsid w:val="000A024D"/>
    <w:rsid w:val="000A05C7"/>
    <w:rsid w:val="000A0D87"/>
    <w:rsid w:val="000A0DE1"/>
    <w:rsid w:val="000A13A7"/>
    <w:rsid w:val="000A3545"/>
    <w:rsid w:val="000A3DD2"/>
    <w:rsid w:val="000A3F2E"/>
    <w:rsid w:val="000A4753"/>
    <w:rsid w:val="000A4936"/>
    <w:rsid w:val="000A4A47"/>
    <w:rsid w:val="000A656B"/>
    <w:rsid w:val="000A75AA"/>
    <w:rsid w:val="000A7990"/>
    <w:rsid w:val="000B1178"/>
    <w:rsid w:val="000B2917"/>
    <w:rsid w:val="000B5D17"/>
    <w:rsid w:val="000B67AD"/>
    <w:rsid w:val="000B792C"/>
    <w:rsid w:val="000C0094"/>
    <w:rsid w:val="000C2B4A"/>
    <w:rsid w:val="000C3C04"/>
    <w:rsid w:val="000C424D"/>
    <w:rsid w:val="000C43CD"/>
    <w:rsid w:val="000C44D5"/>
    <w:rsid w:val="000C4C7A"/>
    <w:rsid w:val="000C5ADF"/>
    <w:rsid w:val="000C616C"/>
    <w:rsid w:val="000C6552"/>
    <w:rsid w:val="000C7572"/>
    <w:rsid w:val="000C7727"/>
    <w:rsid w:val="000C7FD9"/>
    <w:rsid w:val="000D21AE"/>
    <w:rsid w:val="000D21DD"/>
    <w:rsid w:val="000D3439"/>
    <w:rsid w:val="000D39B0"/>
    <w:rsid w:val="000D3A82"/>
    <w:rsid w:val="000D3B0B"/>
    <w:rsid w:val="000D3ECE"/>
    <w:rsid w:val="000D4DB4"/>
    <w:rsid w:val="000D6187"/>
    <w:rsid w:val="000D68DB"/>
    <w:rsid w:val="000D7237"/>
    <w:rsid w:val="000D77A2"/>
    <w:rsid w:val="000E06F8"/>
    <w:rsid w:val="000E1A22"/>
    <w:rsid w:val="000E1B3D"/>
    <w:rsid w:val="000E2957"/>
    <w:rsid w:val="000E2A3B"/>
    <w:rsid w:val="000E4204"/>
    <w:rsid w:val="000E538E"/>
    <w:rsid w:val="000E5E42"/>
    <w:rsid w:val="000E5F55"/>
    <w:rsid w:val="000E6CCF"/>
    <w:rsid w:val="000E6DCB"/>
    <w:rsid w:val="000E7777"/>
    <w:rsid w:val="000F2683"/>
    <w:rsid w:val="000F3668"/>
    <w:rsid w:val="000F3A50"/>
    <w:rsid w:val="000F3BF8"/>
    <w:rsid w:val="000F4994"/>
    <w:rsid w:val="000F4BF4"/>
    <w:rsid w:val="000F6217"/>
    <w:rsid w:val="000F6480"/>
    <w:rsid w:val="000F7093"/>
    <w:rsid w:val="000F76EA"/>
    <w:rsid w:val="00101EEC"/>
    <w:rsid w:val="001024F4"/>
    <w:rsid w:val="00102962"/>
    <w:rsid w:val="00103142"/>
    <w:rsid w:val="00103334"/>
    <w:rsid w:val="00103492"/>
    <w:rsid w:val="00104696"/>
    <w:rsid w:val="001050C4"/>
    <w:rsid w:val="00106628"/>
    <w:rsid w:val="0010712C"/>
    <w:rsid w:val="00110948"/>
    <w:rsid w:val="00110EF0"/>
    <w:rsid w:val="00111F6E"/>
    <w:rsid w:val="00113263"/>
    <w:rsid w:val="001147CD"/>
    <w:rsid w:val="00114D15"/>
    <w:rsid w:val="00115A01"/>
    <w:rsid w:val="0012071E"/>
    <w:rsid w:val="001212EB"/>
    <w:rsid w:val="00123F53"/>
    <w:rsid w:val="001248E9"/>
    <w:rsid w:val="001250C3"/>
    <w:rsid w:val="001252EB"/>
    <w:rsid w:val="001259E2"/>
    <w:rsid w:val="00127C02"/>
    <w:rsid w:val="00130DDB"/>
    <w:rsid w:val="0013310B"/>
    <w:rsid w:val="00133748"/>
    <w:rsid w:val="00134F90"/>
    <w:rsid w:val="00135151"/>
    <w:rsid w:val="00135E60"/>
    <w:rsid w:val="00135EBE"/>
    <w:rsid w:val="00136E08"/>
    <w:rsid w:val="00140CF2"/>
    <w:rsid w:val="00142D0E"/>
    <w:rsid w:val="0014463D"/>
    <w:rsid w:val="00144889"/>
    <w:rsid w:val="0014568A"/>
    <w:rsid w:val="00145F3F"/>
    <w:rsid w:val="00152A79"/>
    <w:rsid w:val="00153E96"/>
    <w:rsid w:val="00154D8C"/>
    <w:rsid w:val="00154F85"/>
    <w:rsid w:val="00157A6E"/>
    <w:rsid w:val="00162000"/>
    <w:rsid w:val="00162178"/>
    <w:rsid w:val="00162CB2"/>
    <w:rsid w:val="001644F2"/>
    <w:rsid w:val="0016526B"/>
    <w:rsid w:val="00165387"/>
    <w:rsid w:val="001656A9"/>
    <w:rsid w:val="001675AA"/>
    <w:rsid w:val="0017118E"/>
    <w:rsid w:val="00171BB9"/>
    <w:rsid w:val="00172B10"/>
    <w:rsid w:val="00173074"/>
    <w:rsid w:val="00173F0B"/>
    <w:rsid w:val="00177D12"/>
    <w:rsid w:val="00177E66"/>
    <w:rsid w:val="00181102"/>
    <w:rsid w:val="0018155C"/>
    <w:rsid w:val="001817BB"/>
    <w:rsid w:val="00181B7E"/>
    <w:rsid w:val="00181D18"/>
    <w:rsid w:val="001824E4"/>
    <w:rsid w:val="001829E7"/>
    <w:rsid w:val="00184FCA"/>
    <w:rsid w:val="00187269"/>
    <w:rsid w:val="00190C7C"/>
    <w:rsid w:val="00192021"/>
    <w:rsid w:val="00192936"/>
    <w:rsid w:val="001946A9"/>
    <w:rsid w:val="00194E84"/>
    <w:rsid w:val="001957E8"/>
    <w:rsid w:val="00195B49"/>
    <w:rsid w:val="00196329"/>
    <w:rsid w:val="00196C7F"/>
    <w:rsid w:val="001971AD"/>
    <w:rsid w:val="001A06AF"/>
    <w:rsid w:val="001A1036"/>
    <w:rsid w:val="001A1C5D"/>
    <w:rsid w:val="001A1CEE"/>
    <w:rsid w:val="001A39C5"/>
    <w:rsid w:val="001A3D7F"/>
    <w:rsid w:val="001A4EAE"/>
    <w:rsid w:val="001A5393"/>
    <w:rsid w:val="001A6373"/>
    <w:rsid w:val="001A69DA"/>
    <w:rsid w:val="001B1F8A"/>
    <w:rsid w:val="001B24E5"/>
    <w:rsid w:val="001B26B6"/>
    <w:rsid w:val="001B33D1"/>
    <w:rsid w:val="001B3EEE"/>
    <w:rsid w:val="001B4FE4"/>
    <w:rsid w:val="001B7B8D"/>
    <w:rsid w:val="001B7F51"/>
    <w:rsid w:val="001C0322"/>
    <w:rsid w:val="001C096D"/>
    <w:rsid w:val="001C0B9E"/>
    <w:rsid w:val="001C10A1"/>
    <w:rsid w:val="001C2E09"/>
    <w:rsid w:val="001C32A8"/>
    <w:rsid w:val="001C50A2"/>
    <w:rsid w:val="001C578A"/>
    <w:rsid w:val="001D05A2"/>
    <w:rsid w:val="001D070C"/>
    <w:rsid w:val="001D106A"/>
    <w:rsid w:val="001D1AE3"/>
    <w:rsid w:val="001D1EB4"/>
    <w:rsid w:val="001D67D9"/>
    <w:rsid w:val="001D7464"/>
    <w:rsid w:val="001D7607"/>
    <w:rsid w:val="001D7D79"/>
    <w:rsid w:val="001E0232"/>
    <w:rsid w:val="001E0F8C"/>
    <w:rsid w:val="001E1BB4"/>
    <w:rsid w:val="001E1CC9"/>
    <w:rsid w:val="001E241B"/>
    <w:rsid w:val="001E28C7"/>
    <w:rsid w:val="001E38C9"/>
    <w:rsid w:val="001E4219"/>
    <w:rsid w:val="001E533A"/>
    <w:rsid w:val="001E7D6C"/>
    <w:rsid w:val="001F2B96"/>
    <w:rsid w:val="001F4229"/>
    <w:rsid w:val="001F67EF"/>
    <w:rsid w:val="001F71A0"/>
    <w:rsid w:val="001F7648"/>
    <w:rsid w:val="00200A12"/>
    <w:rsid w:val="00200A68"/>
    <w:rsid w:val="0020167E"/>
    <w:rsid w:val="00203E8A"/>
    <w:rsid w:val="00204613"/>
    <w:rsid w:val="00204B12"/>
    <w:rsid w:val="00205B75"/>
    <w:rsid w:val="00205BE3"/>
    <w:rsid w:val="002067F9"/>
    <w:rsid w:val="00207649"/>
    <w:rsid w:val="00207F4D"/>
    <w:rsid w:val="00211C64"/>
    <w:rsid w:val="00212255"/>
    <w:rsid w:val="00212DC6"/>
    <w:rsid w:val="00214042"/>
    <w:rsid w:val="00215B4B"/>
    <w:rsid w:val="002164DB"/>
    <w:rsid w:val="00221257"/>
    <w:rsid w:val="0022151C"/>
    <w:rsid w:val="00221E4C"/>
    <w:rsid w:val="00224731"/>
    <w:rsid w:val="002248C8"/>
    <w:rsid w:val="002263B0"/>
    <w:rsid w:val="0022650E"/>
    <w:rsid w:val="00227394"/>
    <w:rsid w:val="002278EB"/>
    <w:rsid w:val="00231570"/>
    <w:rsid w:val="002325A6"/>
    <w:rsid w:val="00233B07"/>
    <w:rsid w:val="002360FF"/>
    <w:rsid w:val="002363B6"/>
    <w:rsid w:val="00240855"/>
    <w:rsid w:val="002426DA"/>
    <w:rsid w:val="00242718"/>
    <w:rsid w:val="002432DF"/>
    <w:rsid w:val="00244B19"/>
    <w:rsid w:val="00244DEC"/>
    <w:rsid w:val="002460E0"/>
    <w:rsid w:val="00246AB5"/>
    <w:rsid w:val="00252262"/>
    <w:rsid w:val="00254EBF"/>
    <w:rsid w:val="0025504A"/>
    <w:rsid w:val="00255AD4"/>
    <w:rsid w:val="00255CED"/>
    <w:rsid w:val="002566C4"/>
    <w:rsid w:val="00257B73"/>
    <w:rsid w:val="0026009D"/>
    <w:rsid w:val="0026070A"/>
    <w:rsid w:val="00261467"/>
    <w:rsid w:val="00261C40"/>
    <w:rsid w:val="00263CB8"/>
    <w:rsid w:val="00264953"/>
    <w:rsid w:val="00264BD1"/>
    <w:rsid w:val="00265309"/>
    <w:rsid w:val="0026545A"/>
    <w:rsid w:val="00267EBF"/>
    <w:rsid w:val="0027141C"/>
    <w:rsid w:val="00276B95"/>
    <w:rsid w:val="00276C6A"/>
    <w:rsid w:val="002772B2"/>
    <w:rsid w:val="00277708"/>
    <w:rsid w:val="00277F63"/>
    <w:rsid w:val="00280B8D"/>
    <w:rsid w:val="002844A8"/>
    <w:rsid w:val="002850E9"/>
    <w:rsid w:val="002859CB"/>
    <w:rsid w:val="00285A10"/>
    <w:rsid w:val="00285C1A"/>
    <w:rsid w:val="002865E4"/>
    <w:rsid w:val="00287925"/>
    <w:rsid w:val="0029266A"/>
    <w:rsid w:val="0029291D"/>
    <w:rsid w:val="00292F09"/>
    <w:rsid w:val="00294964"/>
    <w:rsid w:val="00294C6A"/>
    <w:rsid w:val="00294FBA"/>
    <w:rsid w:val="002959E4"/>
    <w:rsid w:val="00297535"/>
    <w:rsid w:val="002A1D99"/>
    <w:rsid w:val="002A2AB7"/>
    <w:rsid w:val="002A391D"/>
    <w:rsid w:val="002A3D9C"/>
    <w:rsid w:val="002A55F3"/>
    <w:rsid w:val="002A5624"/>
    <w:rsid w:val="002A5D6A"/>
    <w:rsid w:val="002A640B"/>
    <w:rsid w:val="002A6B31"/>
    <w:rsid w:val="002A6B63"/>
    <w:rsid w:val="002B06A5"/>
    <w:rsid w:val="002B3F0F"/>
    <w:rsid w:val="002B539F"/>
    <w:rsid w:val="002B557A"/>
    <w:rsid w:val="002B5931"/>
    <w:rsid w:val="002B67DA"/>
    <w:rsid w:val="002C00F8"/>
    <w:rsid w:val="002C025D"/>
    <w:rsid w:val="002C1806"/>
    <w:rsid w:val="002C252E"/>
    <w:rsid w:val="002C29B6"/>
    <w:rsid w:val="002C2B79"/>
    <w:rsid w:val="002C2F28"/>
    <w:rsid w:val="002C37A4"/>
    <w:rsid w:val="002C37B8"/>
    <w:rsid w:val="002C4A44"/>
    <w:rsid w:val="002C54EE"/>
    <w:rsid w:val="002C61AD"/>
    <w:rsid w:val="002D06D5"/>
    <w:rsid w:val="002D35F8"/>
    <w:rsid w:val="002D4CB1"/>
    <w:rsid w:val="002D665E"/>
    <w:rsid w:val="002D6D86"/>
    <w:rsid w:val="002D7001"/>
    <w:rsid w:val="002D73E2"/>
    <w:rsid w:val="002D7F96"/>
    <w:rsid w:val="002E26ED"/>
    <w:rsid w:val="002E3C29"/>
    <w:rsid w:val="002E4767"/>
    <w:rsid w:val="002E5698"/>
    <w:rsid w:val="002E74CE"/>
    <w:rsid w:val="002F198E"/>
    <w:rsid w:val="002F2B0E"/>
    <w:rsid w:val="002F357F"/>
    <w:rsid w:val="002F3D74"/>
    <w:rsid w:val="002F45A2"/>
    <w:rsid w:val="002F5E14"/>
    <w:rsid w:val="002F64A1"/>
    <w:rsid w:val="002F69AC"/>
    <w:rsid w:val="002F7B1C"/>
    <w:rsid w:val="0030043F"/>
    <w:rsid w:val="003010C3"/>
    <w:rsid w:val="003017E7"/>
    <w:rsid w:val="003027BB"/>
    <w:rsid w:val="00304511"/>
    <w:rsid w:val="003050D7"/>
    <w:rsid w:val="00305321"/>
    <w:rsid w:val="00307240"/>
    <w:rsid w:val="00307778"/>
    <w:rsid w:val="003077A2"/>
    <w:rsid w:val="00307AAA"/>
    <w:rsid w:val="00310183"/>
    <w:rsid w:val="00310B62"/>
    <w:rsid w:val="00313E66"/>
    <w:rsid w:val="0031502A"/>
    <w:rsid w:val="00315B93"/>
    <w:rsid w:val="00317B04"/>
    <w:rsid w:val="00317E1F"/>
    <w:rsid w:val="0032009F"/>
    <w:rsid w:val="003208E5"/>
    <w:rsid w:val="003227AC"/>
    <w:rsid w:val="003236FD"/>
    <w:rsid w:val="00323C7F"/>
    <w:rsid w:val="00323D1A"/>
    <w:rsid w:val="00323E12"/>
    <w:rsid w:val="00326852"/>
    <w:rsid w:val="00326A09"/>
    <w:rsid w:val="003327CB"/>
    <w:rsid w:val="00332FBA"/>
    <w:rsid w:val="00334384"/>
    <w:rsid w:val="00334D89"/>
    <w:rsid w:val="00336B3F"/>
    <w:rsid w:val="00340436"/>
    <w:rsid w:val="00340B2B"/>
    <w:rsid w:val="00344103"/>
    <w:rsid w:val="003459D2"/>
    <w:rsid w:val="00345D51"/>
    <w:rsid w:val="0034719B"/>
    <w:rsid w:val="00347C8A"/>
    <w:rsid w:val="00350FBE"/>
    <w:rsid w:val="0035235F"/>
    <w:rsid w:val="0035350C"/>
    <w:rsid w:val="00354963"/>
    <w:rsid w:val="003557A3"/>
    <w:rsid w:val="0035756C"/>
    <w:rsid w:val="00357FD2"/>
    <w:rsid w:val="00360199"/>
    <w:rsid w:val="003624ED"/>
    <w:rsid w:val="003637CD"/>
    <w:rsid w:val="003639FA"/>
    <w:rsid w:val="00363ADF"/>
    <w:rsid w:val="00363FFB"/>
    <w:rsid w:val="0036459A"/>
    <w:rsid w:val="00364A36"/>
    <w:rsid w:val="00365243"/>
    <w:rsid w:val="00366507"/>
    <w:rsid w:val="00366CD5"/>
    <w:rsid w:val="00366DD3"/>
    <w:rsid w:val="00367B79"/>
    <w:rsid w:val="003711B4"/>
    <w:rsid w:val="00371306"/>
    <w:rsid w:val="003732A3"/>
    <w:rsid w:val="00374F9B"/>
    <w:rsid w:val="0037502C"/>
    <w:rsid w:val="00376711"/>
    <w:rsid w:val="0037792E"/>
    <w:rsid w:val="00377CAC"/>
    <w:rsid w:val="003804A6"/>
    <w:rsid w:val="00380A40"/>
    <w:rsid w:val="003813C1"/>
    <w:rsid w:val="00381AA6"/>
    <w:rsid w:val="00382670"/>
    <w:rsid w:val="003859D3"/>
    <w:rsid w:val="00385DF6"/>
    <w:rsid w:val="003870B1"/>
    <w:rsid w:val="003877CF"/>
    <w:rsid w:val="003878C9"/>
    <w:rsid w:val="00387A7D"/>
    <w:rsid w:val="0039002C"/>
    <w:rsid w:val="003927C7"/>
    <w:rsid w:val="0039286A"/>
    <w:rsid w:val="003944B8"/>
    <w:rsid w:val="003944F7"/>
    <w:rsid w:val="003966F6"/>
    <w:rsid w:val="00396F72"/>
    <w:rsid w:val="003979FC"/>
    <w:rsid w:val="00397DD7"/>
    <w:rsid w:val="003A119E"/>
    <w:rsid w:val="003A39F9"/>
    <w:rsid w:val="003A4D67"/>
    <w:rsid w:val="003A4E03"/>
    <w:rsid w:val="003A6F8A"/>
    <w:rsid w:val="003B0224"/>
    <w:rsid w:val="003B0F5C"/>
    <w:rsid w:val="003B1B2A"/>
    <w:rsid w:val="003B5DEE"/>
    <w:rsid w:val="003B6282"/>
    <w:rsid w:val="003B7A96"/>
    <w:rsid w:val="003C2062"/>
    <w:rsid w:val="003C20DB"/>
    <w:rsid w:val="003C446B"/>
    <w:rsid w:val="003C549D"/>
    <w:rsid w:val="003C5CCE"/>
    <w:rsid w:val="003C605E"/>
    <w:rsid w:val="003C6817"/>
    <w:rsid w:val="003D053F"/>
    <w:rsid w:val="003D0FB4"/>
    <w:rsid w:val="003D160F"/>
    <w:rsid w:val="003D356A"/>
    <w:rsid w:val="003D4330"/>
    <w:rsid w:val="003D4794"/>
    <w:rsid w:val="003E0250"/>
    <w:rsid w:val="003E1764"/>
    <w:rsid w:val="003E1C13"/>
    <w:rsid w:val="003E46E3"/>
    <w:rsid w:val="003E55C7"/>
    <w:rsid w:val="003E5CFA"/>
    <w:rsid w:val="003F0663"/>
    <w:rsid w:val="003F09D3"/>
    <w:rsid w:val="003F09F5"/>
    <w:rsid w:val="003F414B"/>
    <w:rsid w:val="003F448F"/>
    <w:rsid w:val="003F4A10"/>
    <w:rsid w:val="003F523C"/>
    <w:rsid w:val="003F5B08"/>
    <w:rsid w:val="003F62F6"/>
    <w:rsid w:val="003F6B87"/>
    <w:rsid w:val="003F7065"/>
    <w:rsid w:val="003F7DBF"/>
    <w:rsid w:val="00400554"/>
    <w:rsid w:val="00400726"/>
    <w:rsid w:val="00400785"/>
    <w:rsid w:val="00400DAE"/>
    <w:rsid w:val="00400EED"/>
    <w:rsid w:val="0040130B"/>
    <w:rsid w:val="00401B24"/>
    <w:rsid w:val="004028EE"/>
    <w:rsid w:val="00404D15"/>
    <w:rsid w:val="00406614"/>
    <w:rsid w:val="00407F1D"/>
    <w:rsid w:val="0041018A"/>
    <w:rsid w:val="004105EE"/>
    <w:rsid w:val="00410F24"/>
    <w:rsid w:val="00411E26"/>
    <w:rsid w:val="00411E7A"/>
    <w:rsid w:val="00412CA5"/>
    <w:rsid w:val="0041419A"/>
    <w:rsid w:val="004155C6"/>
    <w:rsid w:val="00416B8A"/>
    <w:rsid w:val="00417126"/>
    <w:rsid w:val="00417401"/>
    <w:rsid w:val="004179B1"/>
    <w:rsid w:val="00417D5E"/>
    <w:rsid w:val="00420327"/>
    <w:rsid w:val="00420430"/>
    <w:rsid w:val="00421576"/>
    <w:rsid w:val="004220A7"/>
    <w:rsid w:val="00423343"/>
    <w:rsid w:val="0042413F"/>
    <w:rsid w:val="00424620"/>
    <w:rsid w:val="00425927"/>
    <w:rsid w:val="0043104A"/>
    <w:rsid w:val="00432443"/>
    <w:rsid w:val="00435D52"/>
    <w:rsid w:val="00437FB2"/>
    <w:rsid w:val="00440627"/>
    <w:rsid w:val="004416A1"/>
    <w:rsid w:val="00441844"/>
    <w:rsid w:val="00442E25"/>
    <w:rsid w:val="00442E40"/>
    <w:rsid w:val="00444C09"/>
    <w:rsid w:val="00445083"/>
    <w:rsid w:val="004461CD"/>
    <w:rsid w:val="0045031C"/>
    <w:rsid w:val="004518AC"/>
    <w:rsid w:val="004529F2"/>
    <w:rsid w:val="00453C59"/>
    <w:rsid w:val="0045466C"/>
    <w:rsid w:val="00456A8B"/>
    <w:rsid w:val="0045713A"/>
    <w:rsid w:val="004575AA"/>
    <w:rsid w:val="0046124D"/>
    <w:rsid w:val="00461B87"/>
    <w:rsid w:val="00463051"/>
    <w:rsid w:val="00463522"/>
    <w:rsid w:val="0046421A"/>
    <w:rsid w:val="0046550F"/>
    <w:rsid w:val="00465662"/>
    <w:rsid w:val="00465AD4"/>
    <w:rsid w:val="004664FF"/>
    <w:rsid w:val="0046663A"/>
    <w:rsid w:val="00470931"/>
    <w:rsid w:val="004725B5"/>
    <w:rsid w:val="00472758"/>
    <w:rsid w:val="0047634C"/>
    <w:rsid w:val="004766F1"/>
    <w:rsid w:val="00480B92"/>
    <w:rsid w:val="00483897"/>
    <w:rsid w:val="00483EDC"/>
    <w:rsid w:val="004860A5"/>
    <w:rsid w:val="00486A59"/>
    <w:rsid w:val="00492BE8"/>
    <w:rsid w:val="00492D26"/>
    <w:rsid w:val="00495D14"/>
    <w:rsid w:val="00496454"/>
    <w:rsid w:val="0049651C"/>
    <w:rsid w:val="00497329"/>
    <w:rsid w:val="00497A7C"/>
    <w:rsid w:val="004A1229"/>
    <w:rsid w:val="004A1995"/>
    <w:rsid w:val="004A202A"/>
    <w:rsid w:val="004A2169"/>
    <w:rsid w:val="004A2682"/>
    <w:rsid w:val="004A41C5"/>
    <w:rsid w:val="004A4627"/>
    <w:rsid w:val="004A4975"/>
    <w:rsid w:val="004A4A99"/>
    <w:rsid w:val="004A586D"/>
    <w:rsid w:val="004A745F"/>
    <w:rsid w:val="004B1AED"/>
    <w:rsid w:val="004B41F7"/>
    <w:rsid w:val="004B4A53"/>
    <w:rsid w:val="004B62E2"/>
    <w:rsid w:val="004B6445"/>
    <w:rsid w:val="004B68C9"/>
    <w:rsid w:val="004B6C45"/>
    <w:rsid w:val="004B7234"/>
    <w:rsid w:val="004C0FC8"/>
    <w:rsid w:val="004C2779"/>
    <w:rsid w:val="004C2C2C"/>
    <w:rsid w:val="004C47AE"/>
    <w:rsid w:val="004C5170"/>
    <w:rsid w:val="004C53E8"/>
    <w:rsid w:val="004C620C"/>
    <w:rsid w:val="004C6ACB"/>
    <w:rsid w:val="004D109F"/>
    <w:rsid w:val="004D1B4B"/>
    <w:rsid w:val="004D2533"/>
    <w:rsid w:val="004D2CCA"/>
    <w:rsid w:val="004D3725"/>
    <w:rsid w:val="004D3FC2"/>
    <w:rsid w:val="004E2510"/>
    <w:rsid w:val="004E2574"/>
    <w:rsid w:val="004E5136"/>
    <w:rsid w:val="004E60A7"/>
    <w:rsid w:val="004E60C3"/>
    <w:rsid w:val="004E63C9"/>
    <w:rsid w:val="004E659A"/>
    <w:rsid w:val="004E66A4"/>
    <w:rsid w:val="004E785C"/>
    <w:rsid w:val="004E7BE1"/>
    <w:rsid w:val="004E7FEC"/>
    <w:rsid w:val="004F23DD"/>
    <w:rsid w:val="004F30B3"/>
    <w:rsid w:val="004F48C9"/>
    <w:rsid w:val="004F6EFA"/>
    <w:rsid w:val="004F76C3"/>
    <w:rsid w:val="00500B68"/>
    <w:rsid w:val="0050167C"/>
    <w:rsid w:val="0050218A"/>
    <w:rsid w:val="005027EB"/>
    <w:rsid w:val="00502D86"/>
    <w:rsid w:val="005031D6"/>
    <w:rsid w:val="00503320"/>
    <w:rsid w:val="005042BB"/>
    <w:rsid w:val="00504C50"/>
    <w:rsid w:val="00504D81"/>
    <w:rsid w:val="00504DC0"/>
    <w:rsid w:val="005053E3"/>
    <w:rsid w:val="00505890"/>
    <w:rsid w:val="00505A5A"/>
    <w:rsid w:val="00507613"/>
    <w:rsid w:val="00510C44"/>
    <w:rsid w:val="00511178"/>
    <w:rsid w:val="005113C9"/>
    <w:rsid w:val="00511479"/>
    <w:rsid w:val="00511C4A"/>
    <w:rsid w:val="005123B7"/>
    <w:rsid w:val="005136B7"/>
    <w:rsid w:val="00513901"/>
    <w:rsid w:val="00514B63"/>
    <w:rsid w:val="00516332"/>
    <w:rsid w:val="005171C4"/>
    <w:rsid w:val="005172FB"/>
    <w:rsid w:val="00517675"/>
    <w:rsid w:val="0052112E"/>
    <w:rsid w:val="00522520"/>
    <w:rsid w:val="005230CA"/>
    <w:rsid w:val="00523295"/>
    <w:rsid w:val="0052379A"/>
    <w:rsid w:val="00523F35"/>
    <w:rsid w:val="00525104"/>
    <w:rsid w:val="005324E1"/>
    <w:rsid w:val="00532890"/>
    <w:rsid w:val="00533867"/>
    <w:rsid w:val="00536567"/>
    <w:rsid w:val="00536853"/>
    <w:rsid w:val="00537226"/>
    <w:rsid w:val="00537A1C"/>
    <w:rsid w:val="00537E2E"/>
    <w:rsid w:val="00537F57"/>
    <w:rsid w:val="0054045F"/>
    <w:rsid w:val="0054048F"/>
    <w:rsid w:val="00540FD7"/>
    <w:rsid w:val="0054206A"/>
    <w:rsid w:val="005439C7"/>
    <w:rsid w:val="00544A54"/>
    <w:rsid w:val="0054513A"/>
    <w:rsid w:val="00545B52"/>
    <w:rsid w:val="00547EEB"/>
    <w:rsid w:val="00550491"/>
    <w:rsid w:val="005508DF"/>
    <w:rsid w:val="00550AD2"/>
    <w:rsid w:val="005512EB"/>
    <w:rsid w:val="005514AA"/>
    <w:rsid w:val="005516CF"/>
    <w:rsid w:val="005518BC"/>
    <w:rsid w:val="00553783"/>
    <w:rsid w:val="005541FA"/>
    <w:rsid w:val="00555B25"/>
    <w:rsid w:val="00555DF0"/>
    <w:rsid w:val="00556611"/>
    <w:rsid w:val="00557251"/>
    <w:rsid w:val="00562250"/>
    <w:rsid w:val="00562C02"/>
    <w:rsid w:val="00562EA7"/>
    <w:rsid w:val="00563AE3"/>
    <w:rsid w:val="0056497F"/>
    <w:rsid w:val="0056756C"/>
    <w:rsid w:val="00567C79"/>
    <w:rsid w:val="005707F5"/>
    <w:rsid w:val="00570F03"/>
    <w:rsid w:val="005719CA"/>
    <w:rsid w:val="00571D55"/>
    <w:rsid w:val="00572919"/>
    <w:rsid w:val="00575698"/>
    <w:rsid w:val="005762BC"/>
    <w:rsid w:val="00576456"/>
    <w:rsid w:val="00576ACD"/>
    <w:rsid w:val="00576E59"/>
    <w:rsid w:val="00580C19"/>
    <w:rsid w:val="00580CF3"/>
    <w:rsid w:val="00582060"/>
    <w:rsid w:val="00585409"/>
    <w:rsid w:val="0058548B"/>
    <w:rsid w:val="00586D81"/>
    <w:rsid w:val="00587412"/>
    <w:rsid w:val="005879DD"/>
    <w:rsid w:val="0059020C"/>
    <w:rsid w:val="005906CB"/>
    <w:rsid w:val="00590BD2"/>
    <w:rsid w:val="00592727"/>
    <w:rsid w:val="005929B3"/>
    <w:rsid w:val="00592E50"/>
    <w:rsid w:val="00592E51"/>
    <w:rsid w:val="005963A0"/>
    <w:rsid w:val="00597567"/>
    <w:rsid w:val="005A05CD"/>
    <w:rsid w:val="005A0944"/>
    <w:rsid w:val="005A1FD0"/>
    <w:rsid w:val="005A6D65"/>
    <w:rsid w:val="005A7A9D"/>
    <w:rsid w:val="005B24BF"/>
    <w:rsid w:val="005B41A4"/>
    <w:rsid w:val="005B507C"/>
    <w:rsid w:val="005B59AA"/>
    <w:rsid w:val="005B6C8F"/>
    <w:rsid w:val="005B7129"/>
    <w:rsid w:val="005B7DD5"/>
    <w:rsid w:val="005C0FAD"/>
    <w:rsid w:val="005C1568"/>
    <w:rsid w:val="005C1B3D"/>
    <w:rsid w:val="005C2246"/>
    <w:rsid w:val="005C2B71"/>
    <w:rsid w:val="005C30E3"/>
    <w:rsid w:val="005C5147"/>
    <w:rsid w:val="005C5F6F"/>
    <w:rsid w:val="005C7450"/>
    <w:rsid w:val="005D1923"/>
    <w:rsid w:val="005D1AEF"/>
    <w:rsid w:val="005D2242"/>
    <w:rsid w:val="005D29EF"/>
    <w:rsid w:val="005D324A"/>
    <w:rsid w:val="005D325C"/>
    <w:rsid w:val="005D5692"/>
    <w:rsid w:val="005D59AA"/>
    <w:rsid w:val="005D7358"/>
    <w:rsid w:val="005E122B"/>
    <w:rsid w:val="005E1774"/>
    <w:rsid w:val="005E1DA4"/>
    <w:rsid w:val="005E3CD3"/>
    <w:rsid w:val="005E3E9E"/>
    <w:rsid w:val="005E3FE6"/>
    <w:rsid w:val="005E4500"/>
    <w:rsid w:val="005E4BB7"/>
    <w:rsid w:val="005E6002"/>
    <w:rsid w:val="005E65BF"/>
    <w:rsid w:val="005F0310"/>
    <w:rsid w:val="005F0EB8"/>
    <w:rsid w:val="005F1DE2"/>
    <w:rsid w:val="005F2A61"/>
    <w:rsid w:val="005F3278"/>
    <w:rsid w:val="005F336A"/>
    <w:rsid w:val="005F3374"/>
    <w:rsid w:val="005F390C"/>
    <w:rsid w:val="005F4305"/>
    <w:rsid w:val="005F483E"/>
    <w:rsid w:val="005F56F5"/>
    <w:rsid w:val="005F60B6"/>
    <w:rsid w:val="00600120"/>
    <w:rsid w:val="00600C9A"/>
    <w:rsid w:val="0060236F"/>
    <w:rsid w:val="00602E46"/>
    <w:rsid w:val="00602F48"/>
    <w:rsid w:val="006032B9"/>
    <w:rsid w:val="00604AC7"/>
    <w:rsid w:val="0060580E"/>
    <w:rsid w:val="00605ED4"/>
    <w:rsid w:val="0060614B"/>
    <w:rsid w:val="00607B08"/>
    <w:rsid w:val="00607E0F"/>
    <w:rsid w:val="0061059B"/>
    <w:rsid w:val="00610FE3"/>
    <w:rsid w:val="00611E99"/>
    <w:rsid w:val="006123DE"/>
    <w:rsid w:val="00612764"/>
    <w:rsid w:val="0061394E"/>
    <w:rsid w:val="00614E6C"/>
    <w:rsid w:val="006152FD"/>
    <w:rsid w:val="006156E2"/>
    <w:rsid w:val="006207CF"/>
    <w:rsid w:val="00622AD6"/>
    <w:rsid w:val="00622C34"/>
    <w:rsid w:val="00623FEE"/>
    <w:rsid w:val="00624A5F"/>
    <w:rsid w:val="00625C86"/>
    <w:rsid w:val="00630131"/>
    <w:rsid w:val="00631BDB"/>
    <w:rsid w:val="00633381"/>
    <w:rsid w:val="0063367B"/>
    <w:rsid w:val="00634A6E"/>
    <w:rsid w:val="00634BB1"/>
    <w:rsid w:val="00635A2F"/>
    <w:rsid w:val="00637F18"/>
    <w:rsid w:val="00640F0F"/>
    <w:rsid w:val="006423A3"/>
    <w:rsid w:val="00643460"/>
    <w:rsid w:val="00643CDC"/>
    <w:rsid w:val="00643F27"/>
    <w:rsid w:val="00644C4D"/>
    <w:rsid w:val="006468FE"/>
    <w:rsid w:val="006471DF"/>
    <w:rsid w:val="00647660"/>
    <w:rsid w:val="00647673"/>
    <w:rsid w:val="00647EA0"/>
    <w:rsid w:val="00650E24"/>
    <w:rsid w:val="0065273F"/>
    <w:rsid w:val="00652DF1"/>
    <w:rsid w:val="006539BA"/>
    <w:rsid w:val="006540F2"/>
    <w:rsid w:val="00654C73"/>
    <w:rsid w:val="0065538A"/>
    <w:rsid w:val="00655494"/>
    <w:rsid w:val="00656811"/>
    <w:rsid w:val="00656ADF"/>
    <w:rsid w:val="0065739C"/>
    <w:rsid w:val="00657DAA"/>
    <w:rsid w:val="00657F23"/>
    <w:rsid w:val="00660DFB"/>
    <w:rsid w:val="006657C4"/>
    <w:rsid w:val="006671BB"/>
    <w:rsid w:val="0066751A"/>
    <w:rsid w:val="00670F15"/>
    <w:rsid w:val="00671700"/>
    <w:rsid w:val="00673ADB"/>
    <w:rsid w:val="00673E19"/>
    <w:rsid w:val="00675C88"/>
    <w:rsid w:val="00676378"/>
    <w:rsid w:val="0068063B"/>
    <w:rsid w:val="0068160F"/>
    <w:rsid w:val="00681A82"/>
    <w:rsid w:val="00682097"/>
    <w:rsid w:val="00682E61"/>
    <w:rsid w:val="00684575"/>
    <w:rsid w:val="00684FD5"/>
    <w:rsid w:val="00687827"/>
    <w:rsid w:val="00687962"/>
    <w:rsid w:val="00690237"/>
    <w:rsid w:val="00695ADF"/>
    <w:rsid w:val="00695BBA"/>
    <w:rsid w:val="00697ADA"/>
    <w:rsid w:val="006A0A7C"/>
    <w:rsid w:val="006A160B"/>
    <w:rsid w:val="006A2A42"/>
    <w:rsid w:val="006A7136"/>
    <w:rsid w:val="006A79E7"/>
    <w:rsid w:val="006B0563"/>
    <w:rsid w:val="006B14B4"/>
    <w:rsid w:val="006B5312"/>
    <w:rsid w:val="006B60D0"/>
    <w:rsid w:val="006B7D8B"/>
    <w:rsid w:val="006C1159"/>
    <w:rsid w:val="006C153B"/>
    <w:rsid w:val="006C2CE9"/>
    <w:rsid w:val="006C4760"/>
    <w:rsid w:val="006C6056"/>
    <w:rsid w:val="006C6354"/>
    <w:rsid w:val="006C658C"/>
    <w:rsid w:val="006C7A5F"/>
    <w:rsid w:val="006C7B22"/>
    <w:rsid w:val="006D1121"/>
    <w:rsid w:val="006D1C84"/>
    <w:rsid w:val="006D57B2"/>
    <w:rsid w:val="006D5B37"/>
    <w:rsid w:val="006D5EC3"/>
    <w:rsid w:val="006D6898"/>
    <w:rsid w:val="006E064B"/>
    <w:rsid w:val="006E1D20"/>
    <w:rsid w:val="006E455A"/>
    <w:rsid w:val="006E4CD3"/>
    <w:rsid w:val="006E5CD9"/>
    <w:rsid w:val="006E6B80"/>
    <w:rsid w:val="006F0E2B"/>
    <w:rsid w:val="006F115D"/>
    <w:rsid w:val="006F11CB"/>
    <w:rsid w:val="006F15D2"/>
    <w:rsid w:val="006F3A02"/>
    <w:rsid w:val="006F3EB9"/>
    <w:rsid w:val="006F47B0"/>
    <w:rsid w:val="006F4EAB"/>
    <w:rsid w:val="006F536B"/>
    <w:rsid w:val="006F5ACE"/>
    <w:rsid w:val="006F6BE1"/>
    <w:rsid w:val="007029AC"/>
    <w:rsid w:val="00706561"/>
    <w:rsid w:val="00710089"/>
    <w:rsid w:val="007105EA"/>
    <w:rsid w:val="007128FB"/>
    <w:rsid w:val="00714A80"/>
    <w:rsid w:val="00715115"/>
    <w:rsid w:val="00715E1F"/>
    <w:rsid w:val="007164EF"/>
    <w:rsid w:val="00716970"/>
    <w:rsid w:val="00717169"/>
    <w:rsid w:val="007171CF"/>
    <w:rsid w:val="007214E8"/>
    <w:rsid w:val="007216A1"/>
    <w:rsid w:val="00723E38"/>
    <w:rsid w:val="007242F1"/>
    <w:rsid w:val="0072439B"/>
    <w:rsid w:val="007244A0"/>
    <w:rsid w:val="0072496E"/>
    <w:rsid w:val="00724B35"/>
    <w:rsid w:val="00724B90"/>
    <w:rsid w:val="00725BCE"/>
    <w:rsid w:val="00726721"/>
    <w:rsid w:val="007277CE"/>
    <w:rsid w:val="00727B99"/>
    <w:rsid w:val="00730495"/>
    <w:rsid w:val="00730508"/>
    <w:rsid w:val="007317A1"/>
    <w:rsid w:val="0073278F"/>
    <w:rsid w:val="00733DA3"/>
    <w:rsid w:val="00736D61"/>
    <w:rsid w:val="007375B8"/>
    <w:rsid w:val="007377C9"/>
    <w:rsid w:val="00737889"/>
    <w:rsid w:val="0074139D"/>
    <w:rsid w:val="0074655B"/>
    <w:rsid w:val="00747612"/>
    <w:rsid w:val="0075136B"/>
    <w:rsid w:val="00752224"/>
    <w:rsid w:val="0075268B"/>
    <w:rsid w:val="0075352A"/>
    <w:rsid w:val="00757121"/>
    <w:rsid w:val="007571AC"/>
    <w:rsid w:val="00763ADA"/>
    <w:rsid w:val="00763AFC"/>
    <w:rsid w:val="00764AE2"/>
    <w:rsid w:val="00766505"/>
    <w:rsid w:val="0076790F"/>
    <w:rsid w:val="007705D8"/>
    <w:rsid w:val="007706F3"/>
    <w:rsid w:val="00772306"/>
    <w:rsid w:val="007724B8"/>
    <w:rsid w:val="0077285D"/>
    <w:rsid w:val="00772C85"/>
    <w:rsid w:val="0077392A"/>
    <w:rsid w:val="0077467C"/>
    <w:rsid w:val="00775EB1"/>
    <w:rsid w:val="00780374"/>
    <w:rsid w:val="00782137"/>
    <w:rsid w:val="00782A98"/>
    <w:rsid w:val="00784627"/>
    <w:rsid w:val="00785186"/>
    <w:rsid w:val="007854DD"/>
    <w:rsid w:val="00785CD0"/>
    <w:rsid w:val="00786863"/>
    <w:rsid w:val="007868A8"/>
    <w:rsid w:val="00786DFA"/>
    <w:rsid w:val="00787AD0"/>
    <w:rsid w:val="00787B49"/>
    <w:rsid w:val="0079077E"/>
    <w:rsid w:val="00791924"/>
    <w:rsid w:val="0079195E"/>
    <w:rsid w:val="00792C0E"/>
    <w:rsid w:val="007930DC"/>
    <w:rsid w:val="007967ED"/>
    <w:rsid w:val="007A0FD6"/>
    <w:rsid w:val="007A1291"/>
    <w:rsid w:val="007A33EF"/>
    <w:rsid w:val="007A3463"/>
    <w:rsid w:val="007A35FA"/>
    <w:rsid w:val="007A54DE"/>
    <w:rsid w:val="007A65F0"/>
    <w:rsid w:val="007B091E"/>
    <w:rsid w:val="007B2A76"/>
    <w:rsid w:val="007B2BD7"/>
    <w:rsid w:val="007B3134"/>
    <w:rsid w:val="007B32E9"/>
    <w:rsid w:val="007B3F3C"/>
    <w:rsid w:val="007B4F52"/>
    <w:rsid w:val="007B78E0"/>
    <w:rsid w:val="007C0BBE"/>
    <w:rsid w:val="007C0D75"/>
    <w:rsid w:val="007C1844"/>
    <w:rsid w:val="007C225B"/>
    <w:rsid w:val="007C256E"/>
    <w:rsid w:val="007C375C"/>
    <w:rsid w:val="007C6453"/>
    <w:rsid w:val="007C736F"/>
    <w:rsid w:val="007C7ADB"/>
    <w:rsid w:val="007D069F"/>
    <w:rsid w:val="007D1028"/>
    <w:rsid w:val="007D1371"/>
    <w:rsid w:val="007D213F"/>
    <w:rsid w:val="007D3F66"/>
    <w:rsid w:val="007D6E40"/>
    <w:rsid w:val="007D7F68"/>
    <w:rsid w:val="007E5389"/>
    <w:rsid w:val="007E5479"/>
    <w:rsid w:val="007E5C3B"/>
    <w:rsid w:val="007E5D50"/>
    <w:rsid w:val="007E6068"/>
    <w:rsid w:val="007F2504"/>
    <w:rsid w:val="007F3671"/>
    <w:rsid w:val="007F40A8"/>
    <w:rsid w:val="007F5447"/>
    <w:rsid w:val="007F6507"/>
    <w:rsid w:val="007F699C"/>
    <w:rsid w:val="007F6EF3"/>
    <w:rsid w:val="007F6FD8"/>
    <w:rsid w:val="00802DE8"/>
    <w:rsid w:val="0080546F"/>
    <w:rsid w:val="00806385"/>
    <w:rsid w:val="00806F6B"/>
    <w:rsid w:val="0081111A"/>
    <w:rsid w:val="00811CDD"/>
    <w:rsid w:val="0081203E"/>
    <w:rsid w:val="00812401"/>
    <w:rsid w:val="00812D6F"/>
    <w:rsid w:val="00813314"/>
    <w:rsid w:val="00813F5F"/>
    <w:rsid w:val="008169C2"/>
    <w:rsid w:val="00817AFB"/>
    <w:rsid w:val="00820832"/>
    <w:rsid w:val="00820D15"/>
    <w:rsid w:val="00821512"/>
    <w:rsid w:val="00822F71"/>
    <w:rsid w:val="00823225"/>
    <w:rsid w:val="008233E2"/>
    <w:rsid w:val="008237A7"/>
    <w:rsid w:val="0082517C"/>
    <w:rsid w:val="00825260"/>
    <w:rsid w:val="008258D0"/>
    <w:rsid w:val="00834023"/>
    <w:rsid w:val="008340D0"/>
    <w:rsid w:val="00834164"/>
    <w:rsid w:val="008349EB"/>
    <w:rsid w:val="00835100"/>
    <w:rsid w:val="0083523A"/>
    <w:rsid w:val="00836150"/>
    <w:rsid w:val="00836E53"/>
    <w:rsid w:val="008373AF"/>
    <w:rsid w:val="00840540"/>
    <w:rsid w:val="0084242F"/>
    <w:rsid w:val="00842649"/>
    <w:rsid w:val="00842877"/>
    <w:rsid w:val="00843F2B"/>
    <w:rsid w:val="00844DCF"/>
    <w:rsid w:val="008454FE"/>
    <w:rsid w:val="008459CD"/>
    <w:rsid w:val="00845F98"/>
    <w:rsid w:val="0084726F"/>
    <w:rsid w:val="00847929"/>
    <w:rsid w:val="00850FC1"/>
    <w:rsid w:val="00853693"/>
    <w:rsid w:val="00854038"/>
    <w:rsid w:val="008541CD"/>
    <w:rsid w:val="00856C14"/>
    <w:rsid w:val="00860721"/>
    <w:rsid w:val="00860CAE"/>
    <w:rsid w:val="00861028"/>
    <w:rsid w:val="00861240"/>
    <w:rsid w:val="00861ACB"/>
    <w:rsid w:val="008630BF"/>
    <w:rsid w:val="00863951"/>
    <w:rsid w:val="00863A1A"/>
    <w:rsid w:val="008649D1"/>
    <w:rsid w:val="008650C3"/>
    <w:rsid w:val="0086611F"/>
    <w:rsid w:val="00866437"/>
    <w:rsid w:val="008677E1"/>
    <w:rsid w:val="008678B2"/>
    <w:rsid w:val="008700CE"/>
    <w:rsid w:val="008764CD"/>
    <w:rsid w:val="008771B4"/>
    <w:rsid w:val="008776BA"/>
    <w:rsid w:val="00877803"/>
    <w:rsid w:val="008807D3"/>
    <w:rsid w:val="00881D1A"/>
    <w:rsid w:val="0088340A"/>
    <w:rsid w:val="00883E87"/>
    <w:rsid w:val="00886714"/>
    <w:rsid w:val="00890593"/>
    <w:rsid w:val="00890A07"/>
    <w:rsid w:val="0089104C"/>
    <w:rsid w:val="00891B12"/>
    <w:rsid w:val="00892A52"/>
    <w:rsid w:val="008939D8"/>
    <w:rsid w:val="00893A35"/>
    <w:rsid w:val="00893C22"/>
    <w:rsid w:val="00893D27"/>
    <w:rsid w:val="008952D0"/>
    <w:rsid w:val="00895FCF"/>
    <w:rsid w:val="008962E9"/>
    <w:rsid w:val="008964AE"/>
    <w:rsid w:val="0089773E"/>
    <w:rsid w:val="00897D21"/>
    <w:rsid w:val="00897E5D"/>
    <w:rsid w:val="008A023C"/>
    <w:rsid w:val="008A2F59"/>
    <w:rsid w:val="008A5CD8"/>
    <w:rsid w:val="008A63A7"/>
    <w:rsid w:val="008A77E5"/>
    <w:rsid w:val="008A7E94"/>
    <w:rsid w:val="008B2C55"/>
    <w:rsid w:val="008B3FF2"/>
    <w:rsid w:val="008B423A"/>
    <w:rsid w:val="008B4DAE"/>
    <w:rsid w:val="008B526F"/>
    <w:rsid w:val="008B6327"/>
    <w:rsid w:val="008B6564"/>
    <w:rsid w:val="008B6658"/>
    <w:rsid w:val="008B6D8C"/>
    <w:rsid w:val="008B720F"/>
    <w:rsid w:val="008C0C90"/>
    <w:rsid w:val="008C0EB9"/>
    <w:rsid w:val="008C112A"/>
    <w:rsid w:val="008C1914"/>
    <w:rsid w:val="008C29DE"/>
    <w:rsid w:val="008C2CE6"/>
    <w:rsid w:val="008C48E6"/>
    <w:rsid w:val="008C5571"/>
    <w:rsid w:val="008C792B"/>
    <w:rsid w:val="008C7D99"/>
    <w:rsid w:val="008D301F"/>
    <w:rsid w:val="008D31CA"/>
    <w:rsid w:val="008D3B7C"/>
    <w:rsid w:val="008D3C25"/>
    <w:rsid w:val="008D41CB"/>
    <w:rsid w:val="008D445A"/>
    <w:rsid w:val="008D44CE"/>
    <w:rsid w:val="008D5A08"/>
    <w:rsid w:val="008D67A7"/>
    <w:rsid w:val="008D7A51"/>
    <w:rsid w:val="008D7FF9"/>
    <w:rsid w:val="008E00B1"/>
    <w:rsid w:val="008E0EA6"/>
    <w:rsid w:val="008E3019"/>
    <w:rsid w:val="008E3CC5"/>
    <w:rsid w:val="008E406B"/>
    <w:rsid w:val="008E4270"/>
    <w:rsid w:val="008E5164"/>
    <w:rsid w:val="008E54D9"/>
    <w:rsid w:val="008E59ED"/>
    <w:rsid w:val="008E5C22"/>
    <w:rsid w:val="008E66DF"/>
    <w:rsid w:val="008E6F0C"/>
    <w:rsid w:val="008E7C55"/>
    <w:rsid w:val="008E7F24"/>
    <w:rsid w:val="008F065E"/>
    <w:rsid w:val="008F1194"/>
    <w:rsid w:val="008F2222"/>
    <w:rsid w:val="008F291A"/>
    <w:rsid w:val="008F298E"/>
    <w:rsid w:val="008F43A3"/>
    <w:rsid w:val="008F4B61"/>
    <w:rsid w:val="008F4FA0"/>
    <w:rsid w:val="008F5C90"/>
    <w:rsid w:val="008F5F70"/>
    <w:rsid w:val="008F61AB"/>
    <w:rsid w:val="008F65E3"/>
    <w:rsid w:val="008F69D7"/>
    <w:rsid w:val="008F77BE"/>
    <w:rsid w:val="00900CB0"/>
    <w:rsid w:val="00901802"/>
    <w:rsid w:val="0090268D"/>
    <w:rsid w:val="009031A6"/>
    <w:rsid w:val="00910576"/>
    <w:rsid w:val="00910ECD"/>
    <w:rsid w:val="00912709"/>
    <w:rsid w:val="00912F10"/>
    <w:rsid w:val="0091345E"/>
    <w:rsid w:val="00915727"/>
    <w:rsid w:val="009159A8"/>
    <w:rsid w:val="00915AAE"/>
    <w:rsid w:val="00916459"/>
    <w:rsid w:val="00916DF7"/>
    <w:rsid w:val="00917CA9"/>
    <w:rsid w:val="00920FA6"/>
    <w:rsid w:val="009219FB"/>
    <w:rsid w:val="009248E6"/>
    <w:rsid w:val="00926A98"/>
    <w:rsid w:val="0093070A"/>
    <w:rsid w:val="00931E85"/>
    <w:rsid w:val="00931EED"/>
    <w:rsid w:val="00933A89"/>
    <w:rsid w:val="00934202"/>
    <w:rsid w:val="0093492D"/>
    <w:rsid w:val="0093525F"/>
    <w:rsid w:val="0093545E"/>
    <w:rsid w:val="0093564E"/>
    <w:rsid w:val="0093669F"/>
    <w:rsid w:val="0093718E"/>
    <w:rsid w:val="009371D1"/>
    <w:rsid w:val="009376C7"/>
    <w:rsid w:val="009411CA"/>
    <w:rsid w:val="00941E1B"/>
    <w:rsid w:val="009433CC"/>
    <w:rsid w:val="00944017"/>
    <w:rsid w:val="009444F7"/>
    <w:rsid w:val="0094624C"/>
    <w:rsid w:val="0094631F"/>
    <w:rsid w:val="00946C2E"/>
    <w:rsid w:val="00947706"/>
    <w:rsid w:val="00952990"/>
    <w:rsid w:val="00953651"/>
    <w:rsid w:val="0095447A"/>
    <w:rsid w:val="00955B6C"/>
    <w:rsid w:val="0095609A"/>
    <w:rsid w:val="0095610A"/>
    <w:rsid w:val="00956307"/>
    <w:rsid w:val="009573CB"/>
    <w:rsid w:val="009608A9"/>
    <w:rsid w:val="00963303"/>
    <w:rsid w:val="009636E5"/>
    <w:rsid w:val="009639FA"/>
    <w:rsid w:val="00963D46"/>
    <w:rsid w:val="009661AB"/>
    <w:rsid w:val="00967692"/>
    <w:rsid w:val="00970013"/>
    <w:rsid w:val="00970DE5"/>
    <w:rsid w:val="00970F84"/>
    <w:rsid w:val="00971F8B"/>
    <w:rsid w:val="00971FA2"/>
    <w:rsid w:val="0097280E"/>
    <w:rsid w:val="009729A9"/>
    <w:rsid w:val="00974AF9"/>
    <w:rsid w:val="00976610"/>
    <w:rsid w:val="00977F36"/>
    <w:rsid w:val="0098009D"/>
    <w:rsid w:val="00981404"/>
    <w:rsid w:val="00982B6B"/>
    <w:rsid w:val="00982BC9"/>
    <w:rsid w:val="00983EDB"/>
    <w:rsid w:val="009856C2"/>
    <w:rsid w:val="0099042E"/>
    <w:rsid w:val="0099172B"/>
    <w:rsid w:val="009917A6"/>
    <w:rsid w:val="00991D71"/>
    <w:rsid w:val="00992DF4"/>
    <w:rsid w:val="009930D0"/>
    <w:rsid w:val="00994198"/>
    <w:rsid w:val="009A0836"/>
    <w:rsid w:val="009A1C08"/>
    <w:rsid w:val="009A1D43"/>
    <w:rsid w:val="009A2DFD"/>
    <w:rsid w:val="009A390A"/>
    <w:rsid w:val="009A50FD"/>
    <w:rsid w:val="009A553B"/>
    <w:rsid w:val="009A6460"/>
    <w:rsid w:val="009A7234"/>
    <w:rsid w:val="009A7F06"/>
    <w:rsid w:val="009B02CE"/>
    <w:rsid w:val="009B083B"/>
    <w:rsid w:val="009B1232"/>
    <w:rsid w:val="009B1248"/>
    <w:rsid w:val="009B1CE3"/>
    <w:rsid w:val="009B20B6"/>
    <w:rsid w:val="009B454E"/>
    <w:rsid w:val="009B578B"/>
    <w:rsid w:val="009B5A19"/>
    <w:rsid w:val="009B6014"/>
    <w:rsid w:val="009B605F"/>
    <w:rsid w:val="009B76CF"/>
    <w:rsid w:val="009B7B0B"/>
    <w:rsid w:val="009C0E4A"/>
    <w:rsid w:val="009C312B"/>
    <w:rsid w:val="009C364A"/>
    <w:rsid w:val="009C377E"/>
    <w:rsid w:val="009C37CB"/>
    <w:rsid w:val="009C4AD2"/>
    <w:rsid w:val="009D0974"/>
    <w:rsid w:val="009D44DB"/>
    <w:rsid w:val="009D5AC1"/>
    <w:rsid w:val="009D677B"/>
    <w:rsid w:val="009D76FC"/>
    <w:rsid w:val="009D7AB8"/>
    <w:rsid w:val="009E2061"/>
    <w:rsid w:val="009E4A27"/>
    <w:rsid w:val="009E5A6A"/>
    <w:rsid w:val="009E600F"/>
    <w:rsid w:val="009E640D"/>
    <w:rsid w:val="009E6666"/>
    <w:rsid w:val="009E71D4"/>
    <w:rsid w:val="009E741E"/>
    <w:rsid w:val="009E7A39"/>
    <w:rsid w:val="009F095A"/>
    <w:rsid w:val="009F1E59"/>
    <w:rsid w:val="009F4818"/>
    <w:rsid w:val="009F509E"/>
    <w:rsid w:val="009F5832"/>
    <w:rsid w:val="00A00056"/>
    <w:rsid w:val="00A00E27"/>
    <w:rsid w:val="00A0358D"/>
    <w:rsid w:val="00A03BAF"/>
    <w:rsid w:val="00A04383"/>
    <w:rsid w:val="00A05747"/>
    <w:rsid w:val="00A07E61"/>
    <w:rsid w:val="00A10F8D"/>
    <w:rsid w:val="00A12A05"/>
    <w:rsid w:val="00A13DF8"/>
    <w:rsid w:val="00A13E1F"/>
    <w:rsid w:val="00A13E70"/>
    <w:rsid w:val="00A14140"/>
    <w:rsid w:val="00A14445"/>
    <w:rsid w:val="00A14904"/>
    <w:rsid w:val="00A17830"/>
    <w:rsid w:val="00A20585"/>
    <w:rsid w:val="00A21584"/>
    <w:rsid w:val="00A21961"/>
    <w:rsid w:val="00A25DDC"/>
    <w:rsid w:val="00A266AD"/>
    <w:rsid w:val="00A27109"/>
    <w:rsid w:val="00A27473"/>
    <w:rsid w:val="00A27CD5"/>
    <w:rsid w:val="00A3091C"/>
    <w:rsid w:val="00A309A3"/>
    <w:rsid w:val="00A30ABC"/>
    <w:rsid w:val="00A30B2A"/>
    <w:rsid w:val="00A31342"/>
    <w:rsid w:val="00A3238A"/>
    <w:rsid w:val="00A342C5"/>
    <w:rsid w:val="00A35FB6"/>
    <w:rsid w:val="00A3740B"/>
    <w:rsid w:val="00A37D4F"/>
    <w:rsid w:val="00A40268"/>
    <w:rsid w:val="00A42D86"/>
    <w:rsid w:val="00A4373A"/>
    <w:rsid w:val="00A44485"/>
    <w:rsid w:val="00A4486A"/>
    <w:rsid w:val="00A45134"/>
    <w:rsid w:val="00A46823"/>
    <w:rsid w:val="00A46A7C"/>
    <w:rsid w:val="00A47B8E"/>
    <w:rsid w:val="00A501E8"/>
    <w:rsid w:val="00A50274"/>
    <w:rsid w:val="00A50BFD"/>
    <w:rsid w:val="00A52674"/>
    <w:rsid w:val="00A554B2"/>
    <w:rsid w:val="00A57FD4"/>
    <w:rsid w:val="00A60E57"/>
    <w:rsid w:val="00A61513"/>
    <w:rsid w:val="00A661D3"/>
    <w:rsid w:val="00A70465"/>
    <w:rsid w:val="00A708AB"/>
    <w:rsid w:val="00A70E77"/>
    <w:rsid w:val="00A71E4F"/>
    <w:rsid w:val="00A73B92"/>
    <w:rsid w:val="00A76220"/>
    <w:rsid w:val="00A7645D"/>
    <w:rsid w:val="00A768DE"/>
    <w:rsid w:val="00A76A7E"/>
    <w:rsid w:val="00A773D6"/>
    <w:rsid w:val="00A80379"/>
    <w:rsid w:val="00A80933"/>
    <w:rsid w:val="00A80F29"/>
    <w:rsid w:val="00A8150E"/>
    <w:rsid w:val="00A81E46"/>
    <w:rsid w:val="00A82B1F"/>
    <w:rsid w:val="00A82C84"/>
    <w:rsid w:val="00A85C99"/>
    <w:rsid w:val="00A86848"/>
    <w:rsid w:val="00A90AFA"/>
    <w:rsid w:val="00A90DE1"/>
    <w:rsid w:val="00A92632"/>
    <w:rsid w:val="00A92643"/>
    <w:rsid w:val="00A92CCD"/>
    <w:rsid w:val="00A935C8"/>
    <w:rsid w:val="00A93DE0"/>
    <w:rsid w:val="00A94FB2"/>
    <w:rsid w:val="00A96800"/>
    <w:rsid w:val="00A96D5F"/>
    <w:rsid w:val="00AA0935"/>
    <w:rsid w:val="00AA0E2C"/>
    <w:rsid w:val="00AA2D51"/>
    <w:rsid w:val="00AA2FE3"/>
    <w:rsid w:val="00AA5FEB"/>
    <w:rsid w:val="00AA6115"/>
    <w:rsid w:val="00AB24AE"/>
    <w:rsid w:val="00AB2D46"/>
    <w:rsid w:val="00AB367B"/>
    <w:rsid w:val="00AB4A41"/>
    <w:rsid w:val="00AB6539"/>
    <w:rsid w:val="00AB6BD7"/>
    <w:rsid w:val="00AB7A4D"/>
    <w:rsid w:val="00AB7F65"/>
    <w:rsid w:val="00AC4126"/>
    <w:rsid w:val="00AD08CA"/>
    <w:rsid w:val="00AD0933"/>
    <w:rsid w:val="00AD1513"/>
    <w:rsid w:val="00AD16D7"/>
    <w:rsid w:val="00AD27BC"/>
    <w:rsid w:val="00AD356D"/>
    <w:rsid w:val="00AD461D"/>
    <w:rsid w:val="00AD4E96"/>
    <w:rsid w:val="00AD553B"/>
    <w:rsid w:val="00AD6375"/>
    <w:rsid w:val="00AE1480"/>
    <w:rsid w:val="00AE22B5"/>
    <w:rsid w:val="00AE231F"/>
    <w:rsid w:val="00AE2D38"/>
    <w:rsid w:val="00AE3648"/>
    <w:rsid w:val="00AE6AFB"/>
    <w:rsid w:val="00AE6F2B"/>
    <w:rsid w:val="00AE7300"/>
    <w:rsid w:val="00AE7833"/>
    <w:rsid w:val="00AF0E2F"/>
    <w:rsid w:val="00AF479C"/>
    <w:rsid w:val="00AF4C5E"/>
    <w:rsid w:val="00AF633B"/>
    <w:rsid w:val="00AF774D"/>
    <w:rsid w:val="00B01C3C"/>
    <w:rsid w:val="00B01E2A"/>
    <w:rsid w:val="00B03E5C"/>
    <w:rsid w:val="00B04517"/>
    <w:rsid w:val="00B04644"/>
    <w:rsid w:val="00B057EE"/>
    <w:rsid w:val="00B06931"/>
    <w:rsid w:val="00B06A05"/>
    <w:rsid w:val="00B0704D"/>
    <w:rsid w:val="00B07687"/>
    <w:rsid w:val="00B07DB1"/>
    <w:rsid w:val="00B11B67"/>
    <w:rsid w:val="00B12008"/>
    <w:rsid w:val="00B167C3"/>
    <w:rsid w:val="00B16CC9"/>
    <w:rsid w:val="00B16DB8"/>
    <w:rsid w:val="00B2105B"/>
    <w:rsid w:val="00B219E2"/>
    <w:rsid w:val="00B22425"/>
    <w:rsid w:val="00B229CA"/>
    <w:rsid w:val="00B22E1C"/>
    <w:rsid w:val="00B22E70"/>
    <w:rsid w:val="00B24D39"/>
    <w:rsid w:val="00B2507F"/>
    <w:rsid w:val="00B26F08"/>
    <w:rsid w:val="00B2753B"/>
    <w:rsid w:val="00B308F9"/>
    <w:rsid w:val="00B319F8"/>
    <w:rsid w:val="00B321F5"/>
    <w:rsid w:val="00B32226"/>
    <w:rsid w:val="00B32CB5"/>
    <w:rsid w:val="00B3389B"/>
    <w:rsid w:val="00B344C1"/>
    <w:rsid w:val="00B35C08"/>
    <w:rsid w:val="00B36DC1"/>
    <w:rsid w:val="00B37418"/>
    <w:rsid w:val="00B37681"/>
    <w:rsid w:val="00B408F0"/>
    <w:rsid w:val="00B40BA0"/>
    <w:rsid w:val="00B41AA0"/>
    <w:rsid w:val="00B445D9"/>
    <w:rsid w:val="00B471C8"/>
    <w:rsid w:val="00B47457"/>
    <w:rsid w:val="00B502B1"/>
    <w:rsid w:val="00B50B5C"/>
    <w:rsid w:val="00B51A50"/>
    <w:rsid w:val="00B51CAA"/>
    <w:rsid w:val="00B51CD0"/>
    <w:rsid w:val="00B53A19"/>
    <w:rsid w:val="00B53EF7"/>
    <w:rsid w:val="00B54759"/>
    <w:rsid w:val="00B55442"/>
    <w:rsid w:val="00B56789"/>
    <w:rsid w:val="00B56A0F"/>
    <w:rsid w:val="00B574B5"/>
    <w:rsid w:val="00B60CBF"/>
    <w:rsid w:val="00B62B5A"/>
    <w:rsid w:val="00B62D41"/>
    <w:rsid w:val="00B65491"/>
    <w:rsid w:val="00B664F3"/>
    <w:rsid w:val="00B6675D"/>
    <w:rsid w:val="00B67ADB"/>
    <w:rsid w:val="00B70807"/>
    <w:rsid w:val="00B730D2"/>
    <w:rsid w:val="00B74A9E"/>
    <w:rsid w:val="00B74F74"/>
    <w:rsid w:val="00B76465"/>
    <w:rsid w:val="00B766AC"/>
    <w:rsid w:val="00B8170D"/>
    <w:rsid w:val="00B82722"/>
    <w:rsid w:val="00B82F4B"/>
    <w:rsid w:val="00B83C7D"/>
    <w:rsid w:val="00B861EC"/>
    <w:rsid w:val="00B87F1A"/>
    <w:rsid w:val="00B94747"/>
    <w:rsid w:val="00B94ACC"/>
    <w:rsid w:val="00B94C1E"/>
    <w:rsid w:val="00B95BFD"/>
    <w:rsid w:val="00B965A9"/>
    <w:rsid w:val="00BA0F3D"/>
    <w:rsid w:val="00BA1EEB"/>
    <w:rsid w:val="00BA2C64"/>
    <w:rsid w:val="00BA376D"/>
    <w:rsid w:val="00BA3B19"/>
    <w:rsid w:val="00BA4119"/>
    <w:rsid w:val="00BA68AB"/>
    <w:rsid w:val="00BA6F2F"/>
    <w:rsid w:val="00BA7DA1"/>
    <w:rsid w:val="00BB000D"/>
    <w:rsid w:val="00BB0567"/>
    <w:rsid w:val="00BB0719"/>
    <w:rsid w:val="00BB2D61"/>
    <w:rsid w:val="00BB3629"/>
    <w:rsid w:val="00BB3CD6"/>
    <w:rsid w:val="00BB3FFB"/>
    <w:rsid w:val="00BB4519"/>
    <w:rsid w:val="00BB5773"/>
    <w:rsid w:val="00BC113E"/>
    <w:rsid w:val="00BC1FDB"/>
    <w:rsid w:val="00BC2522"/>
    <w:rsid w:val="00BC3DFF"/>
    <w:rsid w:val="00BC4172"/>
    <w:rsid w:val="00BC4A29"/>
    <w:rsid w:val="00BC529E"/>
    <w:rsid w:val="00BC5B83"/>
    <w:rsid w:val="00BC710E"/>
    <w:rsid w:val="00BC72F6"/>
    <w:rsid w:val="00BD08CA"/>
    <w:rsid w:val="00BD0C47"/>
    <w:rsid w:val="00BD25B5"/>
    <w:rsid w:val="00BD2E09"/>
    <w:rsid w:val="00BD3902"/>
    <w:rsid w:val="00BD3ABD"/>
    <w:rsid w:val="00BD3CC9"/>
    <w:rsid w:val="00BD3F50"/>
    <w:rsid w:val="00BD4E82"/>
    <w:rsid w:val="00BE01B1"/>
    <w:rsid w:val="00BE0640"/>
    <w:rsid w:val="00BE07D4"/>
    <w:rsid w:val="00BE0D83"/>
    <w:rsid w:val="00BE252C"/>
    <w:rsid w:val="00BE3DB0"/>
    <w:rsid w:val="00BE47F1"/>
    <w:rsid w:val="00BE48C4"/>
    <w:rsid w:val="00BE6181"/>
    <w:rsid w:val="00BE7B63"/>
    <w:rsid w:val="00BF06F8"/>
    <w:rsid w:val="00BF11F6"/>
    <w:rsid w:val="00BF1B91"/>
    <w:rsid w:val="00BF1BB6"/>
    <w:rsid w:val="00BF2D4E"/>
    <w:rsid w:val="00BF4E5E"/>
    <w:rsid w:val="00BF7F46"/>
    <w:rsid w:val="00C00F67"/>
    <w:rsid w:val="00C0126A"/>
    <w:rsid w:val="00C02EE6"/>
    <w:rsid w:val="00C04EB0"/>
    <w:rsid w:val="00C05771"/>
    <w:rsid w:val="00C06F58"/>
    <w:rsid w:val="00C07E4E"/>
    <w:rsid w:val="00C110F9"/>
    <w:rsid w:val="00C1238C"/>
    <w:rsid w:val="00C15B8C"/>
    <w:rsid w:val="00C16E0F"/>
    <w:rsid w:val="00C20046"/>
    <w:rsid w:val="00C21C34"/>
    <w:rsid w:val="00C23824"/>
    <w:rsid w:val="00C23A09"/>
    <w:rsid w:val="00C23FD3"/>
    <w:rsid w:val="00C250E2"/>
    <w:rsid w:val="00C314E7"/>
    <w:rsid w:val="00C31D2B"/>
    <w:rsid w:val="00C33397"/>
    <w:rsid w:val="00C34B0C"/>
    <w:rsid w:val="00C36C0F"/>
    <w:rsid w:val="00C36E1B"/>
    <w:rsid w:val="00C37D68"/>
    <w:rsid w:val="00C40612"/>
    <w:rsid w:val="00C410FF"/>
    <w:rsid w:val="00C41222"/>
    <w:rsid w:val="00C41341"/>
    <w:rsid w:val="00C426D5"/>
    <w:rsid w:val="00C428F5"/>
    <w:rsid w:val="00C43FD6"/>
    <w:rsid w:val="00C44BC6"/>
    <w:rsid w:val="00C4539B"/>
    <w:rsid w:val="00C45F81"/>
    <w:rsid w:val="00C46A2D"/>
    <w:rsid w:val="00C47741"/>
    <w:rsid w:val="00C47AA0"/>
    <w:rsid w:val="00C50176"/>
    <w:rsid w:val="00C5108C"/>
    <w:rsid w:val="00C52184"/>
    <w:rsid w:val="00C52E5E"/>
    <w:rsid w:val="00C53A37"/>
    <w:rsid w:val="00C553D2"/>
    <w:rsid w:val="00C55806"/>
    <w:rsid w:val="00C563DB"/>
    <w:rsid w:val="00C566A3"/>
    <w:rsid w:val="00C577AE"/>
    <w:rsid w:val="00C57F86"/>
    <w:rsid w:val="00C600EC"/>
    <w:rsid w:val="00C6031E"/>
    <w:rsid w:val="00C610E1"/>
    <w:rsid w:val="00C61C7C"/>
    <w:rsid w:val="00C62474"/>
    <w:rsid w:val="00C64DFB"/>
    <w:rsid w:val="00C6589E"/>
    <w:rsid w:val="00C73866"/>
    <w:rsid w:val="00C74D8F"/>
    <w:rsid w:val="00C7514F"/>
    <w:rsid w:val="00C75746"/>
    <w:rsid w:val="00C76905"/>
    <w:rsid w:val="00C821ED"/>
    <w:rsid w:val="00C85550"/>
    <w:rsid w:val="00C85B68"/>
    <w:rsid w:val="00C869A3"/>
    <w:rsid w:val="00C91798"/>
    <w:rsid w:val="00C91D4C"/>
    <w:rsid w:val="00C931F3"/>
    <w:rsid w:val="00C945AF"/>
    <w:rsid w:val="00C975AA"/>
    <w:rsid w:val="00CA0B27"/>
    <w:rsid w:val="00CA0D94"/>
    <w:rsid w:val="00CA15E9"/>
    <w:rsid w:val="00CA3121"/>
    <w:rsid w:val="00CA3433"/>
    <w:rsid w:val="00CA4304"/>
    <w:rsid w:val="00CA45D6"/>
    <w:rsid w:val="00CA688E"/>
    <w:rsid w:val="00CA70BB"/>
    <w:rsid w:val="00CA7C65"/>
    <w:rsid w:val="00CB2116"/>
    <w:rsid w:val="00CB211B"/>
    <w:rsid w:val="00CB2A6F"/>
    <w:rsid w:val="00CB356C"/>
    <w:rsid w:val="00CB44D5"/>
    <w:rsid w:val="00CB4759"/>
    <w:rsid w:val="00CB4D42"/>
    <w:rsid w:val="00CB543D"/>
    <w:rsid w:val="00CB6A37"/>
    <w:rsid w:val="00CC009C"/>
    <w:rsid w:val="00CC0D3B"/>
    <w:rsid w:val="00CC39B3"/>
    <w:rsid w:val="00CC3D1B"/>
    <w:rsid w:val="00CC40AD"/>
    <w:rsid w:val="00CC4B2F"/>
    <w:rsid w:val="00CC4CA2"/>
    <w:rsid w:val="00CC5184"/>
    <w:rsid w:val="00CC53D7"/>
    <w:rsid w:val="00CC6730"/>
    <w:rsid w:val="00CC710A"/>
    <w:rsid w:val="00CC7330"/>
    <w:rsid w:val="00CC78D9"/>
    <w:rsid w:val="00CD0444"/>
    <w:rsid w:val="00CD22AA"/>
    <w:rsid w:val="00CD249D"/>
    <w:rsid w:val="00CD2F01"/>
    <w:rsid w:val="00CD2F0D"/>
    <w:rsid w:val="00CD5AE9"/>
    <w:rsid w:val="00CD5AEF"/>
    <w:rsid w:val="00CD7EFD"/>
    <w:rsid w:val="00CD7F40"/>
    <w:rsid w:val="00CE0C14"/>
    <w:rsid w:val="00CE2238"/>
    <w:rsid w:val="00CE24E5"/>
    <w:rsid w:val="00CE34AD"/>
    <w:rsid w:val="00CE3A49"/>
    <w:rsid w:val="00CE437D"/>
    <w:rsid w:val="00CE6124"/>
    <w:rsid w:val="00CE6896"/>
    <w:rsid w:val="00CE6FA3"/>
    <w:rsid w:val="00CF06B5"/>
    <w:rsid w:val="00CF0DF9"/>
    <w:rsid w:val="00CF1118"/>
    <w:rsid w:val="00CF3402"/>
    <w:rsid w:val="00CF34D7"/>
    <w:rsid w:val="00CF46EA"/>
    <w:rsid w:val="00CF48AB"/>
    <w:rsid w:val="00CF4D10"/>
    <w:rsid w:val="00CF7851"/>
    <w:rsid w:val="00D01D0D"/>
    <w:rsid w:val="00D0270E"/>
    <w:rsid w:val="00D04870"/>
    <w:rsid w:val="00D0505F"/>
    <w:rsid w:val="00D05177"/>
    <w:rsid w:val="00D05747"/>
    <w:rsid w:val="00D07A10"/>
    <w:rsid w:val="00D1132D"/>
    <w:rsid w:val="00D12C74"/>
    <w:rsid w:val="00D13EDF"/>
    <w:rsid w:val="00D14178"/>
    <w:rsid w:val="00D150AA"/>
    <w:rsid w:val="00D1528E"/>
    <w:rsid w:val="00D17205"/>
    <w:rsid w:val="00D179FC"/>
    <w:rsid w:val="00D20561"/>
    <w:rsid w:val="00D20869"/>
    <w:rsid w:val="00D25724"/>
    <w:rsid w:val="00D3140E"/>
    <w:rsid w:val="00D31CC1"/>
    <w:rsid w:val="00D32BC3"/>
    <w:rsid w:val="00D32E7E"/>
    <w:rsid w:val="00D33362"/>
    <w:rsid w:val="00D33397"/>
    <w:rsid w:val="00D33913"/>
    <w:rsid w:val="00D36563"/>
    <w:rsid w:val="00D36645"/>
    <w:rsid w:val="00D367FC"/>
    <w:rsid w:val="00D37650"/>
    <w:rsid w:val="00D406E2"/>
    <w:rsid w:val="00D40978"/>
    <w:rsid w:val="00D41B32"/>
    <w:rsid w:val="00D42671"/>
    <w:rsid w:val="00D44048"/>
    <w:rsid w:val="00D44D38"/>
    <w:rsid w:val="00D468D6"/>
    <w:rsid w:val="00D47969"/>
    <w:rsid w:val="00D50DA3"/>
    <w:rsid w:val="00D50E2E"/>
    <w:rsid w:val="00D51205"/>
    <w:rsid w:val="00D528B7"/>
    <w:rsid w:val="00D5296C"/>
    <w:rsid w:val="00D52A1D"/>
    <w:rsid w:val="00D534D8"/>
    <w:rsid w:val="00D536B0"/>
    <w:rsid w:val="00D5370A"/>
    <w:rsid w:val="00D54996"/>
    <w:rsid w:val="00D54B2E"/>
    <w:rsid w:val="00D56862"/>
    <w:rsid w:val="00D56881"/>
    <w:rsid w:val="00D56DC1"/>
    <w:rsid w:val="00D604C3"/>
    <w:rsid w:val="00D6078E"/>
    <w:rsid w:val="00D615D6"/>
    <w:rsid w:val="00D61EF9"/>
    <w:rsid w:val="00D630FD"/>
    <w:rsid w:val="00D6321C"/>
    <w:rsid w:val="00D63DB1"/>
    <w:rsid w:val="00D64A18"/>
    <w:rsid w:val="00D6522A"/>
    <w:rsid w:val="00D66421"/>
    <w:rsid w:val="00D70B01"/>
    <w:rsid w:val="00D74557"/>
    <w:rsid w:val="00D74864"/>
    <w:rsid w:val="00D751FF"/>
    <w:rsid w:val="00D75346"/>
    <w:rsid w:val="00D75EC4"/>
    <w:rsid w:val="00D76E24"/>
    <w:rsid w:val="00D76FF5"/>
    <w:rsid w:val="00D8363D"/>
    <w:rsid w:val="00D83B5E"/>
    <w:rsid w:val="00D845D4"/>
    <w:rsid w:val="00D846B6"/>
    <w:rsid w:val="00D85B90"/>
    <w:rsid w:val="00D87B96"/>
    <w:rsid w:val="00D87D43"/>
    <w:rsid w:val="00D87F4B"/>
    <w:rsid w:val="00D90BC4"/>
    <w:rsid w:val="00D92B04"/>
    <w:rsid w:val="00D92E9B"/>
    <w:rsid w:val="00D92EF3"/>
    <w:rsid w:val="00D9308B"/>
    <w:rsid w:val="00D93F4C"/>
    <w:rsid w:val="00D94AF7"/>
    <w:rsid w:val="00D955BC"/>
    <w:rsid w:val="00D96089"/>
    <w:rsid w:val="00D97844"/>
    <w:rsid w:val="00DA0944"/>
    <w:rsid w:val="00DA262C"/>
    <w:rsid w:val="00DA4A3E"/>
    <w:rsid w:val="00DA564F"/>
    <w:rsid w:val="00DA6BA1"/>
    <w:rsid w:val="00DA7E75"/>
    <w:rsid w:val="00DB14C7"/>
    <w:rsid w:val="00DB38E8"/>
    <w:rsid w:val="00DB4D51"/>
    <w:rsid w:val="00DB51F7"/>
    <w:rsid w:val="00DB6344"/>
    <w:rsid w:val="00DB6AF3"/>
    <w:rsid w:val="00DB71BA"/>
    <w:rsid w:val="00DB7502"/>
    <w:rsid w:val="00DC0566"/>
    <w:rsid w:val="00DC1068"/>
    <w:rsid w:val="00DC3269"/>
    <w:rsid w:val="00DC3456"/>
    <w:rsid w:val="00DC351D"/>
    <w:rsid w:val="00DC3959"/>
    <w:rsid w:val="00DC514E"/>
    <w:rsid w:val="00DD06D7"/>
    <w:rsid w:val="00DD210E"/>
    <w:rsid w:val="00DD2563"/>
    <w:rsid w:val="00DD2F47"/>
    <w:rsid w:val="00DD3927"/>
    <w:rsid w:val="00DD6697"/>
    <w:rsid w:val="00DD75AA"/>
    <w:rsid w:val="00DE04A7"/>
    <w:rsid w:val="00DE263D"/>
    <w:rsid w:val="00DE2650"/>
    <w:rsid w:val="00DE318F"/>
    <w:rsid w:val="00DE34BD"/>
    <w:rsid w:val="00DE36A2"/>
    <w:rsid w:val="00DE4AC2"/>
    <w:rsid w:val="00DE4C3C"/>
    <w:rsid w:val="00DE4CCA"/>
    <w:rsid w:val="00DE4E07"/>
    <w:rsid w:val="00DE5299"/>
    <w:rsid w:val="00DE7F42"/>
    <w:rsid w:val="00DF0659"/>
    <w:rsid w:val="00DF3192"/>
    <w:rsid w:val="00DF3314"/>
    <w:rsid w:val="00DF6260"/>
    <w:rsid w:val="00DF7DAD"/>
    <w:rsid w:val="00E02CA9"/>
    <w:rsid w:val="00E05DDB"/>
    <w:rsid w:val="00E06730"/>
    <w:rsid w:val="00E0728E"/>
    <w:rsid w:val="00E1078B"/>
    <w:rsid w:val="00E1084B"/>
    <w:rsid w:val="00E10D2A"/>
    <w:rsid w:val="00E10EEA"/>
    <w:rsid w:val="00E1142D"/>
    <w:rsid w:val="00E1163E"/>
    <w:rsid w:val="00E135C0"/>
    <w:rsid w:val="00E14FEC"/>
    <w:rsid w:val="00E16BB3"/>
    <w:rsid w:val="00E17167"/>
    <w:rsid w:val="00E17FDE"/>
    <w:rsid w:val="00E22089"/>
    <w:rsid w:val="00E22E33"/>
    <w:rsid w:val="00E22EC8"/>
    <w:rsid w:val="00E249A3"/>
    <w:rsid w:val="00E24BA7"/>
    <w:rsid w:val="00E26A16"/>
    <w:rsid w:val="00E26C71"/>
    <w:rsid w:val="00E26DD9"/>
    <w:rsid w:val="00E26F1C"/>
    <w:rsid w:val="00E2796E"/>
    <w:rsid w:val="00E279C3"/>
    <w:rsid w:val="00E304AA"/>
    <w:rsid w:val="00E30CC4"/>
    <w:rsid w:val="00E32951"/>
    <w:rsid w:val="00E32B44"/>
    <w:rsid w:val="00E32BEA"/>
    <w:rsid w:val="00E33D1E"/>
    <w:rsid w:val="00E35689"/>
    <w:rsid w:val="00E405FC"/>
    <w:rsid w:val="00E40A32"/>
    <w:rsid w:val="00E40FC2"/>
    <w:rsid w:val="00E424F7"/>
    <w:rsid w:val="00E4386E"/>
    <w:rsid w:val="00E4415E"/>
    <w:rsid w:val="00E45972"/>
    <w:rsid w:val="00E45D52"/>
    <w:rsid w:val="00E47E71"/>
    <w:rsid w:val="00E531AD"/>
    <w:rsid w:val="00E5342C"/>
    <w:rsid w:val="00E53A8E"/>
    <w:rsid w:val="00E5501A"/>
    <w:rsid w:val="00E62AB5"/>
    <w:rsid w:val="00E63421"/>
    <w:rsid w:val="00E64DAE"/>
    <w:rsid w:val="00E651D9"/>
    <w:rsid w:val="00E662D6"/>
    <w:rsid w:val="00E670D7"/>
    <w:rsid w:val="00E67DDC"/>
    <w:rsid w:val="00E67E3E"/>
    <w:rsid w:val="00E71425"/>
    <w:rsid w:val="00E72675"/>
    <w:rsid w:val="00E73F33"/>
    <w:rsid w:val="00E749AD"/>
    <w:rsid w:val="00E7546F"/>
    <w:rsid w:val="00E7566B"/>
    <w:rsid w:val="00E7639E"/>
    <w:rsid w:val="00E765CC"/>
    <w:rsid w:val="00E765DD"/>
    <w:rsid w:val="00E76B8D"/>
    <w:rsid w:val="00E77BEC"/>
    <w:rsid w:val="00E8107B"/>
    <w:rsid w:val="00E81101"/>
    <w:rsid w:val="00E82016"/>
    <w:rsid w:val="00E82763"/>
    <w:rsid w:val="00E8388A"/>
    <w:rsid w:val="00E83990"/>
    <w:rsid w:val="00E83CE9"/>
    <w:rsid w:val="00E8449B"/>
    <w:rsid w:val="00E86890"/>
    <w:rsid w:val="00E86A07"/>
    <w:rsid w:val="00E876CC"/>
    <w:rsid w:val="00E879E3"/>
    <w:rsid w:val="00E904E4"/>
    <w:rsid w:val="00E90B40"/>
    <w:rsid w:val="00E910DE"/>
    <w:rsid w:val="00E942A7"/>
    <w:rsid w:val="00E9569F"/>
    <w:rsid w:val="00E95AF8"/>
    <w:rsid w:val="00E97300"/>
    <w:rsid w:val="00EA03A9"/>
    <w:rsid w:val="00EA04BD"/>
    <w:rsid w:val="00EA1DC6"/>
    <w:rsid w:val="00EA384D"/>
    <w:rsid w:val="00EA591D"/>
    <w:rsid w:val="00EA6116"/>
    <w:rsid w:val="00EA680B"/>
    <w:rsid w:val="00EA6FA5"/>
    <w:rsid w:val="00EA7E2E"/>
    <w:rsid w:val="00EB042F"/>
    <w:rsid w:val="00EB1122"/>
    <w:rsid w:val="00EB151B"/>
    <w:rsid w:val="00EB2F19"/>
    <w:rsid w:val="00EB2FAC"/>
    <w:rsid w:val="00EB320F"/>
    <w:rsid w:val="00EB410C"/>
    <w:rsid w:val="00EB4D42"/>
    <w:rsid w:val="00EB5B4E"/>
    <w:rsid w:val="00EC09C7"/>
    <w:rsid w:val="00EC2251"/>
    <w:rsid w:val="00EC2AA5"/>
    <w:rsid w:val="00EC2BB7"/>
    <w:rsid w:val="00EC2FAC"/>
    <w:rsid w:val="00EC3538"/>
    <w:rsid w:val="00EC3B01"/>
    <w:rsid w:val="00EC4123"/>
    <w:rsid w:val="00EC56EB"/>
    <w:rsid w:val="00EC5A6D"/>
    <w:rsid w:val="00EC5C64"/>
    <w:rsid w:val="00EC5FE1"/>
    <w:rsid w:val="00EC6D82"/>
    <w:rsid w:val="00ED03EC"/>
    <w:rsid w:val="00ED1D76"/>
    <w:rsid w:val="00ED2592"/>
    <w:rsid w:val="00ED4CB7"/>
    <w:rsid w:val="00ED4E1F"/>
    <w:rsid w:val="00ED59E4"/>
    <w:rsid w:val="00ED59E7"/>
    <w:rsid w:val="00ED77B8"/>
    <w:rsid w:val="00ED7C30"/>
    <w:rsid w:val="00EE0286"/>
    <w:rsid w:val="00EE1CA9"/>
    <w:rsid w:val="00EE27BE"/>
    <w:rsid w:val="00EE29C2"/>
    <w:rsid w:val="00EE32C5"/>
    <w:rsid w:val="00EE4593"/>
    <w:rsid w:val="00EE486F"/>
    <w:rsid w:val="00EE7F33"/>
    <w:rsid w:val="00EF1880"/>
    <w:rsid w:val="00EF2047"/>
    <w:rsid w:val="00EF2E0E"/>
    <w:rsid w:val="00EF3688"/>
    <w:rsid w:val="00EF3CE2"/>
    <w:rsid w:val="00EF418C"/>
    <w:rsid w:val="00EF4912"/>
    <w:rsid w:val="00EF503F"/>
    <w:rsid w:val="00EF600F"/>
    <w:rsid w:val="00EF68F6"/>
    <w:rsid w:val="00EF6996"/>
    <w:rsid w:val="00EF6F43"/>
    <w:rsid w:val="00F0038B"/>
    <w:rsid w:val="00F008F1"/>
    <w:rsid w:val="00F02D87"/>
    <w:rsid w:val="00F030B6"/>
    <w:rsid w:val="00F0457B"/>
    <w:rsid w:val="00F047C3"/>
    <w:rsid w:val="00F05CD8"/>
    <w:rsid w:val="00F06BC5"/>
    <w:rsid w:val="00F074E4"/>
    <w:rsid w:val="00F1078B"/>
    <w:rsid w:val="00F10994"/>
    <w:rsid w:val="00F10D44"/>
    <w:rsid w:val="00F11150"/>
    <w:rsid w:val="00F12318"/>
    <w:rsid w:val="00F1277B"/>
    <w:rsid w:val="00F12EF9"/>
    <w:rsid w:val="00F13188"/>
    <w:rsid w:val="00F13421"/>
    <w:rsid w:val="00F136DD"/>
    <w:rsid w:val="00F13960"/>
    <w:rsid w:val="00F163CE"/>
    <w:rsid w:val="00F16D53"/>
    <w:rsid w:val="00F20C9B"/>
    <w:rsid w:val="00F20ED7"/>
    <w:rsid w:val="00F218A6"/>
    <w:rsid w:val="00F22F7E"/>
    <w:rsid w:val="00F23E75"/>
    <w:rsid w:val="00F244EA"/>
    <w:rsid w:val="00F245DB"/>
    <w:rsid w:val="00F24EF3"/>
    <w:rsid w:val="00F25FE3"/>
    <w:rsid w:val="00F261D0"/>
    <w:rsid w:val="00F26964"/>
    <w:rsid w:val="00F27964"/>
    <w:rsid w:val="00F308D0"/>
    <w:rsid w:val="00F31309"/>
    <w:rsid w:val="00F3183B"/>
    <w:rsid w:val="00F3397C"/>
    <w:rsid w:val="00F348BB"/>
    <w:rsid w:val="00F3620D"/>
    <w:rsid w:val="00F3698C"/>
    <w:rsid w:val="00F36BA3"/>
    <w:rsid w:val="00F36C0C"/>
    <w:rsid w:val="00F374B6"/>
    <w:rsid w:val="00F403B2"/>
    <w:rsid w:val="00F4180B"/>
    <w:rsid w:val="00F420AD"/>
    <w:rsid w:val="00F422D8"/>
    <w:rsid w:val="00F425E0"/>
    <w:rsid w:val="00F440AD"/>
    <w:rsid w:val="00F442CA"/>
    <w:rsid w:val="00F44384"/>
    <w:rsid w:val="00F46774"/>
    <w:rsid w:val="00F47FCE"/>
    <w:rsid w:val="00F5088E"/>
    <w:rsid w:val="00F51A7E"/>
    <w:rsid w:val="00F52420"/>
    <w:rsid w:val="00F52592"/>
    <w:rsid w:val="00F53318"/>
    <w:rsid w:val="00F5362B"/>
    <w:rsid w:val="00F564EF"/>
    <w:rsid w:val="00F577AD"/>
    <w:rsid w:val="00F6071F"/>
    <w:rsid w:val="00F60967"/>
    <w:rsid w:val="00F61AFA"/>
    <w:rsid w:val="00F61B3E"/>
    <w:rsid w:val="00F62494"/>
    <w:rsid w:val="00F63A07"/>
    <w:rsid w:val="00F63E81"/>
    <w:rsid w:val="00F643C6"/>
    <w:rsid w:val="00F656AA"/>
    <w:rsid w:val="00F65926"/>
    <w:rsid w:val="00F66C85"/>
    <w:rsid w:val="00F70A85"/>
    <w:rsid w:val="00F7319F"/>
    <w:rsid w:val="00F7360E"/>
    <w:rsid w:val="00F750CD"/>
    <w:rsid w:val="00F75907"/>
    <w:rsid w:val="00F759C0"/>
    <w:rsid w:val="00F76068"/>
    <w:rsid w:val="00F81A6E"/>
    <w:rsid w:val="00F83B85"/>
    <w:rsid w:val="00F8471C"/>
    <w:rsid w:val="00F85FA9"/>
    <w:rsid w:val="00F86544"/>
    <w:rsid w:val="00F865D8"/>
    <w:rsid w:val="00F90584"/>
    <w:rsid w:val="00F92D13"/>
    <w:rsid w:val="00F92FE3"/>
    <w:rsid w:val="00F95774"/>
    <w:rsid w:val="00F95801"/>
    <w:rsid w:val="00F962D1"/>
    <w:rsid w:val="00F97549"/>
    <w:rsid w:val="00FA0889"/>
    <w:rsid w:val="00FA2CBF"/>
    <w:rsid w:val="00FA3418"/>
    <w:rsid w:val="00FA369F"/>
    <w:rsid w:val="00FA43BB"/>
    <w:rsid w:val="00FA7093"/>
    <w:rsid w:val="00FB0129"/>
    <w:rsid w:val="00FB0372"/>
    <w:rsid w:val="00FB171E"/>
    <w:rsid w:val="00FB214B"/>
    <w:rsid w:val="00FB2AA0"/>
    <w:rsid w:val="00FB3B90"/>
    <w:rsid w:val="00FB4800"/>
    <w:rsid w:val="00FB6C70"/>
    <w:rsid w:val="00FB6DDA"/>
    <w:rsid w:val="00FB7DB0"/>
    <w:rsid w:val="00FC0B5A"/>
    <w:rsid w:val="00FC2A58"/>
    <w:rsid w:val="00FC34CC"/>
    <w:rsid w:val="00FC75DA"/>
    <w:rsid w:val="00FD1557"/>
    <w:rsid w:val="00FD405F"/>
    <w:rsid w:val="00FD4B27"/>
    <w:rsid w:val="00FD7055"/>
    <w:rsid w:val="00FD7234"/>
    <w:rsid w:val="00FE0762"/>
    <w:rsid w:val="00FE1470"/>
    <w:rsid w:val="00FE1D12"/>
    <w:rsid w:val="00FE205E"/>
    <w:rsid w:val="00FE22BE"/>
    <w:rsid w:val="00FE3AD6"/>
    <w:rsid w:val="00FE4007"/>
    <w:rsid w:val="00FE464D"/>
    <w:rsid w:val="00FE50BC"/>
    <w:rsid w:val="00FE7FD1"/>
    <w:rsid w:val="00FF119C"/>
    <w:rsid w:val="00FF1540"/>
    <w:rsid w:val="00FF2301"/>
    <w:rsid w:val="00FF4905"/>
    <w:rsid w:val="00FF4909"/>
    <w:rsid w:val="00FF66EF"/>
    <w:rsid w:val="00FF6E4D"/>
    <w:rsid w:val="00FF74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123D0"/>
  <w15:chartTrackingRefBased/>
  <w15:docId w15:val="{A548A901-F61A-4F71-B10B-E7B99B5E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12E"/>
    <w:rPr>
      <w:rFonts w:ascii="DM Sans" w:hAnsi="DM Sans"/>
      <w:color w:val="262626"/>
    </w:rPr>
  </w:style>
  <w:style w:type="paragraph" w:styleId="Heading1">
    <w:name w:val="heading 1"/>
    <w:basedOn w:val="Heading2"/>
    <w:next w:val="Normal"/>
    <w:link w:val="Heading1Char"/>
    <w:autoRedefine/>
    <w:uiPriority w:val="9"/>
    <w:qFormat/>
    <w:rsid w:val="002F5E14"/>
    <w:pPr>
      <w:numPr>
        <w:ilvl w:val="0"/>
      </w:numPr>
      <w:outlineLvl w:val="0"/>
    </w:pPr>
    <w:rPr>
      <w:sz w:val="44"/>
    </w:rPr>
  </w:style>
  <w:style w:type="paragraph" w:styleId="Heading2">
    <w:name w:val="heading 2"/>
    <w:basedOn w:val="Normal"/>
    <w:next w:val="Normal"/>
    <w:link w:val="Heading2Char"/>
    <w:autoRedefine/>
    <w:uiPriority w:val="9"/>
    <w:unhideWhenUsed/>
    <w:qFormat/>
    <w:rsid w:val="002F5E14"/>
    <w:pPr>
      <w:numPr>
        <w:ilvl w:val="1"/>
        <w:numId w:val="1"/>
      </w:numPr>
      <w:spacing w:before="120" w:after="120" w:line="240" w:lineRule="auto"/>
      <w:outlineLvl w:val="1"/>
    </w:pPr>
    <w:rPr>
      <w:b/>
      <w:bCs/>
      <w:sz w:val="28"/>
      <w:szCs w:val="32"/>
      <w:lang w:val="en-GB"/>
    </w:rPr>
  </w:style>
  <w:style w:type="paragraph" w:styleId="Heading3">
    <w:name w:val="heading 3"/>
    <w:basedOn w:val="Heading2"/>
    <w:next w:val="Normal"/>
    <w:link w:val="Heading3Char"/>
    <w:autoRedefine/>
    <w:uiPriority w:val="9"/>
    <w:unhideWhenUsed/>
    <w:qFormat/>
    <w:rsid w:val="00411E26"/>
    <w:pPr>
      <w:numPr>
        <w:ilvl w:val="2"/>
      </w:numPr>
      <w:outlineLvl w:val="2"/>
    </w:pPr>
    <w:rPr>
      <w:sz w:val="24"/>
    </w:rPr>
  </w:style>
  <w:style w:type="paragraph" w:styleId="Heading4">
    <w:name w:val="heading 4"/>
    <w:basedOn w:val="Heading3"/>
    <w:next w:val="Normal"/>
    <w:link w:val="Heading4Char"/>
    <w:autoRedefine/>
    <w:uiPriority w:val="9"/>
    <w:unhideWhenUsed/>
    <w:qFormat/>
    <w:rsid w:val="00856C14"/>
    <w:pPr>
      <w:numPr>
        <w:ilvl w:val="3"/>
      </w:numPr>
      <w:outlineLvl w:val="3"/>
    </w:pPr>
    <w:rPr>
      <w:sz w:val="22"/>
    </w:rPr>
  </w:style>
  <w:style w:type="paragraph" w:styleId="Heading5">
    <w:name w:val="heading 5"/>
    <w:basedOn w:val="Heading4"/>
    <w:next w:val="Normal"/>
    <w:link w:val="Heading5Char"/>
    <w:uiPriority w:val="9"/>
    <w:unhideWhenUsed/>
    <w:qFormat/>
    <w:rsid w:val="00496454"/>
    <w:pPr>
      <w:numPr>
        <w:ilvl w:val="4"/>
      </w:numPr>
      <w:outlineLvl w:val="4"/>
    </w:pPr>
  </w:style>
  <w:style w:type="paragraph" w:styleId="Heading6">
    <w:name w:val="heading 6"/>
    <w:basedOn w:val="Normal"/>
    <w:next w:val="Normal"/>
    <w:link w:val="Heading6Char"/>
    <w:uiPriority w:val="9"/>
    <w:unhideWhenUsed/>
    <w:rsid w:val="00FB3B90"/>
    <w:pPr>
      <w:keepNext/>
      <w:keepLines/>
      <w:spacing w:before="40" w:after="0"/>
      <w:outlineLvl w:val="5"/>
    </w:pPr>
    <w:rPr>
      <w:rFonts w:eastAsiaTheme="majorEastAsia" w:cstheme="majorBidi"/>
      <w:color w:val="1F1F1F" w:themeColor="accent1" w:themeShade="7F"/>
    </w:rPr>
  </w:style>
  <w:style w:type="paragraph" w:styleId="Heading7">
    <w:name w:val="heading 7"/>
    <w:basedOn w:val="Normal"/>
    <w:next w:val="Normal"/>
    <w:link w:val="Heading7Char"/>
    <w:uiPriority w:val="9"/>
    <w:unhideWhenUsed/>
    <w:rsid w:val="00FB3B90"/>
    <w:pPr>
      <w:keepNext/>
      <w:keepLines/>
      <w:spacing w:before="40" w:after="0"/>
      <w:outlineLvl w:val="6"/>
    </w:pPr>
    <w:rPr>
      <w:rFonts w:eastAsiaTheme="majorEastAsia" w:cstheme="majorBidi"/>
      <w:i/>
      <w:iCs/>
      <w:color w:val="1F1F1F" w:themeColor="accent1" w:themeShade="7F"/>
    </w:rPr>
  </w:style>
  <w:style w:type="paragraph" w:styleId="Heading8">
    <w:name w:val="heading 8"/>
    <w:basedOn w:val="Normal"/>
    <w:next w:val="Normal"/>
    <w:link w:val="Heading8Char"/>
    <w:uiPriority w:val="9"/>
    <w:unhideWhenUsed/>
    <w:rsid w:val="00FB3B90"/>
    <w:pPr>
      <w:keepNext/>
      <w:keepLines/>
      <w:spacing w:before="40" w:after="0"/>
      <w:outlineLvl w:val="7"/>
    </w:pPr>
    <w:rPr>
      <w:rFonts w:eastAsiaTheme="majorEastAsia" w:cstheme="majorBidi"/>
      <w:color w:val="474747" w:themeColor="text1" w:themeTint="D8"/>
      <w:sz w:val="21"/>
      <w:szCs w:val="21"/>
    </w:rPr>
  </w:style>
  <w:style w:type="paragraph" w:styleId="Heading9">
    <w:name w:val="heading 9"/>
    <w:basedOn w:val="Normal"/>
    <w:next w:val="Normal"/>
    <w:link w:val="Heading9Char"/>
    <w:uiPriority w:val="9"/>
    <w:unhideWhenUsed/>
    <w:rsid w:val="00FB3B90"/>
    <w:pPr>
      <w:keepNext/>
      <w:keepLines/>
      <w:spacing w:before="40" w:after="0"/>
      <w:outlineLvl w:val="8"/>
    </w:pPr>
    <w:rPr>
      <w:rFonts w:eastAsiaTheme="majorEastAsia" w:cstheme="majorBidi"/>
      <w:i/>
      <w:iCs/>
      <w:color w:val="47474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B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B3E"/>
  </w:style>
  <w:style w:type="paragraph" w:styleId="Footer">
    <w:name w:val="footer"/>
    <w:basedOn w:val="Normal"/>
    <w:link w:val="FooterChar"/>
    <w:uiPriority w:val="99"/>
    <w:unhideWhenUsed/>
    <w:rsid w:val="00F61B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B3E"/>
  </w:style>
  <w:style w:type="paragraph" w:styleId="NoSpacing">
    <w:name w:val="No Spacing"/>
    <w:link w:val="NoSpacingChar"/>
    <w:uiPriority w:val="1"/>
    <w:qFormat/>
    <w:rsid w:val="0052112E"/>
    <w:pPr>
      <w:spacing w:after="0" w:line="240" w:lineRule="auto"/>
    </w:pPr>
    <w:rPr>
      <w:rFonts w:ascii="DM Sans" w:hAnsi="DM Sans"/>
      <w:color w:val="262626"/>
    </w:rPr>
  </w:style>
  <w:style w:type="character" w:customStyle="1" w:styleId="Heading1Char">
    <w:name w:val="Heading 1 Char"/>
    <w:basedOn w:val="DefaultParagraphFont"/>
    <w:link w:val="Heading1"/>
    <w:uiPriority w:val="9"/>
    <w:rsid w:val="002F5E14"/>
    <w:rPr>
      <w:rFonts w:ascii="DM Sans" w:hAnsi="DM Sans"/>
      <w:b/>
      <w:bCs/>
      <w:color w:val="262626"/>
      <w:sz w:val="44"/>
      <w:szCs w:val="32"/>
      <w:lang w:val="en-GB"/>
    </w:rPr>
  </w:style>
  <w:style w:type="character" w:customStyle="1" w:styleId="Heading2Char">
    <w:name w:val="Heading 2 Char"/>
    <w:basedOn w:val="DefaultParagraphFont"/>
    <w:link w:val="Heading2"/>
    <w:uiPriority w:val="9"/>
    <w:rsid w:val="002F5E14"/>
    <w:rPr>
      <w:rFonts w:ascii="DM Sans" w:hAnsi="DM Sans"/>
      <w:b/>
      <w:bCs/>
      <w:color w:val="262626"/>
      <w:sz w:val="28"/>
      <w:szCs w:val="32"/>
      <w:lang w:val="en-GB"/>
    </w:rPr>
  </w:style>
  <w:style w:type="character" w:customStyle="1" w:styleId="Heading3Char">
    <w:name w:val="Heading 3 Char"/>
    <w:basedOn w:val="DefaultParagraphFont"/>
    <w:link w:val="Heading3"/>
    <w:uiPriority w:val="9"/>
    <w:rsid w:val="00411E26"/>
    <w:rPr>
      <w:rFonts w:ascii="DM Sans" w:hAnsi="DM Sans"/>
      <w:b/>
      <w:bCs/>
      <w:color w:val="262626"/>
      <w:sz w:val="24"/>
      <w:szCs w:val="32"/>
      <w:lang w:val="en-GB"/>
    </w:rPr>
  </w:style>
  <w:style w:type="character" w:customStyle="1" w:styleId="Heading4Char">
    <w:name w:val="Heading 4 Char"/>
    <w:basedOn w:val="DefaultParagraphFont"/>
    <w:link w:val="Heading4"/>
    <w:uiPriority w:val="9"/>
    <w:rsid w:val="00856C14"/>
    <w:rPr>
      <w:rFonts w:ascii="DM Sans" w:hAnsi="DM Sans"/>
      <w:b/>
      <w:bCs/>
      <w:color w:val="262626"/>
      <w:szCs w:val="32"/>
      <w:lang w:val="en-GB"/>
    </w:rPr>
  </w:style>
  <w:style w:type="character" w:customStyle="1" w:styleId="Heading5Char">
    <w:name w:val="Heading 5 Char"/>
    <w:basedOn w:val="DefaultParagraphFont"/>
    <w:link w:val="Heading5"/>
    <w:uiPriority w:val="9"/>
    <w:rsid w:val="00496454"/>
    <w:rPr>
      <w:rFonts w:ascii="DM Sans" w:hAnsi="DM Sans"/>
      <w:b/>
      <w:bCs/>
      <w:color w:val="262626"/>
      <w:szCs w:val="32"/>
      <w:lang w:val="en-GB"/>
    </w:rPr>
  </w:style>
  <w:style w:type="character" w:customStyle="1" w:styleId="Heading6Char">
    <w:name w:val="Heading 6 Char"/>
    <w:basedOn w:val="DefaultParagraphFont"/>
    <w:link w:val="Heading6"/>
    <w:uiPriority w:val="9"/>
    <w:rsid w:val="00FB3B90"/>
    <w:rPr>
      <w:rFonts w:ascii="DM Sans" w:eastAsiaTheme="majorEastAsia" w:hAnsi="DM Sans" w:cstheme="majorBidi"/>
      <w:color w:val="1F1F1F" w:themeColor="accent1" w:themeShade="7F"/>
    </w:rPr>
  </w:style>
  <w:style w:type="character" w:customStyle="1" w:styleId="Heading7Char">
    <w:name w:val="Heading 7 Char"/>
    <w:basedOn w:val="DefaultParagraphFont"/>
    <w:link w:val="Heading7"/>
    <w:uiPriority w:val="9"/>
    <w:rsid w:val="00FB3B90"/>
    <w:rPr>
      <w:rFonts w:ascii="DM Sans" w:eastAsiaTheme="majorEastAsia" w:hAnsi="DM Sans" w:cstheme="majorBidi"/>
      <w:i/>
      <w:iCs/>
      <w:color w:val="1F1F1F" w:themeColor="accent1" w:themeShade="7F"/>
    </w:rPr>
  </w:style>
  <w:style w:type="character" w:customStyle="1" w:styleId="Heading8Char">
    <w:name w:val="Heading 8 Char"/>
    <w:basedOn w:val="DefaultParagraphFont"/>
    <w:link w:val="Heading8"/>
    <w:uiPriority w:val="9"/>
    <w:rsid w:val="00FB3B90"/>
    <w:rPr>
      <w:rFonts w:ascii="DM Sans" w:eastAsiaTheme="majorEastAsia" w:hAnsi="DM Sans" w:cstheme="majorBidi"/>
      <w:color w:val="474747" w:themeColor="text1" w:themeTint="D8"/>
      <w:sz w:val="21"/>
      <w:szCs w:val="21"/>
    </w:rPr>
  </w:style>
  <w:style w:type="character" w:customStyle="1" w:styleId="Heading9Char">
    <w:name w:val="Heading 9 Char"/>
    <w:basedOn w:val="DefaultParagraphFont"/>
    <w:link w:val="Heading9"/>
    <w:uiPriority w:val="9"/>
    <w:rsid w:val="00FB3B90"/>
    <w:rPr>
      <w:rFonts w:ascii="DM Sans" w:eastAsiaTheme="majorEastAsia" w:hAnsi="DM Sans" w:cstheme="majorBidi"/>
      <w:i/>
      <w:iCs/>
      <w:color w:val="474747" w:themeColor="text1" w:themeTint="D8"/>
      <w:sz w:val="21"/>
      <w:szCs w:val="21"/>
    </w:rPr>
  </w:style>
  <w:style w:type="paragraph" w:styleId="Title">
    <w:name w:val="Title"/>
    <w:basedOn w:val="Normal"/>
    <w:next w:val="Normal"/>
    <w:link w:val="TitleChar"/>
    <w:uiPriority w:val="10"/>
    <w:qFormat/>
    <w:rsid w:val="0052112E"/>
    <w:pPr>
      <w:spacing w:after="0" w:line="240" w:lineRule="auto"/>
      <w:contextualSpacing/>
    </w:pPr>
    <w:rPr>
      <w:rFonts w:ascii="DM Serif Display" w:eastAsiaTheme="majorEastAsia" w:hAnsi="DM Serif Display" w:cstheme="majorBidi"/>
      <w:spacing w:val="-10"/>
      <w:kern w:val="28"/>
      <w:sz w:val="56"/>
      <w:szCs w:val="56"/>
    </w:rPr>
  </w:style>
  <w:style w:type="character" w:customStyle="1" w:styleId="TitleChar">
    <w:name w:val="Title Char"/>
    <w:basedOn w:val="DefaultParagraphFont"/>
    <w:link w:val="Title"/>
    <w:uiPriority w:val="10"/>
    <w:rsid w:val="0052112E"/>
    <w:rPr>
      <w:rFonts w:ascii="DM Serif Display" w:eastAsiaTheme="majorEastAsia" w:hAnsi="DM Serif Display" w:cstheme="majorBidi"/>
      <w:color w:val="262626"/>
      <w:spacing w:val="-10"/>
      <w:kern w:val="28"/>
      <w:sz w:val="56"/>
      <w:szCs w:val="56"/>
    </w:rPr>
  </w:style>
  <w:style w:type="paragraph" w:styleId="Subtitle">
    <w:name w:val="Subtitle"/>
    <w:basedOn w:val="Normal"/>
    <w:next w:val="Normal"/>
    <w:link w:val="SubtitleChar"/>
    <w:uiPriority w:val="11"/>
    <w:qFormat/>
    <w:rsid w:val="0052112E"/>
    <w:pPr>
      <w:numPr>
        <w:ilvl w:val="1"/>
      </w:numPr>
    </w:pPr>
    <w:rPr>
      <w:rFonts w:ascii="DM Serif Display" w:eastAsiaTheme="minorEastAsia" w:hAnsi="DM Serif Display"/>
      <w:spacing w:val="15"/>
      <w:sz w:val="40"/>
    </w:rPr>
  </w:style>
  <w:style w:type="character" w:customStyle="1" w:styleId="SubtitleChar">
    <w:name w:val="Subtitle Char"/>
    <w:basedOn w:val="DefaultParagraphFont"/>
    <w:link w:val="Subtitle"/>
    <w:uiPriority w:val="11"/>
    <w:rsid w:val="0052112E"/>
    <w:rPr>
      <w:rFonts w:ascii="DM Serif Display" w:eastAsiaTheme="minorEastAsia" w:hAnsi="DM Serif Display"/>
      <w:color w:val="262626"/>
      <w:spacing w:val="15"/>
      <w:sz w:val="40"/>
    </w:rPr>
  </w:style>
  <w:style w:type="character" w:styleId="SubtleEmphasis">
    <w:name w:val="Subtle Emphasis"/>
    <w:basedOn w:val="DefaultParagraphFont"/>
    <w:uiPriority w:val="19"/>
    <w:rsid w:val="002278EB"/>
    <w:rPr>
      <w:i/>
      <w:iCs/>
      <w:color w:val="5C5C5C" w:themeColor="text1" w:themeTint="BF"/>
    </w:rPr>
  </w:style>
  <w:style w:type="character" w:styleId="Emphasis">
    <w:name w:val="Emphasis"/>
    <w:basedOn w:val="DefaultParagraphFont"/>
    <w:uiPriority w:val="20"/>
    <w:rsid w:val="002278EB"/>
    <w:rPr>
      <w:i/>
      <w:iCs/>
    </w:rPr>
  </w:style>
  <w:style w:type="character" w:styleId="IntenseEmphasis">
    <w:name w:val="Intense Emphasis"/>
    <w:basedOn w:val="DefaultParagraphFont"/>
    <w:uiPriority w:val="21"/>
    <w:rsid w:val="002278EB"/>
    <w:rPr>
      <w:i/>
      <w:iCs/>
      <w:color w:val="3F3F3F" w:themeColor="accent1"/>
    </w:rPr>
  </w:style>
  <w:style w:type="character" w:styleId="Strong">
    <w:name w:val="Strong"/>
    <w:basedOn w:val="DefaultParagraphFont"/>
    <w:uiPriority w:val="22"/>
    <w:rsid w:val="002278EB"/>
    <w:rPr>
      <w:b/>
      <w:bCs/>
    </w:rPr>
  </w:style>
  <w:style w:type="paragraph" w:styleId="Quote">
    <w:name w:val="Quote"/>
    <w:basedOn w:val="Normal"/>
    <w:next w:val="Normal"/>
    <w:link w:val="QuoteChar"/>
    <w:uiPriority w:val="29"/>
    <w:rsid w:val="002278EB"/>
    <w:pPr>
      <w:spacing w:before="200"/>
      <w:ind w:left="864" w:right="864"/>
      <w:jc w:val="center"/>
    </w:pPr>
    <w:rPr>
      <w:i/>
      <w:iCs/>
      <w:color w:val="5C5C5C" w:themeColor="text1" w:themeTint="BF"/>
    </w:rPr>
  </w:style>
  <w:style w:type="character" w:customStyle="1" w:styleId="QuoteChar">
    <w:name w:val="Quote Char"/>
    <w:basedOn w:val="DefaultParagraphFont"/>
    <w:link w:val="Quote"/>
    <w:uiPriority w:val="29"/>
    <w:rsid w:val="002278EB"/>
    <w:rPr>
      <w:rFonts w:ascii="DM Sans" w:hAnsi="DM Sans"/>
      <w:i/>
      <w:iCs/>
      <w:color w:val="5C5C5C" w:themeColor="text1" w:themeTint="BF"/>
    </w:rPr>
  </w:style>
  <w:style w:type="character" w:styleId="SubtleReference">
    <w:name w:val="Subtle Reference"/>
    <w:basedOn w:val="DefaultParagraphFont"/>
    <w:uiPriority w:val="31"/>
    <w:rsid w:val="002278EB"/>
    <w:rPr>
      <w:smallCaps/>
      <w:color w:val="727272" w:themeColor="text1" w:themeTint="A5"/>
    </w:rPr>
  </w:style>
  <w:style w:type="character" w:styleId="IntenseReference">
    <w:name w:val="Intense Reference"/>
    <w:basedOn w:val="DefaultParagraphFont"/>
    <w:uiPriority w:val="32"/>
    <w:rsid w:val="002278EB"/>
    <w:rPr>
      <w:b/>
      <w:bCs/>
      <w:smallCaps/>
      <w:color w:val="3F3F3F" w:themeColor="accent1"/>
      <w:spacing w:val="5"/>
    </w:rPr>
  </w:style>
  <w:style w:type="paragraph" w:styleId="ListParagraph">
    <w:name w:val="List Paragraph"/>
    <w:basedOn w:val="Normal"/>
    <w:uiPriority w:val="99"/>
    <w:qFormat/>
    <w:rsid w:val="00261467"/>
    <w:pPr>
      <w:ind w:left="720"/>
      <w:contextualSpacing/>
    </w:pPr>
  </w:style>
  <w:style w:type="paragraph" w:styleId="TOCHeading">
    <w:name w:val="TOC Heading"/>
    <w:basedOn w:val="Heading1"/>
    <w:next w:val="Normal"/>
    <w:uiPriority w:val="39"/>
    <w:unhideWhenUsed/>
    <w:qFormat/>
    <w:rsid w:val="00FD4B27"/>
    <w:pPr>
      <w:outlineLvl w:val="9"/>
    </w:pPr>
    <w:rPr>
      <w:rFonts w:asciiTheme="majorHAnsi" w:hAnsiTheme="majorHAnsi"/>
      <w:lang w:val="en-US"/>
    </w:rPr>
  </w:style>
  <w:style w:type="paragraph" w:styleId="TOC1">
    <w:name w:val="toc 1"/>
    <w:basedOn w:val="Normal"/>
    <w:next w:val="Normal"/>
    <w:autoRedefine/>
    <w:uiPriority w:val="39"/>
    <w:unhideWhenUsed/>
    <w:rsid w:val="00B87F1A"/>
    <w:pPr>
      <w:spacing w:after="100"/>
    </w:pPr>
  </w:style>
  <w:style w:type="character" w:styleId="Hyperlink">
    <w:name w:val="Hyperlink"/>
    <w:basedOn w:val="DefaultParagraphFont"/>
    <w:uiPriority w:val="99"/>
    <w:unhideWhenUsed/>
    <w:rsid w:val="00FD4B27"/>
    <w:rPr>
      <w:color w:val="FAA632" w:themeColor="hyperlink"/>
      <w:u w:val="single"/>
    </w:rPr>
  </w:style>
  <w:style w:type="character" w:customStyle="1" w:styleId="NoSpacingChar">
    <w:name w:val="No Spacing Char"/>
    <w:basedOn w:val="DefaultParagraphFont"/>
    <w:link w:val="NoSpacing"/>
    <w:uiPriority w:val="1"/>
    <w:rsid w:val="00982BC9"/>
    <w:rPr>
      <w:rFonts w:ascii="DM Sans" w:hAnsi="DM Sans"/>
      <w:color w:val="262626"/>
    </w:rPr>
  </w:style>
  <w:style w:type="character" w:styleId="PlaceholderText">
    <w:name w:val="Placeholder Text"/>
    <w:basedOn w:val="DefaultParagraphFont"/>
    <w:uiPriority w:val="99"/>
    <w:semiHidden/>
    <w:rsid w:val="007706F3"/>
    <w:rPr>
      <w:color w:val="808080"/>
    </w:rPr>
  </w:style>
  <w:style w:type="table" w:styleId="TableGrid">
    <w:name w:val="Table Grid"/>
    <w:basedOn w:val="TableNormal"/>
    <w:uiPriority w:val="39"/>
    <w:rsid w:val="0050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D5AEF"/>
    <w:pPr>
      <w:spacing w:after="100"/>
    </w:pPr>
    <w:rPr>
      <w:bCs/>
      <w:noProof/>
    </w:rPr>
  </w:style>
  <w:style w:type="paragraph" w:styleId="TOC3">
    <w:name w:val="toc 3"/>
    <w:basedOn w:val="Normal"/>
    <w:next w:val="Normal"/>
    <w:autoRedefine/>
    <w:uiPriority w:val="39"/>
    <w:unhideWhenUsed/>
    <w:rsid w:val="007C6453"/>
    <w:pPr>
      <w:tabs>
        <w:tab w:val="left" w:pos="1100"/>
        <w:tab w:val="right" w:leader="dot" w:pos="8493"/>
      </w:tabs>
      <w:spacing w:after="100"/>
    </w:pPr>
    <w:rPr>
      <w:bCs/>
      <w:noProof/>
    </w:rPr>
  </w:style>
  <w:style w:type="paragraph" w:customStyle="1" w:styleId="heading1NoNumbering">
    <w:name w:val="heading 1 No Numbering"/>
    <w:basedOn w:val="Heading1"/>
    <w:link w:val="heading1NoNumberingChar"/>
    <w:autoRedefine/>
    <w:qFormat/>
    <w:rsid w:val="00417401"/>
    <w:pPr>
      <w:numPr>
        <w:numId w:val="0"/>
      </w:numPr>
    </w:pPr>
  </w:style>
  <w:style w:type="paragraph" w:styleId="TOC4">
    <w:name w:val="toc 4"/>
    <w:basedOn w:val="Normal"/>
    <w:next w:val="Normal"/>
    <w:autoRedefine/>
    <w:uiPriority w:val="39"/>
    <w:unhideWhenUsed/>
    <w:rsid w:val="007C6453"/>
    <w:pPr>
      <w:spacing w:after="100"/>
    </w:pPr>
  </w:style>
  <w:style w:type="character" w:customStyle="1" w:styleId="heading1NoNumberingChar">
    <w:name w:val="heading 1 No Numbering Char"/>
    <w:basedOn w:val="Heading1Char"/>
    <w:link w:val="heading1NoNumbering"/>
    <w:rsid w:val="00417401"/>
    <w:rPr>
      <w:rFonts w:ascii="DM Sans" w:hAnsi="DM Sans"/>
      <w:b/>
      <w:bCs/>
      <w:color w:val="262626"/>
      <w:sz w:val="44"/>
      <w:szCs w:val="32"/>
      <w:lang w:val="en-GB"/>
    </w:rPr>
  </w:style>
  <w:style w:type="paragraph" w:styleId="TOC5">
    <w:name w:val="toc 5"/>
    <w:basedOn w:val="Normal"/>
    <w:next w:val="Normal"/>
    <w:autoRedefine/>
    <w:uiPriority w:val="39"/>
    <w:unhideWhenUsed/>
    <w:rsid w:val="00B87F1A"/>
    <w:pPr>
      <w:spacing w:after="100"/>
    </w:pPr>
  </w:style>
  <w:style w:type="character" w:styleId="CommentReference">
    <w:name w:val="annotation reference"/>
    <w:basedOn w:val="DefaultParagraphFont"/>
    <w:uiPriority w:val="99"/>
    <w:semiHidden/>
    <w:unhideWhenUsed/>
    <w:rsid w:val="0084242F"/>
    <w:rPr>
      <w:sz w:val="16"/>
      <w:szCs w:val="16"/>
    </w:rPr>
  </w:style>
  <w:style w:type="paragraph" w:styleId="CommentText">
    <w:name w:val="annotation text"/>
    <w:basedOn w:val="Normal"/>
    <w:link w:val="CommentTextChar"/>
    <w:uiPriority w:val="99"/>
    <w:unhideWhenUsed/>
    <w:rsid w:val="0084242F"/>
    <w:pPr>
      <w:spacing w:line="240" w:lineRule="auto"/>
      <w:jc w:val="both"/>
    </w:pPr>
    <w:rPr>
      <w:rFonts w:ascii="Calibri" w:hAnsi="Calibri"/>
      <w:color w:val="1C1C1C" w:themeColor="text1" w:themeShade="BF"/>
      <w:sz w:val="20"/>
      <w:szCs w:val="20"/>
      <w:lang w:val="en-US"/>
    </w:rPr>
  </w:style>
  <w:style w:type="character" w:customStyle="1" w:styleId="CommentTextChar">
    <w:name w:val="Comment Text Char"/>
    <w:basedOn w:val="DefaultParagraphFont"/>
    <w:link w:val="CommentText"/>
    <w:uiPriority w:val="99"/>
    <w:rsid w:val="0084242F"/>
    <w:rPr>
      <w:rFonts w:ascii="Calibri" w:hAnsi="Calibri"/>
      <w:color w:val="1C1C1C" w:themeColor="text1" w:themeShade="BF"/>
      <w:sz w:val="20"/>
      <w:szCs w:val="20"/>
      <w:lang w:val="en-US"/>
    </w:rPr>
  </w:style>
  <w:style w:type="paragraph" w:styleId="CommentSubject">
    <w:name w:val="annotation subject"/>
    <w:basedOn w:val="CommentText"/>
    <w:next w:val="CommentText"/>
    <w:link w:val="CommentSubjectChar"/>
    <w:uiPriority w:val="99"/>
    <w:semiHidden/>
    <w:unhideWhenUsed/>
    <w:rsid w:val="00030AB6"/>
    <w:pPr>
      <w:jc w:val="left"/>
    </w:pPr>
    <w:rPr>
      <w:rFonts w:ascii="DM Sans" w:hAnsi="DM Sans"/>
      <w:b/>
      <w:bCs/>
      <w:color w:val="262626"/>
      <w:lang w:val="nl-NL"/>
    </w:rPr>
  </w:style>
  <w:style w:type="character" w:customStyle="1" w:styleId="CommentSubjectChar">
    <w:name w:val="Comment Subject Char"/>
    <w:basedOn w:val="CommentTextChar"/>
    <w:link w:val="CommentSubject"/>
    <w:uiPriority w:val="99"/>
    <w:semiHidden/>
    <w:rsid w:val="00030AB6"/>
    <w:rPr>
      <w:rFonts w:ascii="DM Sans" w:hAnsi="DM Sans"/>
      <w:b/>
      <w:bCs/>
      <w:color w:val="262626"/>
      <w:sz w:val="20"/>
      <w:szCs w:val="20"/>
      <w:lang w:val="en-US"/>
    </w:rPr>
  </w:style>
  <w:style w:type="paragraph" w:customStyle="1" w:styleId="Appendix2">
    <w:name w:val="Appendix 2"/>
    <w:basedOn w:val="Heading2"/>
    <w:link w:val="Appendix2Char"/>
    <w:autoRedefine/>
    <w:qFormat/>
    <w:rsid w:val="00076001"/>
    <w:pPr>
      <w:numPr>
        <w:ilvl w:val="0"/>
        <w:numId w:val="4"/>
      </w:numPr>
      <w:ind w:left="0" w:firstLine="0"/>
    </w:pPr>
  </w:style>
  <w:style w:type="paragraph" w:customStyle="1" w:styleId="Paragraph">
    <w:name w:val="Paragraph"/>
    <w:basedOn w:val="Normal"/>
    <w:autoRedefine/>
    <w:qFormat/>
    <w:rsid w:val="00416B8A"/>
    <w:rPr>
      <w:b/>
      <w:sz w:val="24"/>
      <w:lang w:val="en-US"/>
    </w:rPr>
  </w:style>
  <w:style w:type="character" w:customStyle="1" w:styleId="Appendix2Char">
    <w:name w:val="Appendix 2 Char"/>
    <w:basedOn w:val="Heading2Char"/>
    <w:link w:val="Appendix2"/>
    <w:rsid w:val="00076001"/>
    <w:rPr>
      <w:rFonts w:ascii="DM Sans" w:hAnsi="DM Sans"/>
      <w:b/>
      <w:bCs/>
      <w:color w:val="262626"/>
      <w:sz w:val="28"/>
      <w:szCs w:val="32"/>
      <w:lang w:val="en-GB"/>
    </w:rPr>
  </w:style>
  <w:style w:type="paragraph" w:styleId="Caption">
    <w:name w:val="caption"/>
    <w:basedOn w:val="Normal"/>
    <w:next w:val="Normal"/>
    <w:uiPriority w:val="35"/>
    <w:unhideWhenUsed/>
    <w:qFormat/>
    <w:rsid w:val="008237A7"/>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ED4E1F"/>
    <w:pPr>
      <w:spacing w:after="0"/>
    </w:pPr>
  </w:style>
  <w:style w:type="paragraph" w:styleId="FootnoteText">
    <w:name w:val="footnote text"/>
    <w:basedOn w:val="Normal"/>
    <w:link w:val="FootnoteTextChar"/>
    <w:uiPriority w:val="99"/>
    <w:semiHidden/>
    <w:unhideWhenUsed/>
    <w:rsid w:val="004066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6614"/>
    <w:rPr>
      <w:rFonts w:ascii="DM Sans" w:hAnsi="DM Sans"/>
      <w:color w:val="262626"/>
      <w:sz w:val="20"/>
      <w:szCs w:val="20"/>
    </w:rPr>
  </w:style>
  <w:style w:type="character" w:styleId="FootnoteReference">
    <w:name w:val="footnote reference"/>
    <w:basedOn w:val="DefaultParagraphFont"/>
    <w:uiPriority w:val="99"/>
    <w:semiHidden/>
    <w:unhideWhenUsed/>
    <w:rsid w:val="00406614"/>
    <w:rPr>
      <w:vertAlign w:val="superscript"/>
    </w:rPr>
  </w:style>
  <w:style w:type="character" w:customStyle="1" w:styleId="cf01">
    <w:name w:val="cf01"/>
    <w:basedOn w:val="DefaultParagraphFont"/>
    <w:rsid w:val="00C577AE"/>
    <w:rPr>
      <w:rFonts w:ascii="Segoe UI" w:hAnsi="Segoe UI" w:cs="Segoe UI" w:hint="default"/>
      <w:color w:val="353F46"/>
      <w:sz w:val="18"/>
      <w:szCs w:val="18"/>
    </w:rPr>
  </w:style>
  <w:style w:type="character" w:styleId="UnresolvedMention">
    <w:name w:val="Unresolved Mention"/>
    <w:basedOn w:val="DefaultParagraphFont"/>
    <w:uiPriority w:val="99"/>
    <w:semiHidden/>
    <w:unhideWhenUsed/>
    <w:rsid w:val="0045713A"/>
    <w:rPr>
      <w:color w:val="605E5C"/>
      <w:shd w:val="clear" w:color="auto" w:fill="E1DFDD"/>
    </w:rPr>
  </w:style>
  <w:style w:type="paragraph" w:styleId="Revision">
    <w:name w:val="Revision"/>
    <w:hidden/>
    <w:uiPriority w:val="99"/>
    <w:semiHidden/>
    <w:rsid w:val="008F291A"/>
    <w:pPr>
      <w:spacing w:after="0" w:line="240" w:lineRule="auto"/>
    </w:pPr>
    <w:rPr>
      <w:rFonts w:ascii="DM Sans" w:hAnsi="DM Sans"/>
      <w:color w:val="262626"/>
    </w:rPr>
  </w:style>
  <w:style w:type="character" w:styleId="FollowedHyperlink">
    <w:name w:val="FollowedHyperlink"/>
    <w:basedOn w:val="DefaultParagraphFont"/>
    <w:uiPriority w:val="99"/>
    <w:semiHidden/>
    <w:unhideWhenUsed/>
    <w:rsid w:val="0045031C"/>
    <w:rPr>
      <w:color w:val="7F6F6F" w:themeColor="followedHyperlink"/>
      <w:u w:val="single"/>
    </w:rPr>
  </w:style>
  <w:style w:type="paragraph" w:styleId="HTMLPreformatted">
    <w:name w:val="HTML Preformatted"/>
    <w:basedOn w:val="Normal"/>
    <w:link w:val="HTMLPreformattedChar"/>
    <w:uiPriority w:val="99"/>
    <w:semiHidden/>
    <w:unhideWhenUsed/>
    <w:rsid w:val="004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45031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5031C"/>
    <w:rPr>
      <w:rFonts w:ascii="Courier New" w:eastAsia="Times New Roman" w:hAnsi="Courier New" w:cs="Courier New"/>
      <w:sz w:val="20"/>
      <w:szCs w:val="20"/>
    </w:rPr>
  </w:style>
  <w:style w:type="character" w:customStyle="1" w:styleId="token">
    <w:name w:val="token"/>
    <w:basedOn w:val="DefaultParagraphFont"/>
    <w:rsid w:val="00450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8641">
      <w:bodyDiv w:val="1"/>
      <w:marLeft w:val="0"/>
      <w:marRight w:val="0"/>
      <w:marTop w:val="0"/>
      <w:marBottom w:val="0"/>
      <w:divBdr>
        <w:top w:val="none" w:sz="0" w:space="0" w:color="auto"/>
        <w:left w:val="none" w:sz="0" w:space="0" w:color="auto"/>
        <w:bottom w:val="none" w:sz="0" w:space="0" w:color="auto"/>
        <w:right w:val="none" w:sz="0" w:space="0" w:color="auto"/>
      </w:divBdr>
    </w:div>
    <w:div w:id="314377976">
      <w:bodyDiv w:val="1"/>
      <w:marLeft w:val="0"/>
      <w:marRight w:val="0"/>
      <w:marTop w:val="0"/>
      <w:marBottom w:val="0"/>
      <w:divBdr>
        <w:top w:val="none" w:sz="0" w:space="0" w:color="auto"/>
        <w:left w:val="none" w:sz="0" w:space="0" w:color="auto"/>
        <w:bottom w:val="none" w:sz="0" w:space="0" w:color="auto"/>
        <w:right w:val="none" w:sz="0" w:space="0" w:color="auto"/>
      </w:divBdr>
      <w:divsChild>
        <w:div w:id="642587270">
          <w:marLeft w:val="0"/>
          <w:marRight w:val="0"/>
          <w:marTop w:val="0"/>
          <w:marBottom w:val="0"/>
          <w:divBdr>
            <w:top w:val="none" w:sz="0" w:space="0" w:color="auto"/>
            <w:left w:val="none" w:sz="0" w:space="0" w:color="auto"/>
            <w:bottom w:val="none" w:sz="0" w:space="0" w:color="auto"/>
            <w:right w:val="none" w:sz="0" w:space="0" w:color="auto"/>
          </w:divBdr>
          <w:divsChild>
            <w:div w:id="395010319">
              <w:marLeft w:val="0"/>
              <w:marRight w:val="0"/>
              <w:marTop w:val="0"/>
              <w:marBottom w:val="0"/>
              <w:divBdr>
                <w:top w:val="none" w:sz="0" w:space="0" w:color="auto"/>
                <w:left w:val="none" w:sz="0" w:space="0" w:color="auto"/>
                <w:bottom w:val="none" w:sz="0" w:space="0" w:color="auto"/>
                <w:right w:val="none" w:sz="0" w:space="0" w:color="auto"/>
              </w:divBdr>
            </w:div>
            <w:div w:id="3640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3019">
      <w:bodyDiv w:val="1"/>
      <w:marLeft w:val="0"/>
      <w:marRight w:val="0"/>
      <w:marTop w:val="0"/>
      <w:marBottom w:val="0"/>
      <w:divBdr>
        <w:top w:val="none" w:sz="0" w:space="0" w:color="auto"/>
        <w:left w:val="none" w:sz="0" w:space="0" w:color="auto"/>
        <w:bottom w:val="none" w:sz="0" w:space="0" w:color="auto"/>
        <w:right w:val="none" w:sz="0" w:space="0" w:color="auto"/>
      </w:divBdr>
      <w:divsChild>
        <w:div w:id="1552838044">
          <w:marLeft w:val="0"/>
          <w:marRight w:val="0"/>
          <w:marTop w:val="0"/>
          <w:marBottom w:val="0"/>
          <w:divBdr>
            <w:top w:val="none" w:sz="0" w:space="0" w:color="auto"/>
            <w:left w:val="none" w:sz="0" w:space="0" w:color="auto"/>
            <w:bottom w:val="none" w:sz="0" w:space="0" w:color="auto"/>
            <w:right w:val="none" w:sz="0" w:space="0" w:color="auto"/>
          </w:divBdr>
          <w:divsChild>
            <w:div w:id="791443788">
              <w:marLeft w:val="0"/>
              <w:marRight w:val="0"/>
              <w:marTop w:val="0"/>
              <w:marBottom w:val="0"/>
              <w:divBdr>
                <w:top w:val="none" w:sz="0" w:space="0" w:color="auto"/>
                <w:left w:val="none" w:sz="0" w:space="0" w:color="auto"/>
                <w:bottom w:val="none" w:sz="0" w:space="0" w:color="auto"/>
                <w:right w:val="none" w:sz="0" w:space="0" w:color="auto"/>
              </w:divBdr>
            </w:div>
            <w:div w:id="19312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6769">
      <w:bodyDiv w:val="1"/>
      <w:marLeft w:val="0"/>
      <w:marRight w:val="0"/>
      <w:marTop w:val="0"/>
      <w:marBottom w:val="0"/>
      <w:divBdr>
        <w:top w:val="none" w:sz="0" w:space="0" w:color="auto"/>
        <w:left w:val="none" w:sz="0" w:space="0" w:color="auto"/>
        <w:bottom w:val="none" w:sz="0" w:space="0" w:color="auto"/>
        <w:right w:val="none" w:sz="0" w:space="0" w:color="auto"/>
      </w:divBdr>
      <w:divsChild>
        <w:div w:id="222521365">
          <w:marLeft w:val="0"/>
          <w:marRight w:val="0"/>
          <w:marTop w:val="0"/>
          <w:marBottom w:val="0"/>
          <w:divBdr>
            <w:top w:val="none" w:sz="0" w:space="0" w:color="auto"/>
            <w:left w:val="none" w:sz="0" w:space="0" w:color="auto"/>
            <w:bottom w:val="none" w:sz="0" w:space="0" w:color="auto"/>
            <w:right w:val="none" w:sz="0" w:space="0" w:color="auto"/>
          </w:divBdr>
          <w:divsChild>
            <w:div w:id="1642660311">
              <w:marLeft w:val="0"/>
              <w:marRight w:val="0"/>
              <w:marTop w:val="0"/>
              <w:marBottom w:val="0"/>
              <w:divBdr>
                <w:top w:val="none" w:sz="0" w:space="0" w:color="auto"/>
                <w:left w:val="none" w:sz="0" w:space="0" w:color="auto"/>
                <w:bottom w:val="none" w:sz="0" w:space="0" w:color="auto"/>
                <w:right w:val="none" w:sz="0" w:space="0" w:color="auto"/>
              </w:divBdr>
            </w:div>
            <w:div w:id="6714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570">
      <w:bodyDiv w:val="1"/>
      <w:marLeft w:val="0"/>
      <w:marRight w:val="0"/>
      <w:marTop w:val="0"/>
      <w:marBottom w:val="0"/>
      <w:divBdr>
        <w:top w:val="none" w:sz="0" w:space="0" w:color="auto"/>
        <w:left w:val="none" w:sz="0" w:space="0" w:color="auto"/>
        <w:bottom w:val="none" w:sz="0" w:space="0" w:color="auto"/>
        <w:right w:val="none" w:sz="0" w:space="0" w:color="auto"/>
      </w:divBdr>
    </w:div>
    <w:div w:id="667254031">
      <w:bodyDiv w:val="1"/>
      <w:marLeft w:val="0"/>
      <w:marRight w:val="0"/>
      <w:marTop w:val="0"/>
      <w:marBottom w:val="0"/>
      <w:divBdr>
        <w:top w:val="none" w:sz="0" w:space="0" w:color="auto"/>
        <w:left w:val="none" w:sz="0" w:space="0" w:color="auto"/>
        <w:bottom w:val="none" w:sz="0" w:space="0" w:color="auto"/>
        <w:right w:val="none" w:sz="0" w:space="0" w:color="auto"/>
      </w:divBdr>
    </w:div>
    <w:div w:id="758137972">
      <w:bodyDiv w:val="1"/>
      <w:marLeft w:val="0"/>
      <w:marRight w:val="0"/>
      <w:marTop w:val="0"/>
      <w:marBottom w:val="0"/>
      <w:divBdr>
        <w:top w:val="none" w:sz="0" w:space="0" w:color="auto"/>
        <w:left w:val="none" w:sz="0" w:space="0" w:color="auto"/>
        <w:bottom w:val="none" w:sz="0" w:space="0" w:color="auto"/>
        <w:right w:val="none" w:sz="0" w:space="0" w:color="auto"/>
      </w:divBdr>
    </w:div>
    <w:div w:id="1056247246">
      <w:bodyDiv w:val="1"/>
      <w:marLeft w:val="0"/>
      <w:marRight w:val="0"/>
      <w:marTop w:val="0"/>
      <w:marBottom w:val="0"/>
      <w:divBdr>
        <w:top w:val="none" w:sz="0" w:space="0" w:color="auto"/>
        <w:left w:val="none" w:sz="0" w:space="0" w:color="auto"/>
        <w:bottom w:val="none" w:sz="0" w:space="0" w:color="auto"/>
        <w:right w:val="none" w:sz="0" w:space="0" w:color="auto"/>
      </w:divBdr>
      <w:divsChild>
        <w:div w:id="1303003102">
          <w:marLeft w:val="0"/>
          <w:marRight w:val="0"/>
          <w:marTop w:val="0"/>
          <w:marBottom w:val="0"/>
          <w:divBdr>
            <w:top w:val="none" w:sz="0" w:space="0" w:color="auto"/>
            <w:left w:val="none" w:sz="0" w:space="0" w:color="auto"/>
            <w:bottom w:val="none" w:sz="0" w:space="0" w:color="auto"/>
            <w:right w:val="none" w:sz="0" w:space="0" w:color="auto"/>
          </w:divBdr>
          <w:divsChild>
            <w:div w:id="14707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8221">
      <w:bodyDiv w:val="1"/>
      <w:marLeft w:val="0"/>
      <w:marRight w:val="0"/>
      <w:marTop w:val="0"/>
      <w:marBottom w:val="0"/>
      <w:divBdr>
        <w:top w:val="none" w:sz="0" w:space="0" w:color="auto"/>
        <w:left w:val="none" w:sz="0" w:space="0" w:color="auto"/>
        <w:bottom w:val="none" w:sz="0" w:space="0" w:color="auto"/>
        <w:right w:val="none" w:sz="0" w:space="0" w:color="auto"/>
      </w:divBdr>
    </w:div>
    <w:div w:id="1073435772">
      <w:bodyDiv w:val="1"/>
      <w:marLeft w:val="0"/>
      <w:marRight w:val="0"/>
      <w:marTop w:val="0"/>
      <w:marBottom w:val="0"/>
      <w:divBdr>
        <w:top w:val="none" w:sz="0" w:space="0" w:color="auto"/>
        <w:left w:val="none" w:sz="0" w:space="0" w:color="auto"/>
        <w:bottom w:val="none" w:sz="0" w:space="0" w:color="auto"/>
        <w:right w:val="none" w:sz="0" w:space="0" w:color="auto"/>
      </w:divBdr>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sChild>
        <w:div w:id="1257400283">
          <w:marLeft w:val="0"/>
          <w:marRight w:val="0"/>
          <w:marTop w:val="0"/>
          <w:marBottom w:val="0"/>
          <w:divBdr>
            <w:top w:val="none" w:sz="0" w:space="0" w:color="auto"/>
            <w:left w:val="none" w:sz="0" w:space="0" w:color="auto"/>
            <w:bottom w:val="none" w:sz="0" w:space="0" w:color="auto"/>
            <w:right w:val="none" w:sz="0" w:space="0" w:color="auto"/>
          </w:divBdr>
          <w:divsChild>
            <w:div w:id="426272394">
              <w:marLeft w:val="0"/>
              <w:marRight w:val="0"/>
              <w:marTop w:val="0"/>
              <w:marBottom w:val="0"/>
              <w:divBdr>
                <w:top w:val="none" w:sz="0" w:space="0" w:color="auto"/>
                <w:left w:val="none" w:sz="0" w:space="0" w:color="auto"/>
                <w:bottom w:val="none" w:sz="0" w:space="0" w:color="auto"/>
                <w:right w:val="none" w:sz="0" w:space="0" w:color="auto"/>
              </w:divBdr>
            </w:div>
            <w:div w:id="1947468677">
              <w:marLeft w:val="0"/>
              <w:marRight w:val="0"/>
              <w:marTop w:val="0"/>
              <w:marBottom w:val="0"/>
              <w:divBdr>
                <w:top w:val="none" w:sz="0" w:space="0" w:color="auto"/>
                <w:left w:val="none" w:sz="0" w:space="0" w:color="auto"/>
                <w:bottom w:val="none" w:sz="0" w:space="0" w:color="auto"/>
                <w:right w:val="none" w:sz="0" w:space="0" w:color="auto"/>
              </w:divBdr>
            </w:div>
            <w:div w:id="19860989">
              <w:marLeft w:val="0"/>
              <w:marRight w:val="0"/>
              <w:marTop w:val="0"/>
              <w:marBottom w:val="0"/>
              <w:divBdr>
                <w:top w:val="none" w:sz="0" w:space="0" w:color="auto"/>
                <w:left w:val="none" w:sz="0" w:space="0" w:color="auto"/>
                <w:bottom w:val="none" w:sz="0" w:space="0" w:color="auto"/>
                <w:right w:val="none" w:sz="0" w:space="0" w:color="auto"/>
              </w:divBdr>
            </w:div>
            <w:div w:id="5534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5173">
      <w:bodyDiv w:val="1"/>
      <w:marLeft w:val="0"/>
      <w:marRight w:val="0"/>
      <w:marTop w:val="0"/>
      <w:marBottom w:val="0"/>
      <w:divBdr>
        <w:top w:val="none" w:sz="0" w:space="0" w:color="auto"/>
        <w:left w:val="none" w:sz="0" w:space="0" w:color="auto"/>
        <w:bottom w:val="none" w:sz="0" w:space="0" w:color="auto"/>
        <w:right w:val="none" w:sz="0" w:space="0" w:color="auto"/>
      </w:divBdr>
      <w:divsChild>
        <w:div w:id="509106411">
          <w:marLeft w:val="0"/>
          <w:marRight w:val="0"/>
          <w:marTop w:val="0"/>
          <w:marBottom w:val="0"/>
          <w:divBdr>
            <w:top w:val="none" w:sz="0" w:space="0" w:color="auto"/>
            <w:left w:val="none" w:sz="0" w:space="0" w:color="auto"/>
            <w:bottom w:val="none" w:sz="0" w:space="0" w:color="auto"/>
            <w:right w:val="none" w:sz="0" w:space="0" w:color="auto"/>
          </w:divBdr>
          <w:divsChild>
            <w:div w:id="17491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4283">
      <w:bodyDiv w:val="1"/>
      <w:marLeft w:val="0"/>
      <w:marRight w:val="0"/>
      <w:marTop w:val="0"/>
      <w:marBottom w:val="0"/>
      <w:divBdr>
        <w:top w:val="none" w:sz="0" w:space="0" w:color="auto"/>
        <w:left w:val="none" w:sz="0" w:space="0" w:color="auto"/>
        <w:bottom w:val="none" w:sz="0" w:space="0" w:color="auto"/>
        <w:right w:val="none" w:sz="0" w:space="0" w:color="auto"/>
      </w:divBdr>
      <w:divsChild>
        <w:div w:id="620913674">
          <w:marLeft w:val="0"/>
          <w:marRight w:val="0"/>
          <w:marTop w:val="0"/>
          <w:marBottom w:val="0"/>
          <w:divBdr>
            <w:top w:val="none" w:sz="0" w:space="0" w:color="auto"/>
            <w:left w:val="none" w:sz="0" w:space="0" w:color="auto"/>
            <w:bottom w:val="none" w:sz="0" w:space="0" w:color="auto"/>
            <w:right w:val="none" w:sz="0" w:space="0" w:color="auto"/>
          </w:divBdr>
          <w:divsChild>
            <w:div w:id="216552665">
              <w:marLeft w:val="0"/>
              <w:marRight w:val="0"/>
              <w:marTop w:val="0"/>
              <w:marBottom w:val="0"/>
              <w:divBdr>
                <w:top w:val="none" w:sz="0" w:space="0" w:color="auto"/>
                <w:left w:val="none" w:sz="0" w:space="0" w:color="auto"/>
                <w:bottom w:val="none" w:sz="0" w:space="0" w:color="auto"/>
                <w:right w:val="none" w:sz="0" w:space="0" w:color="auto"/>
              </w:divBdr>
            </w:div>
            <w:div w:id="878518402">
              <w:marLeft w:val="0"/>
              <w:marRight w:val="0"/>
              <w:marTop w:val="0"/>
              <w:marBottom w:val="0"/>
              <w:divBdr>
                <w:top w:val="none" w:sz="0" w:space="0" w:color="auto"/>
                <w:left w:val="none" w:sz="0" w:space="0" w:color="auto"/>
                <w:bottom w:val="none" w:sz="0" w:space="0" w:color="auto"/>
                <w:right w:val="none" w:sz="0" w:space="0" w:color="auto"/>
              </w:divBdr>
            </w:div>
            <w:div w:id="1009601140">
              <w:marLeft w:val="0"/>
              <w:marRight w:val="0"/>
              <w:marTop w:val="0"/>
              <w:marBottom w:val="0"/>
              <w:divBdr>
                <w:top w:val="none" w:sz="0" w:space="0" w:color="auto"/>
                <w:left w:val="none" w:sz="0" w:space="0" w:color="auto"/>
                <w:bottom w:val="none" w:sz="0" w:space="0" w:color="auto"/>
                <w:right w:val="none" w:sz="0" w:space="0" w:color="auto"/>
              </w:divBdr>
            </w:div>
            <w:div w:id="1721056021">
              <w:marLeft w:val="0"/>
              <w:marRight w:val="0"/>
              <w:marTop w:val="0"/>
              <w:marBottom w:val="0"/>
              <w:divBdr>
                <w:top w:val="none" w:sz="0" w:space="0" w:color="auto"/>
                <w:left w:val="none" w:sz="0" w:space="0" w:color="auto"/>
                <w:bottom w:val="none" w:sz="0" w:space="0" w:color="auto"/>
                <w:right w:val="none" w:sz="0" w:space="0" w:color="auto"/>
              </w:divBdr>
            </w:div>
            <w:div w:id="474758734">
              <w:marLeft w:val="0"/>
              <w:marRight w:val="0"/>
              <w:marTop w:val="0"/>
              <w:marBottom w:val="0"/>
              <w:divBdr>
                <w:top w:val="none" w:sz="0" w:space="0" w:color="auto"/>
                <w:left w:val="none" w:sz="0" w:space="0" w:color="auto"/>
                <w:bottom w:val="none" w:sz="0" w:space="0" w:color="auto"/>
                <w:right w:val="none" w:sz="0" w:space="0" w:color="auto"/>
              </w:divBdr>
            </w:div>
            <w:div w:id="14412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5569">
      <w:bodyDiv w:val="1"/>
      <w:marLeft w:val="0"/>
      <w:marRight w:val="0"/>
      <w:marTop w:val="0"/>
      <w:marBottom w:val="0"/>
      <w:divBdr>
        <w:top w:val="none" w:sz="0" w:space="0" w:color="auto"/>
        <w:left w:val="none" w:sz="0" w:space="0" w:color="auto"/>
        <w:bottom w:val="none" w:sz="0" w:space="0" w:color="auto"/>
        <w:right w:val="none" w:sz="0" w:space="0" w:color="auto"/>
      </w:divBdr>
      <w:divsChild>
        <w:div w:id="1191840128">
          <w:marLeft w:val="0"/>
          <w:marRight w:val="0"/>
          <w:marTop w:val="0"/>
          <w:marBottom w:val="0"/>
          <w:divBdr>
            <w:top w:val="none" w:sz="0" w:space="0" w:color="auto"/>
            <w:left w:val="none" w:sz="0" w:space="0" w:color="auto"/>
            <w:bottom w:val="none" w:sz="0" w:space="0" w:color="auto"/>
            <w:right w:val="none" w:sz="0" w:space="0" w:color="auto"/>
          </w:divBdr>
          <w:divsChild>
            <w:div w:id="1587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3422">
      <w:bodyDiv w:val="1"/>
      <w:marLeft w:val="0"/>
      <w:marRight w:val="0"/>
      <w:marTop w:val="0"/>
      <w:marBottom w:val="0"/>
      <w:divBdr>
        <w:top w:val="none" w:sz="0" w:space="0" w:color="auto"/>
        <w:left w:val="none" w:sz="0" w:space="0" w:color="auto"/>
        <w:bottom w:val="none" w:sz="0" w:space="0" w:color="auto"/>
        <w:right w:val="none" w:sz="0" w:space="0" w:color="auto"/>
      </w:divBdr>
      <w:divsChild>
        <w:div w:id="1200127522">
          <w:marLeft w:val="0"/>
          <w:marRight w:val="0"/>
          <w:marTop w:val="0"/>
          <w:marBottom w:val="0"/>
          <w:divBdr>
            <w:top w:val="none" w:sz="0" w:space="0" w:color="auto"/>
            <w:left w:val="none" w:sz="0" w:space="0" w:color="auto"/>
            <w:bottom w:val="none" w:sz="0" w:space="0" w:color="auto"/>
            <w:right w:val="none" w:sz="0" w:space="0" w:color="auto"/>
          </w:divBdr>
          <w:divsChild>
            <w:div w:id="881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8546">
      <w:bodyDiv w:val="1"/>
      <w:marLeft w:val="0"/>
      <w:marRight w:val="0"/>
      <w:marTop w:val="0"/>
      <w:marBottom w:val="0"/>
      <w:divBdr>
        <w:top w:val="none" w:sz="0" w:space="0" w:color="auto"/>
        <w:left w:val="none" w:sz="0" w:space="0" w:color="auto"/>
        <w:bottom w:val="none" w:sz="0" w:space="0" w:color="auto"/>
        <w:right w:val="none" w:sz="0" w:space="0" w:color="auto"/>
      </w:divBdr>
      <w:divsChild>
        <w:div w:id="14890268">
          <w:marLeft w:val="0"/>
          <w:marRight w:val="0"/>
          <w:marTop w:val="0"/>
          <w:marBottom w:val="0"/>
          <w:divBdr>
            <w:top w:val="none" w:sz="0" w:space="0" w:color="auto"/>
            <w:left w:val="none" w:sz="0" w:space="0" w:color="auto"/>
            <w:bottom w:val="none" w:sz="0" w:space="0" w:color="auto"/>
            <w:right w:val="none" w:sz="0" w:space="0" w:color="auto"/>
          </w:divBdr>
          <w:divsChild>
            <w:div w:id="8580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irisreitsmaRQ/dasbhoard" TargetMode="External"/><Relationship Id="rId18" Type="http://schemas.openxmlformats.org/officeDocument/2006/relationships/hyperlink" Target="https://streamlit.io/clou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streamlit.io/library/get-started/create-an-app" TargetMode="External"/><Relationship Id="rId7" Type="http://schemas.openxmlformats.org/officeDocument/2006/relationships/styles" Target="styles.xml"/><Relationship Id="rId12" Type="http://schemas.openxmlformats.org/officeDocument/2006/relationships/hyperlink" Target="https://dasbhoard-7sgf0oydm6l.streamlit.app/"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oogle.com/sheets/about/" TargetMode="External"/><Relationship Id="rId20" Type="http://schemas.openxmlformats.org/officeDocument/2006/relationships/hyperlink" Target="https://blog.streamlit.io/host-your-streamlit-app-for-fre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irisreitsmaRQ/dasbhoard" TargetMode="External"/><Relationship Id="rId5" Type="http://schemas.openxmlformats.org/officeDocument/2006/relationships/customXml" Target="../customXml/item5.xml"/><Relationship Id="rId15" Type="http://schemas.openxmlformats.org/officeDocument/2006/relationships/hyperlink" Target="https://github.com/" TargetMode="External"/><Relationship Id="rId23" Type="http://schemas.openxmlformats.org/officeDocument/2006/relationships/hyperlink" Target="https://share.streamlit.io/"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cs.streamlit.io/library/get-started/installa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reamlit.io/" TargetMode="External"/><Relationship Id="rId22" Type="http://schemas.openxmlformats.org/officeDocument/2006/relationships/hyperlink" Target="https://docs.streamlit.io/knowledge-base/tutorials/databases/private-gsheet"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blog.streamlit.io/host-your-streamlit-app-for-free/" TargetMode="External"/><Relationship Id="rId3" Type="http://schemas.openxmlformats.org/officeDocument/2006/relationships/hyperlink" Target="https://streamlit.io/" TargetMode="External"/><Relationship Id="rId7" Type="http://schemas.openxmlformats.org/officeDocument/2006/relationships/hyperlink" Target="https://docs.streamlit.io/library/get-started/installation" TargetMode="External"/><Relationship Id="rId12" Type="http://schemas.openxmlformats.org/officeDocument/2006/relationships/hyperlink" Target="https://github.com/irisreitsmaRQ/dasbhoard" TargetMode="External"/><Relationship Id="rId2" Type="http://schemas.openxmlformats.org/officeDocument/2006/relationships/hyperlink" Target="https://github.com/irisreitsmaRQ/dasbhoard" TargetMode="External"/><Relationship Id="rId1" Type="http://schemas.openxmlformats.org/officeDocument/2006/relationships/hyperlink" Target="https://dasbhoard-7sgf0oydm6l.streamlit.app/" TargetMode="External"/><Relationship Id="rId6" Type="http://schemas.openxmlformats.org/officeDocument/2006/relationships/hyperlink" Target="https://streamlit.io/cloud" TargetMode="External"/><Relationship Id="rId11" Type="http://schemas.openxmlformats.org/officeDocument/2006/relationships/hyperlink" Target="https://share.streamlit.io/" TargetMode="External"/><Relationship Id="rId5" Type="http://schemas.openxmlformats.org/officeDocument/2006/relationships/hyperlink" Target="https://www.google.com/sheets/about/" TargetMode="External"/><Relationship Id="rId10" Type="http://schemas.openxmlformats.org/officeDocument/2006/relationships/hyperlink" Target="https://docs.streamlit.io/knowledge-base/tutorials/databases/private-gsheet" TargetMode="External"/><Relationship Id="rId4" Type="http://schemas.openxmlformats.org/officeDocument/2006/relationships/hyperlink" Target="https://github.com/" TargetMode="External"/><Relationship Id="rId9" Type="http://schemas.openxmlformats.org/officeDocument/2006/relationships/hyperlink" Target="https://docs.streamlit.io/library/get-started/create-an-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kpn1136179.sharepoint.com/sites/Templates/RQ%20Templates/RiskQuest-Word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B67D6E53FF4A08B9A1C041C1EF81A6"/>
        <w:category>
          <w:name w:val="General"/>
          <w:gallery w:val="placeholder"/>
        </w:category>
        <w:types>
          <w:type w:val="bbPlcHdr"/>
        </w:types>
        <w:behaviors>
          <w:behavior w:val="content"/>
        </w:behaviors>
        <w:guid w:val="{089451D6-8FC3-4848-B9D0-9E2CCC995A6B}"/>
      </w:docPartPr>
      <w:docPartBody>
        <w:p w:rsidR="00000000" w:rsidRDefault="00000000">
          <w:pPr>
            <w:pStyle w:val="5FB67D6E53FF4A08B9A1C041C1EF81A6"/>
          </w:pPr>
          <w:r w:rsidRPr="001405DE">
            <w:rPr>
              <w:rStyle w:val="PlaceholderText"/>
            </w:rPr>
            <w:t>[Title]</w:t>
          </w:r>
        </w:p>
      </w:docPartBody>
    </w:docPart>
    <w:docPart>
      <w:docPartPr>
        <w:name w:val="9869C2D90182431E840436C32FB10189"/>
        <w:category>
          <w:name w:val="General"/>
          <w:gallery w:val="placeholder"/>
        </w:category>
        <w:types>
          <w:type w:val="bbPlcHdr"/>
        </w:types>
        <w:behaviors>
          <w:behavior w:val="content"/>
        </w:behaviors>
        <w:guid w:val="{F391BA65-20C7-441B-89E4-4389A9878213}"/>
      </w:docPartPr>
      <w:docPartBody>
        <w:p w:rsidR="00000000" w:rsidRDefault="00000000">
          <w:pPr>
            <w:pStyle w:val="9869C2D90182431E840436C32FB10189"/>
          </w:pPr>
          <w:r w:rsidRPr="001405DE">
            <w:rPr>
              <w:rStyle w:val="PlaceholderText"/>
            </w:rPr>
            <w:t>[Subject]</w:t>
          </w:r>
        </w:p>
      </w:docPartBody>
    </w:docPart>
    <w:docPart>
      <w:docPartPr>
        <w:name w:val="2F31076DC42E42E39FE6D036BF214582"/>
        <w:category>
          <w:name w:val="General"/>
          <w:gallery w:val="placeholder"/>
        </w:category>
        <w:types>
          <w:type w:val="bbPlcHdr"/>
        </w:types>
        <w:behaviors>
          <w:behavior w:val="content"/>
        </w:behaviors>
        <w:guid w:val="{AA4892CD-1F77-414B-AC9E-419D290C5D10}"/>
      </w:docPartPr>
      <w:docPartBody>
        <w:p w:rsidR="00000000" w:rsidRDefault="008528F3" w:rsidP="008528F3">
          <w:pPr>
            <w:pStyle w:val="2F31076DC42E42E39FE6D036BF214582"/>
          </w:pPr>
          <w:r w:rsidRPr="001405D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M Sans">
    <w:altName w:val="Calibri"/>
    <w:charset w:val="00"/>
    <w:family w:val="auto"/>
    <w:pitch w:val="variable"/>
    <w:sig w:usb0="8000002F" w:usb1="5000205B" w:usb2="00000000" w:usb3="00000000" w:csb0="00000093" w:csb1="00000000"/>
  </w:font>
  <w:font w:name="DM Serif Display">
    <w:altName w:val="Calibri"/>
    <w:charset w:val="00"/>
    <w:family w:val="auto"/>
    <w:pitch w:val="variable"/>
    <w:sig w:usb0="A00002EF" w:usb1="000000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F3"/>
    <w:rsid w:val="008528F3"/>
    <w:rsid w:val="00C6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8F3"/>
    <w:rPr>
      <w:color w:val="808080"/>
    </w:rPr>
  </w:style>
  <w:style w:type="paragraph" w:customStyle="1" w:styleId="5FB67D6E53FF4A08B9A1C041C1EF81A6">
    <w:name w:val="5FB67D6E53FF4A08B9A1C041C1EF81A6"/>
  </w:style>
  <w:style w:type="paragraph" w:customStyle="1" w:styleId="9869C2D90182431E840436C32FB10189">
    <w:name w:val="9869C2D90182431E840436C32FB10189"/>
  </w:style>
  <w:style w:type="paragraph" w:customStyle="1" w:styleId="C6EFC64832CE4C56B6131D82C55B1BC2">
    <w:name w:val="C6EFC64832CE4C56B6131D82C55B1BC2"/>
  </w:style>
  <w:style w:type="paragraph" w:customStyle="1" w:styleId="97F64F6065034B4DA460A8F8F8BEA657">
    <w:name w:val="97F64F6065034B4DA460A8F8F8BEA657"/>
  </w:style>
  <w:style w:type="paragraph" w:customStyle="1" w:styleId="C62D3984FEA34A9D9E5BEBE360C7AD2D">
    <w:name w:val="C62D3984FEA34A9D9E5BEBE360C7AD2D"/>
    <w:rsid w:val="008528F3"/>
  </w:style>
  <w:style w:type="paragraph" w:customStyle="1" w:styleId="4CB32C4140444EDE801997CB17E016F9">
    <w:name w:val="4CB32C4140444EDE801997CB17E016F9"/>
    <w:rsid w:val="008528F3"/>
  </w:style>
  <w:style w:type="paragraph" w:customStyle="1" w:styleId="E5324B247CCE4AD8A3F03802BD360888">
    <w:name w:val="E5324B247CCE4AD8A3F03802BD360888"/>
    <w:rsid w:val="008528F3"/>
  </w:style>
  <w:style w:type="paragraph" w:customStyle="1" w:styleId="89FED2927A3B4B82ACC78B3458DB141C">
    <w:name w:val="89FED2927A3B4B82ACC78B3458DB141C"/>
    <w:rsid w:val="008528F3"/>
  </w:style>
  <w:style w:type="paragraph" w:customStyle="1" w:styleId="B4648EF31CFD415E8CA1A0B217F6D6D4">
    <w:name w:val="B4648EF31CFD415E8CA1A0B217F6D6D4"/>
    <w:rsid w:val="008528F3"/>
  </w:style>
  <w:style w:type="paragraph" w:customStyle="1" w:styleId="2F31076DC42E42E39FE6D036BF214582">
    <w:name w:val="2F31076DC42E42E39FE6D036BF214582"/>
    <w:rsid w:val="008528F3"/>
  </w:style>
  <w:style w:type="paragraph" w:customStyle="1" w:styleId="611D9EFCE51044609A7AA8615C8C7EB3">
    <w:name w:val="611D9EFCE51044609A7AA8615C8C7EB3"/>
    <w:rsid w:val="008528F3"/>
  </w:style>
  <w:style w:type="paragraph" w:customStyle="1" w:styleId="DADBFBF43F1D478D84749869122E89DB">
    <w:name w:val="DADBFBF43F1D478D84749869122E89DB"/>
    <w:rsid w:val="008528F3"/>
  </w:style>
  <w:style w:type="paragraph" w:customStyle="1" w:styleId="EBE152C9DF224714ACB1C9A169EA1B06">
    <w:name w:val="EBE152C9DF224714ACB1C9A169EA1B06"/>
    <w:rsid w:val="008528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62626"/>
      </a:dk1>
      <a:lt1>
        <a:srgbClr val="F2F2F2"/>
      </a:lt1>
      <a:dk2>
        <a:srgbClr val="3F3F3F"/>
      </a:dk2>
      <a:lt2>
        <a:srgbClr val="D8D8D8"/>
      </a:lt2>
      <a:accent1>
        <a:srgbClr val="3F3F3F"/>
      </a:accent1>
      <a:accent2>
        <a:srgbClr val="FAA632"/>
      </a:accent2>
      <a:accent3>
        <a:srgbClr val="2D96CD"/>
      </a:accent3>
      <a:accent4>
        <a:srgbClr val="C00000"/>
      </a:accent4>
      <a:accent5>
        <a:srgbClr val="00B050"/>
      </a:accent5>
      <a:accent6>
        <a:srgbClr val="7030A0"/>
      </a:accent6>
      <a:hlink>
        <a:srgbClr val="FAA632"/>
      </a:hlink>
      <a:folHlink>
        <a:srgbClr val="7F6F6F"/>
      </a:folHlink>
    </a:clrScheme>
    <a:fontScheme name="RQ">
      <a:majorFont>
        <a:latin typeface="DM Sans"/>
        <a:ea typeface=""/>
        <a:cs typeface=""/>
      </a:majorFont>
      <a:minorFont>
        <a:latin typeface="DM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8F8E1F819EDCF41B5CA14FF36E8A164" ma:contentTypeVersion="4" ma:contentTypeDescription="Create a new document." ma:contentTypeScope="" ma:versionID="c7d96a1e3eda1ead9ef1150e7f39af43">
  <xsd:schema xmlns:xsd="http://www.w3.org/2001/XMLSchema" xmlns:xs="http://www.w3.org/2001/XMLSchema" xmlns:p="http://schemas.microsoft.com/office/2006/metadata/properties" xmlns:ns2="0c5ddf83-d8a9-45cf-9cf7-260e7eb38031" xmlns:ns3="1f1b324f-ac4c-4796-8e6e-8b2d8f7f7b7c" targetNamespace="http://schemas.microsoft.com/office/2006/metadata/properties" ma:root="true" ma:fieldsID="02454ba86c60c6148c62f0be91591bd4" ns2:_="" ns3:_="">
    <xsd:import namespace="0c5ddf83-d8a9-45cf-9cf7-260e7eb38031"/>
    <xsd:import namespace="1f1b324f-ac4c-4796-8e6e-8b2d8f7f7b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ddf83-d8a9-45cf-9cf7-260e7eb38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1b324f-ac4c-4796-8e6e-8b2d8f7f7b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55918-9BB3-481B-B38D-E20DE4828B20}">
  <ds:schemaRefs>
    <ds:schemaRef ds:uri="http://schemas.microsoft.com/sharepoint/v3/contenttype/forms"/>
  </ds:schemaRefs>
</ds:datastoreItem>
</file>

<file path=customXml/itemProps3.xml><?xml version="1.0" encoding="utf-8"?>
<ds:datastoreItem xmlns:ds="http://schemas.openxmlformats.org/officeDocument/2006/customXml" ds:itemID="{A944EBA1-369B-4C35-955B-921A3E5F8F5A}">
  <ds:schemaRefs>
    <ds:schemaRef ds:uri="http://schemas.openxmlformats.org/officeDocument/2006/bibliography"/>
  </ds:schemaRefs>
</ds:datastoreItem>
</file>

<file path=customXml/itemProps4.xml><?xml version="1.0" encoding="utf-8"?>
<ds:datastoreItem xmlns:ds="http://schemas.openxmlformats.org/officeDocument/2006/customXml" ds:itemID="{36B378D3-BCB0-476E-8A71-B7E95E45B5D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7F90EA-5E02-4FEA-ADDD-54D954AC1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ddf83-d8a9-45cf-9cf7-260e7eb38031"/>
    <ds:schemaRef ds:uri="1f1b324f-ac4c-4796-8e6e-8b2d8f7f7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RiskQuest-WordReportTemplate</Template>
  <TotalTime>264</TotalTime>
  <Pages>11</Pages>
  <Words>1470</Words>
  <Characters>8380</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Dashboard Documentation</vt:lpstr>
      <vt:lpstr>Scenario Analysis</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Documentation</dc:title>
  <dc:subject>Circular Risk Model</dc:subject>
  <dc:creator>Iris Reitsma | RiskQuest</dc:creator>
  <cp:keywords/>
  <dc:description/>
  <cp:lastModifiedBy>Iris Reitsma | RiskQuest</cp:lastModifiedBy>
  <cp:revision>15</cp:revision>
  <cp:lastPrinted>2022-12-20T11:11:00Z</cp:lastPrinted>
  <dcterms:created xsi:type="dcterms:W3CDTF">2023-07-31T09:45:00Z</dcterms:created>
  <dcterms:modified xsi:type="dcterms:W3CDTF">2023-07-31T14:09:00Z</dcterms:modified>
  <cp:contentStatus>Subject line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0x0101002249DFC8DF51A0479B738492A88F25FE</vt:lpwstr>
  </property>
  <property fmtid="{D5CDD505-2E9C-101B-9397-08002B2CF9AE}" pid="3" name="MediaServiceImageTags">
    <vt:lpwstr/>
  </property>
  <property fmtid="{D5CDD505-2E9C-101B-9397-08002B2CF9AE}" pid="4" name="GrammarlyDocumentId">
    <vt:lpwstr>06711d8b4fddf9d7a694cee2f292142849b616eeeed93baf054870293e38158c</vt:lpwstr>
  </property>
</Properties>
</file>